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3D3190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6922D9D9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8A763A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4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43A99154" w:rsidR="005674B4" w:rsidRPr="005674B4" w:rsidRDefault="008A763A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December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 w:rsidR="00186FF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:00 –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2B7415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P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  <w:commentRangeEnd w:id="2"/>
            <w:r>
              <w:rPr>
                <w:rStyle w:val="CommentReference"/>
                <w:rFonts w:ascii="Cambria" w:eastAsia="Cambria" w:hAnsi="Cambria" w:cs="Cambria"/>
                <w:color w:val="auto"/>
              </w:rPr>
              <w:commentReference w:id="2"/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3D319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3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329</w:t>
      </w:r>
      <w:bookmarkEnd w:id="3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4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November 23, 2021</w:t>
      </w:r>
      <w:bookmarkEnd w:id="4"/>
    </w:p>
    <w:p w14:paraId="395E21C0" w14:textId="70E55F2F" w:rsidR="00DB5C8D" w:rsidRDefault="00DB5C8D" w:rsidP="00713E4E">
      <w:pPr>
        <w:pStyle w:val="Heading1"/>
      </w:pPr>
      <w:bookmarkStart w:id="5" w:name="_Toc42615786"/>
      <w:r w:rsidRPr="00DB5C8D">
        <w:t>Study Participants</w:t>
      </w:r>
      <w:bookmarkEnd w:id="5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329)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(n = 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39.9 (10.9)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44.7 (11.5)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280 (85.1)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48 (90.6)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(9.4)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203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42 (79.2)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 (16.7)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289 (87.8)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51 (96.2)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 (12.2)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(3.8)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 (56.4)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(15.4)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(14.1)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Walked Out Prior to Screen 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(2.6)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(1.3)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8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8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1E30A2EA" w:rsidR="00913D19" w:rsidRPr="00F15BDF" w:rsidRDefault="002D0E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54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10C19A07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083516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2D0EA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221E3134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665C28D2" w:rsidR="00913D19" w:rsidRPr="00F15BDF" w:rsidRDefault="00083516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104</w:t>
            </w:r>
          </w:p>
        </w:tc>
      </w:tr>
    </w:tbl>
    <w:p w14:paraId="72639291" w14:textId="308E03F3" w:rsidR="00F15BDF" w:rsidRPr="00F15BDF" w:rsidRDefault="00083516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C9F1E0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35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62F0FDDA" w:rsidR="00F15BDF" w:rsidRPr="00F15BDF" w:rsidRDefault="00083516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16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0382835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83516">
              <w:rPr>
                <w:rFonts w:ascii="Times New Roman" w:hAnsi="Times New Roman" w:cs="Times New Roman"/>
                <w:color w:val="auto"/>
                <w:sz w:val="22"/>
              </w:rPr>
              <w:t>311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3F46AA89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199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648CD34E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104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718FFA9A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46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11334F42" w:rsidR="00F15BDF" w:rsidRPr="00F15BDF" w:rsidRDefault="00083516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57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1A998C5C" w:rsidR="00F15BDF" w:rsidRPr="00F15BDF" w:rsidRDefault="00083516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97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9" w:name="_Toc42615788"/>
      <w:r>
        <w:lastRenderedPageBreak/>
        <w:t>Phone Terminations</w:t>
      </w:r>
      <w:bookmarkEnd w:id="9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10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304</w:t>
      </w:r>
      <w:bookmarkEnd w:id="10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1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083516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FFCA0E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42 (29.4)</w:t>
            </w:r>
          </w:p>
        </w:tc>
      </w:tr>
      <w:tr w:rsidR="00083516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39407FF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 (21.0)</w:t>
            </w:r>
          </w:p>
        </w:tc>
      </w:tr>
      <w:tr w:rsidR="00083516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4D06434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34 (23.8)</w:t>
            </w:r>
          </w:p>
        </w:tc>
      </w:tr>
      <w:tr w:rsidR="00083516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660FC7E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(10.5)</w:t>
            </w:r>
          </w:p>
        </w:tc>
      </w:tr>
      <w:tr w:rsidR="00083516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6FB898FD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710C5FF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(6.3)</w:t>
            </w:r>
          </w:p>
        </w:tc>
      </w:tr>
      <w:tr w:rsidR="00083516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1E50ECAB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083516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083516" w:rsidRPr="00D3044F" w:rsidRDefault="00083516" w:rsidP="0008351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9CDD63F" w:rsidR="00083516" w:rsidRPr="00D3044F" w:rsidRDefault="00083516" w:rsidP="000835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(1.4)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0835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4B39C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4 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53E6C738" w:rsidR="0015480B" w:rsidRPr="00D3044F" w:rsidRDefault="00083516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143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2" w:name="_Toc42615789"/>
      <w:r>
        <w:lastRenderedPageBreak/>
        <w:t>Visit Compliance</w:t>
      </w:r>
      <w:bookmarkEnd w:id="12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AF3287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76353BB3" w:rsidR="00AF3287" w:rsidRPr="00A21D6B" w:rsidRDefault="00AF3287" w:rsidP="00AF3287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101 (30.7)</w:t>
            </w:r>
          </w:p>
        </w:tc>
      </w:tr>
      <w:tr w:rsidR="00AF3287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7F06938B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102 (31.0)</w:t>
            </w:r>
          </w:p>
        </w:tc>
      </w:tr>
      <w:tr w:rsidR="00AF3287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4199BCC1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98 (29.8)</w:t>
            </w:r>
          </w:p>
        </w:tc>
      </w:tr>
      <w:tr w:rsidR="00AF3287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72646C14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(7.0)</w:t>
            </w:r>
          </w:p>
        </w:tc>
      </w:tr>
      <w:tr w:rsidR="00AF3287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545B0A95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A9EC86C" w14:textId="77777777" w:rsidTr="00AF3287">
        <w:tc>
          <w:tcPr>
            <w:tcW w:w="5035" w:type="dxa"/>
            <w:vAlign w:val="center"/>
          </w:tcPr>
          <w:p w14:paraId="0BF9B2B4" w14:textId="5DC24749" w:rsidR="00AF3287" w:rsidRPr="00AC5E05" w:rsidRDefault="00AF3287" w:rsidP="00AF32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vAlign w:val="center"/>
          </w:tcPr>
          <w:p w14:paraId="05495DC4" w14:textId="1B8C2057" w:rsidR="00AF3287" w:rsidRPr="00AC5E05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(0.3)</w:t>
            </w:r>
          </w:p>
        </w:tc>
      </w:tr>
      <w:tr w:rsidR="00AF3287" w:rsidRPr="00AC5E05" w14:paraId="6B6DC059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2BFAAAE6" w14:textId="3176DF52" w:rsidR="00AF3287" w:rsidRPr="00A21D6B" w:rsidRDefault="00AF3287" w:rsidP="00AF3287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Missing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A7AFDF7" w14:textId="69C16D57" w:rsidR="00AF3287" w:rsidRDefault="00AF3287" w:rsidP="00AF328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(0.6)</w:t>
            </w:r>
          </w:p>
        </w:tc>
      </w:tr>
      <w:tr w:rsidR="00AF3287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AF3287" w:rsidRPr="007A645A" w:rsidRDefault="00AF3287" w:rsidP="00AF3287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75B9E5A2" w:rsidR="00AF3287" w:rsidRPr="00AF3287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AF32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329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F3287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164F2BB5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329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78F7DBA1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6E59AC8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(92.4)</w:t>
            </w:r>
          </w:p>
        </w:tc>
        <w:tc>
          <w:tcPr>
            <w:tcW w:w="3505" w:type="dxa"/>
            <w:vAlign w:val="center"/>
          </w:tcPr>
          <w:p w14:paraId="56C9C7E5" w14:textId="566EADE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303 (100.0)</w:t>
            </w:r>
          </w:p>
        </w:tc>
      </w:tr>
      <w:tr w:rsidR="00AF3287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71C1690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(69.4)</w:t>
            </w:r>
          </w:p>
        </w:tc>
        <w:tc>
          <w:tcPr>
            <w:tcW w:w="3505" w:type="dxa"/>
            <w:vAlign w:val="center"/>
          </w:tcPr>
          <w:p w14:paraId="41AAAE38" w14:textId="1E82777D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225 (75.3)</w:t>
            </w:r>
          </w:p>
        </w:tc>
      </w:tr>
      <w:tr w:rsidR="00AF3287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0311237E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(54.9)</w:t>
            </w:r>
          </w:p>
        </w:tc>
        <w:tc>
          <w:tcPr>
            <w:tcW w:w="3505" w:type="dxa"/>
            <w:vAlign w:val="center"/>
          </w:tcPr>
          <w:p w14:paraId="663D3071" w14:textId="33098F2B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169 (59.7)</w:t>
            </w:r>
          </w:p>
        </w:tc>
      </w:tr>
      <w:tr w:rsidR="00AF3287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4F7801C3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(53.5)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1D4369FA" w:rsidR="00AF3287" w:rsidRPr="00851724" w:rsidRDefault="00AF3287" w:rsidP="00AF32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152 (57.6)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3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3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41C70A76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58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</w:t>
            </w:r>
            <w:r w:rsidR="00FE2B77"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28FE5A18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91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2013B3A4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27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131AF63B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34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4048277D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5BF43371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25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5C9D654E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33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4576ED15" w:rsidR="007208FF" w:rsidRPr="00BD362C" w:rsidRDefault="00FE2B77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32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4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4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42C17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0ACB72AD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633C20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11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( 8.7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4D2854C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 (5.6)</w:t>
            </w:r>
          </w:p>
        </w:tc>
      </w:tr>
      <w:tr w:rsidR="00A42C17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6F96DA83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3F3111B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(21.4)</w:t>
            </w:r>
          </w:p>
        </w:tc>
        <w:tc>
          <w:tcPr>
            <w:tcW w:w="1887" w:type="dxa"/>
            <w:vAlign w:val="center"/>
          </w:tcPr>
          <w:p w14:paraId="5347D9E9" w14:textId="03705A8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53FF4E9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6C04D5E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4FDFBE6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40 (31.7)</w:t>
            </w:r>
          </w:p>
        </w:tc>
        <w:tc>
          <w:tcPr>
            <w:tcW w:w="1887" w:type="dxa"/>
            <w:vAlign w:val="center"/>
          </w:tcPr>
          <w:p w14:paraId="593FC3B3" w14:textId="58AB571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57D5EC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48CCB300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E61A20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51 (40.5)</w:t>
            </w:r>
          </w:p>
        </w:tc>
        <w:tc>
          <w:tcPr>
            <w:tcW w:w="1887" w:type="dxa"/>
            <w:vAlign w:val="center"/>
          </w:tcPr>
          <w:p w14:paraId="6B1BE6BA" w14:textId="3F3DA4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750EE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 (4.8)</w:t>
            </w:r>
          </w:p>
        </w:tc>
      </w:tr>
      <w:tr w:rsidR="00A42C17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2B411D0C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539E283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55 (43.7)</w:t>
            </w:r>
          </w:p>
        </w:tc>
        <w:tc>
          <w:tcPr>
            <w:tcW w:w="1887" w:type="dxa"/>
            <w:vAlign w:val="center"/>
          </w:tcPr>
          <w:p w14:paraId="18B9F791" w14:textId="201F458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650F379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478DC975" w:rsidR="00A42C17" w:rsidRPr="000F0991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58D4EBD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61 (48.4)</w:t>
            </w:r>
          </w:p>
        </w:tc>
        <w:tc>
          <w:tcPr>
            <w:tcW w:w="1887" w:type="dxa"/>
            <w:vAlign w:val="center"/>
          </w:tcPr>
          <w:p w14:paraId="70BCF086" w14:textId="0335646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3D6DD97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(2.4)</w:t>
            </w:r>
          </w:p>
        </w:tc>
      </w:tr>
      <w:tr w:rsidR="00A42C17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04D55E5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68 (54.0)</w:t>
            </w:r>
          </w:p>
        </w:tc>
        <w:tc>
          <w:tcPr>
            <w:tcW w:w="1887" w:type="dxa"/>
            <w:vAlign w:val="center"/>
          </w:tcPr>
          <w:p w14:paraId="44D3B10D" w14:textId="0A6F9A7E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43E79B8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4FF06A9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66 (52.4)</w:t>
            </w:r>
          </w:p>
        </w:tc>
        <w:tc>
          <w:tcPr>
            <w:tcW w:w="1887" w:type="dxa"/>
            <w:vAlign w:val="center"/>
          </w:tcPr>
          <w:p w14:paraId="14C34E59" w14:textId="0240ECF3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7E2ECF0C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74E2A2B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71 (56.3)</w:t>
            </w:r>
          </w:p>
        </w:tc>
        <w:tc>
          <w:tcPr>
            <w:tcW w:w="1887" w:type="dxa"/>
            <w:vAlign w:val="center"/>
          </w:tcPr>
          <w:p w14:paraId="701AD4EE" w14:textId="2637BD8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31F404C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A42C17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41A46794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74 (58.7)</w:t>
            </w:r>
          </w:p>
        </w:tc>
        <w:tc>
          <w:tcPr>
            <w:tcW w:w="1887" w:type="dxa"/>
            <w:vAlign w:val="center"/>
          </w:tcPr>
          <w:p w14:paraId="0D30A9CB" w14:textId="703C93F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3C605DD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 (0.8)</w:t>
            </w:r>
          </w:p>
        </w:tc>
      </w:tr>
      <w:tr w:rsidR="00A42C17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6E5AA6B8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76 (60.3)</w:t>
            </w:r>
          </w:p>
        </w:tc>
        <w:tc>
          <w:tcPr>
            <w:tcW w:w="1887" w:type="dxa"/>
            <w:vAlign w:val="center"/>
          </w:tcPr>
          <w:p w14:paraId="1663AE05" w14:textId="00B1A765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7A0BFC4D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</w:tr>
      <w:tr w:rsidR="00A42C17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42C17" w:rsidRPr="00490118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666488A0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81 (64.3)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4581AA07" w:rsidR="00A42C17" w:rsidRPr="000B021D" w:rsidRDefault="00A42C17" w:rsidP="00A42C17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(1.6)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901BCEF" w:rsidR="009754ED" w:rsidRPr="00490118" w:rsidRDefault="0038144C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3</w:t>
            </w:r>
            <w:r w:rsidR="009754ED">
              <w:rPr>
                <w:rFonts w:ascii="Times New Roman" w:eastAsia="Arial" w:hAnsi="Times New Roman" w:cs="Times New Roman"/>
                <w:color w:val="C00000"/>
                <w:sz w:val="22"/>
              </w:rPr>
              <w:t>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02B69D28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681 (45.0)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47715B1D" w:rsidR="009754ED" w:rsidRPr="003B2AF3" w:rsidRDefault="00895905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895905">
              <w:rPr>
                <w:rFonts w:ascii="Times New Roman" w:eastAsia="Arial" w:hAnsi="Times New Roman" w:cs="Times New Roman"/>
                <w:color w:val="111111"/>
                <w:sz w:val="22"/>
              </w:rPr>
              <w:t>30 (2.0)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6413DA23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</w:t>
            </w:r>
            <w:r w:rsidR="0057208C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125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5" w:name="_Toc42615792"/>
      <w:r>
        <w:lastRenderedPageBreak/>
        <w:t>Arrests</w:t>
      </w:r>
      <w:bookmarkEnd w:id="15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4239265C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2C1725F1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111 (43.53)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7E24F1FD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26D1CCB7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36 (45.0)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5D488A2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80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56B4C0C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34 (42.5)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4D55306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78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17337F3A" w:rsidR="00B24C1A" w:rsidRPr="00B24C1A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32 (41.0)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2D437B32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</w:t>
            </w:r>
            <w:r w:rsid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18D512FE" w:rsidR="00325150" w:rsidRDefault="0057208C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9 (64.3)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6" w:name="_Toc42615793"/>
      <w:r w:rsidRPr="00BC4B3B">
        <w:lastRenderedPageBreak/>
        <w:t>Bridge Case Session Minutes</w:t>
      </w:r>
      <w:bookmarkEnd w:id="16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3076D99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301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70212960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102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0743781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101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61A1D34E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5242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98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52424E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163D40FB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 (72.1)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5285684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 (74.5)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6DC5027D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 (68.3)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F44B0FE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 (73.5)</w:t>
            </w:r>
          </w:p>
        </w:tc>
      </w:tr>
      <w:tr w:rsidR="0052424E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69567AC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(10.6)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6CFC78E3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 (12.7)</w:t>
            </w:r>
          </w:p>
        </w:tc>
        <w:tc>
          <w:tcPr>
            <w:tcW w:w="1532" w:type="dxa"/>
            <w:vAlign w:val="center"/>
          </w:tcPr>
          <w:p w14:paraId="250D49BC" w14:textId="4A81E63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 (10.9)</w:t>
            </w:r>
          </w:p>
        </w:tc>
        <w:tc>
          <w:tcPr>
            <w:tcW w:w="1538" w:type="dxa"/>
            <w:vAlign w:val="center"/>
          </w:tcPr>
          <w:p w14:paraId="09D274D0" w14:textId="3D78243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(8.2)</w:t>
            </w:r>
          </w:p>
        </w:tc>
      </w:tr>
      <w:tr w:rsidR="0052424E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66DB0E12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143 (47.5)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7104A79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 (46.1)</w:t>
            </w:r>
          </w:p>
        </w:tc>
        <w:tc>
          <w:tcPr>
            <w:tcW w:w="1532" w:type="dxa"/>
            <w:vAlign w:val="center"/>
          </w:tcPr>
          <w:p w14:paraId="4134965D" w14:textId="7A128617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 (44.6)</w:t>
            </w:r>
          </w:p>
        </w:tc>
        <w:tc>
          <w:tcPr>
            <w:tcW w:w="1538" w:type="dxa"/>
            <w:vAlign w:val="center"/>
          </w:tcPr>
          <w:p w14:paraId="19794082" w14:textId="7461B9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 (52.0)</w:t>
            </w:r>
          </w:p>
        </w:tc>
      </w:tr>
      <w:tr w:rsidR="0052424E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52424E" w:rsidRPr="00C91561" w:rsidRDefault="0052424E" w:rsidP="0052424E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2E3BB9A0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 (22.6)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5BCBB198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 (19.6)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5D61C3A6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 (26.7)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5012F9BA" w:rsidR="0052424E" w:rsidRPr="00C91561" w:rsidRDefault="0052424E" w:rsidP="0052424E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4DAA609" w:rsidR="00C91561" w:rsidRPr="009A13EE" w:rsidRDefault="008E5E6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53A58817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41AF8EC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54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69FBBC9D" w:rsidR="00C91561" w:rsidRPr="009A13EE" w:rsidRDefault="00D601A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7FF9D77B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115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659946F9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8E5E6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63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5D6FCAF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910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8C74DD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5719D312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254425B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2C8AE26A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0F3F24AE" w:rsidR="00C91561" w:rsidRPr="009A13EE" w:rsidRDefault="00CC0EA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197.5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06C78EA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1,525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4B071C" w:rsidR="00C91561" w:rsidRPr="009A13EE" w:rsidRDefault="004E2F85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 w:rsidR="009676B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 w:rsidR="00CC0EA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845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49FEED5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18E951CB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</w:t>
            </w:r>
            <w:r w:rsidR="004E2F8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4E5C15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214FF357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</w:t>
            </w:r>
            <w:r w:rsidR="000C43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7495C594" w:rsidR="00DB1CC9" w:rsidRPr="009A13EE" w:rsidRDefault="009559E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(2-102)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7" w:name="_Toc42615794"/>
      <w:r w:rsidR="00FB22D4">
        <w:lastRenderedPageBreak/>
        <w:t>Recruitment</w:t>
      </w:r>
      <w:bookmarkEnd w:id="17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8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p w14:paraId="31F3654D" w14:textId="01B147B5" w:rsidR="002865B9" w:rsidRPr="002865B9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3D3190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10DD2645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0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3AB87879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r w:rsidR="00913311">
        <w:rPr>
          <w:rFonts w:ascii="Times New Roman" w:eastAsia="Times New Roman" w:hAnsi="Times New Roman" w:cs="Times New Roman"/>
          <w:bCs/>
          <w:color w:val="auto"/>
          <w:sz w:val="22"/>
        </w:rPr>
        <w:t>5.6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9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  <w:proofErr w:type="spellEnd"/>
    </w:p>
    <w:sectPr w:rsidR="00E56EA5" w:rsidRPr="004F71BC" w:rsidSect="00A67285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55A97FE1" w14:textId="623C5065" w:rsidR="007B23C3" w:rsidRDefault="007B23C3">
      <w:pPr>
        <w:pStyle w:val="CommentText"/>
      </w:pPr>
      <w:r>
        <w:rPr>
          <w:rStyle w:val="CommentReference"/>
        </w:rPr>
        <w:annotationRef/>
      </w:r>
      <w:r>
        <w:t>James, feel free to update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A97F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A97FE1" w16cid:durableId="254775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E0FB9" w14:textId="77777777" w:rsidR="003D3190" w:rsidRDefault="003D3190" w:rsidP="005A20E2">
      <w:r>
        <w:separator/>
      </w:r>
    </w:p>
    <w:p w14:paraId="755DEEF7" w14:textId="77777777" w:rsidR="003D3190" w:rsidRDefault="003D3190"/>
    <w:p w14:paraId="2FA573DD" w14:textId="77777777" w:rsidR="003D3190" w:rsidRDefault="003D3190" w:rsidP="009B4773"/>
    <w:p w14:paraId="795AC21E" w14:textId="77777777" w:rsidR="003D3190" w:rsidRDefault="003D3190" w:rsidP="00513832"/>
    <w:p w14:paraId="29D5FB20" w14:textId="77777777" w:rsidR="003D3190" w:rsidRDefault="003D3190"/>
  </w:endnote>
  <w:endnote w:type="continuationSeparator" w:id="0">
    <w:p w14:paraId="25963F14" w14:textId="77777777" w:rsidR="003D3190" w:rsidRDefault="003D3190" w:rsidP="005A20E2">
      <w:r>
        <w:continuationSeparator/>
      </w:r>
    </w:p>
    <w:p w14:paraId="0FFEB25E" w14:textId="77777777" w:rsidR="003D3190" w:rsidRDefault="003D3190"/>
    <w:p w14:paraId="390D7A4B" w14:textId="77777777" w:rsidR="003D3190" w:rsidRDefault="003D3190" w:rsidP="009B4773"/>
    <w:p w14:paraId="55196749" w14:textId="77777777" w:rsidR="003D3190" w:rsidRDefault="003D3190" w:rsidP="00513832"/>
    <w:p w14:paraId="4A9C45C4" w14:textId="77777777" w:rsidR="003D3190" w:rsidRDefault="003D3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43F7" w14:textId="77777777" w:rsidR="003D3190" w:rsidRDefault="003D3190" w:rsidP="005A20E2">
      <w:r>
        <w:separator/>
      </w:r>
    </w:p>
    <w:p w14:paraId="758A3517" w14:textId="77777777" w:rsidR="003D3190" w:rsidRDefault="003D3190"/>
    <w:p w14:paraId="5223B5CE" w14:textId="77777777" w:rsidR="003D3190" w:rsidRDefault="003D3190" w:rsidP="009B4773"/>
    <w:p w14:paraId="3F0282D1" w14:textId="77777777" w:rsidR="003D3190" w:rsidRDefault="003D3190" w:rsidP="00513832"/>
    <w:p w14:paraId="5E6163BD" w14:textId="77777777" w:rsidR="003D3190" w:rsidRDefault="003D3190"/>
  </w:footnote>
  <w:footnote w:type="continuationSeparator" w:id="0">
    <w:p w14:paraId="783DFCB7" w14:textId="77777777" w:rsidR="003D3190" w:rsidRDefault="003D3190" w:rsidP="005A20E2">
      <w:r>
        <w:continuationSeparator/>
      </w:r>
    </w:p>
    <w:p w14:paraId="7D14E2F3" w14:textId="77777777" w:rsidR="003D3190" w:rsidRDefault="003D3190"/>
    <w:p w14:paraId="255388D4" w14:textId="77777777" w:rsidR="003D3190" w:rsidRDefault="003D3190" w:rsidP="009B4773"/>
    <w:p w14:paraId="10B4ECEF" w14:textId="77777777" w:rsidR="003D3190" w:rsidRDefault="003D3190" w:rsidP="00513832"/>
    <w:p w14:paraId="07F23DFB" w14:textId="77777777" w:rsidR="003D3190" w:rsidRDefault="003D31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753B1198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A93852">
      <w:rPr>
        <w:rFonts w:ascii="Times New Roman" w:hAnsi="Times New Roman" w:cs="Times New Roman"/>
      </w:rPr>
      <w:t>4</w:t>
    </w:r>
    <w:r w:rsidRPr="005674B4">
      <w:rPr>
        <w:rFonts w:ascii="Times New Roman" w:hAnsi="Times New Roman" w:cs="Times New Roman"/>
      </w:rPr>
      <w:t xml:space="preserve"> – </w:t>
    </w:r>
    <w:r w:rsidR="00A93852">
      <w:rPr>
        <w:rFonts w:ascii="Times New Roman" w:hAnsi="Times New Roman" w:cs="Times New Roman"/>
      </w:rPr>
      <w:t>December</w:t>
    </w:r>
    <w:r w:rsidRPr="005674B4">
      <w:rPr>
        <w:rFonts w:ascii="Times New Roman" w:hAnsi="Times New Roman" w:cs="Times New Roman"/>
      </w:rPr>
      <w:t xml:space="preserve"> </w:t>
    </w:r>
    <w:r w:rsidR="003E0C31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14FB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B7415"/>
    <w:rsid w:val="002C1562"/>
    <w:rsid w:val="002C3909"/>
    <w:rsid w:val="002D0EA8"/>
    <w:rsid w:val="002D77A4"/>
    <w:rsid w:val="002E0FBC"/>
    <w:rsid w:val="002F258F"/>
    <w:rsid w:val="0031130D"/>
    <w:rsid w:val="00313EF9"/>
    <w:rsid w:val="00314A6F"/>
    <w:rsid w:val="00321E5A"/>
    <w:rsid w:val="00325150"/>
    <w:rsid w:val="00334394"/>
    <w:rsid w:val="00347AF5"/>
    <w:rsid w:val="00353F9A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8144C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3190"/>
    <w:rsid w:val="003D59A7"/>
    <w:rsid w:val="003D6AFD"/>
    <w:rsid w:val="003E0C31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E0B3D"/>
    <w:rsid w:val="004E2F85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42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208C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1E69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23C3"/>
    <w:rsid w:val="007B3AB6"/>
    <w:rsid w:val="007B5AFF"/>
    <w:rsid w:val="007B7104"/>
    <w:rsid w:val="007C03AA"/>
    <w:rsid w:val="007C0C1A"/>
    <w:rsid w:val="007C136F"/>
    <w:rsid w:val="007C5602"/>
    <w:rsid w:val="007C5AF4"/>
    <w:rsid w:val="007C6B37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5905"/>
    <w:rsid w:val="008965F6"/>
    <w:rsid w:val="008A2B5E"/>
    <w:rsid w:val="008A4AAE"/>
    <w:rsid w:val="008A70D6"/>
    <w:rsid w:val="008A763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720"/>
    <w:rsid w:val="00912C1B"/>
    <w:rsid w:val="00913311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9ED"/>
    <w:rsid w:val="00955F21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053"/>
    <w:rsid w:val="009E0527"/>
    <w:rsid w:val="009E56BD"/>
    <w:rsid w:val="009E6130"/>
    <w:rsid w:val="009F1D01"/>
    <w:rsid w:val="00A06280"/>
    <w:rsid w:val="00A23F0A"/>
    <w:rsid w:val="00A32AE1"/>
    <w:rsid w:val="00A371D8"/>
    <w:rsid w:val="00A42C17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3852"/>
    <w:rsid w:val="00A960DC"/>
    <w:rsid w:val="00AA29B1"/>
    <w:rsid w:val="00AA387F"/>
    <w:rsid w:val="00AA66D7"/>
    <w:rsid w:val="00AA6F93"/>
    <w:rsid w:val="00AB62C7"/>
    <w:rsid w:val="00AC2672"/>
    <w:rsid w:val="00AC3653"/>
    <w:rsid w:val="00AC5E05"/>
    <w:rsid w:val="00AE0241"/>
    <w:rsid w:val="00AE1DC1"/>
    <w:rsid w:val="00AE5008"/>
    <w:rsid w:val="00AE7B33"/>
    <w:rsid w:val="00AF3287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643"/>
    <w:rsid w:val="00BA2A38"/>
    <w:rsid w:val="00BA31C4"/>
    <w:rsid w:val="00BA6FDD"/>
    <w:rsid w:val="00BB0031"/>
    <w:rsid w:val="00BB02E6"/>
    <w:rsid w:val="00BB21F7"/>
    <w:rsid w:val="00BB5099"/>
    <w:rsid w:val="00BC0F66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0EAE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01AD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06ED"/>
    <w:rsid w:val="00E9198C"/>
    <w:rsid w:val="00E91AE4"/>
    <w:rsid w:val="00E92C6D"/>
    <w:rsid w:val="00EA3468"/>
    <w:rsid w:val="00EA431D"/>
    <w:rsid w:val="00EA58FC"/>
    <w:rsid w:val="00EB0A20"/>
    <w:rsid w:val="00EB64ED"/>
    <w:rsid w:val="00EC0E5F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43A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oter" Target="footer1.xml"/>
<Relationship Id="rId3" Type="http://schemas.openxmlformats.org/officeDocument/2006/relationships/customXml" Target="../customXml/item3.xml"/>
<Relationship Id="rId21" Type="http://schemas.openxmlformats.org/officeDocument/2006/relationships/fontTable" Target="fontTable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header" Target="header1.xml"/>
<Relationship Id="rId2" Type="http://schemas.openxmlformats.org/officeDocument/2006/relationships/customXml" Target="../customXml/item2.xml"/>
<Relationship Id="rId16" Type="http://schemas.microsoft.com/office/2016/09/relationships/commentsIds" Target="commentsIds.xml"/>
<Relationship Id="rId20" Type="http://schemas.openxmlformats.org/officeDocument/2006/relationships/footer" Target="footer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microsoft.com/office/2011/relationships/commentsExtended" Target="commentsExtended.xml"/>
<Relationship Id="rId23" Type="http://schemas.openxmlformats.org/officeDocument/2006/relationships/theme" Target="theme/theme1.xml"/>
<Relationship Id="rId10" Type="http://schemas.openxmlformats.org/officeDocument/2006/relationships/endnotes" Target="endnotes.xml"/>
<Relationship Id="rId19" Type="http://schemas.openxmlformats.org/officeDocument/2006/relationships/header" Target="header2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comments" Target="comments.xml"/>
<Relationship Id="rId22" Type="http://schemas.openxmlformats.org/officeDocument/2006/relationships/glossaryDocument" Target="glossary/document.xml"/>
<Relationship Id="rId24" Type="http://schemas.openxmlformats.org/officeDocument/2006/relationships/image" Target="media/filecf7a3aeb732a.jpeg"/>
<Relationship Id="rId25" Type="http://schemas.openxmlformats.org/officeDocument/2006/relationships/image" Target="media/filecf7a37d5e89e.jpeg"/>
<Relationship Id="rId26" Type="http://schemas.openxmlformats.org/officeDocument/2006/relationships/image" Target="media/filecf7a3c9af9b5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B4780"/>
    <w:rsid w:val="00431518"/>
    <w:rsid w:val="004A10C6"/>
    <w:rsid w:val="005564C6"/>
    <w:rsid w:val="005B398C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6194A"/>
    <w:rsid w:val="00C04AE9"/>
    <w:rsid w:val="00C365D0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2021-08-07T12:39:00Z</dcterms:created>
  <dcterms:modified xsi:type="dcterms:W3CDTF">2021-11-23T15:18:38Z</dcterms:modified>
  <cp:contentStatus>Quarter 4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