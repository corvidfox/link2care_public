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353F9A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72EC6532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2B741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2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5FC25B5F" w:rsidR="005674B4" w:rsidRPr="005674B4" w:rsidRDefault="002B7415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August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 w:rsidR="00186FF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 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:00 – 1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0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P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2715254D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COVID-19 Update / Recruiting</w:t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57A290B6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Budget and staffing</w:t>
            </w: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1932610F" w14:textId="33CD3EBE" w:rsidR="00BB0031" w:rsidRPr="006F16B5" w:rsidRDefault="00BB0031" w:rsidP="002D77A4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353F9A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353F9A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353F9A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353F9A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353F9A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353F9A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353F9A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353F9A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353F9A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2" w:name="n_participants"/>
      <w:proofErr w:type="spellStart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306</w:t>
      </w:r>
      <w:bookmarkEnd w:id="2"/>
      <w:proofErr w:type="spellEnd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3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August 07, 2021</w:t>
      </w:r>
      <w:bookmarkEnd w:id="3"/>
    </w:p>
    <w:p w14:paraId="395E21C0" w14:textId="70E55F2F" w:rsidR="00DB5C8D" w:rsidRDefault="00DB5C8D" w:rsidP="00713E4E">
      <w:pPr>
        <w:pStyle w:val="Heading1"/>
      </w:pPr>
      <w:bookmarkStart w:id="4" w:name="_Toc42615786"/>
      <w:r w:rsidRPr="00DB5C8D">
        <w:t>Study Participants</w:t>
      </w:r>
      <w:bookmarkEnd w:id="4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355"/>
        <w:gridCol w:w="3355"/>
        <w:gridCol w:w="3355"/>
      </w:tblGrid>
      <w:tr>
        <w:trPr>
          <w:cantSplit/>
          <w:trHeight w:val="360" w:hRule="auto"/>
          <w:tblHeader/>
        </w:trPr>
        <w:tc>
          <w:tcPr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Screened-in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Screened-out</w:t>
            </w:r>
          </w:p>
        </w:tc>
      </w:tr>
      <w:tr>
        <w:trPr>
          <w:cantSplit/>
          <w:trHeight w:val="360" w:hRule="auto"/>
          <w:tblHeader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(n = 306)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(n = 51)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Age in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39.8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44.6 (11.4)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Gender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260 (85.0)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46 (90.2)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41 (13.4)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 (9.8)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187 (61.1)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 (78.4)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67 (21.9)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 (13.7)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 (17.0)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(7.8)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Ethnicity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267 (87.3)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49 (96.1)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39 (12.7)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(3.9)</w:t>
            </w:r>
          </w:p>
        </w:tc>
      </w:tr>
    </w:tbl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040"/>
        <w:gridCol w:w="504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Reason For Screen 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Score &lt;4 on REALM-SF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42 (60.0)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Score &lt;24 on Mini-Mental State Exam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 (14.3)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Incorrect Consent Reading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(12.9)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Failure to Orient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(5.7)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(5.7)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PT Plans to Move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(1.4)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70 (100.0)</w:t>
            </w:r>
          </w:p>
        </w:tc>
      </w:tr>
    </w:tbl>
    <w:p w14:paraId="2B998285" w14:textId="00E160FB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7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7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41F5F827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21550D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2161A191" w14:textId="1D30B9D6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514</w:t>
            </w:r>
          </w:p>
        </w:tc>
      </w:tr>
      <w:tr w:rsidR="00913D19" w:rsidRPr="00F15BDF" w14:paraId="3EAD16D9" w14:textId="77777777" w:rsidTr="0021550D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6" w:type="dxa"/>
          </w:tcPr>
          <w:p w14:paraId="38A57603" w14:textId="17057E12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2D0EA8">
              <w:rPr>
                <w:rFonts w:ascii="Times New Roman" w:eastAsia="Times New Roman" w:hAnsi="Times New Roman" w:cs="Times New Roman"/>
                <w:color w:val="auto"/>
                <w:sz w:val="22"/>
              </w:rPr>
              <w:t>36</w:t>
            </w:r>
          </w:p>
        </w:tc>
      </w:tr>
      <w:tr w:rsidR="00913D19" w:rsidRPr="00F15BDF" w14:paraId="6F5F0BE8" w14:textId="77777777" w:rsidTr="0021550D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6" w:type="dxa"/>
          </w:tcPr>
          <w:p w14:paraId="20581D0C" w14:textId="6422B607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288</w:t>
            </w:r>
          </w:p>
        </w:tc>
      </w:tr>
      <w:tr w:rsidR="00913D19" w:rsidRPr="00F15BDF" w14:paraId="198D4FF7" w14:textId="77777777" w:rsidTr="0021550D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5FE9707D" w14:textId="4B2A2266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97</w:t>
            </w:r>
          </w:p>
        </w:tc>
      </w:tr>
    </w:tbl>
    <w:p w14:paraId="72639291" w14:textId="2B3B473E" w:rsidR="00F15BDF" w:rsidRPr="00F15BDF" w:rsidRDefault="002D0EA8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85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695F755C" w:rsidR="00F15BDF" w:rsidRPr="00F15BDF" w:rsidRDefault="0021550D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3</w:t>
      </w:r>
      <w:r w:rsidR="002D0EA8">
        <w:rPr>
          <w:rFonts w:ascii="Times New Roman" w:eastAsia="Times New Roman" w:hAnsi="Times New Roman" w:cs="Times New Roman"/>
          <w:color w:val="auto"/>
          <w:sz w:val="22"/>
        </w:rPr>
        <w:t>3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2CBA54F7" w:rsidR="00F15BDF" w:rsidRPr="00F15BDF" w:rsidRDefault="00F15BDF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1</w:t>
      </w:r>
      <w:r w:rsidR="00BA6FDD">
        <w:rPr>
          <w:rFonts w:ascii="Times New Roman" w:eastAsia="Times New Roman" w:hAnsi="Times New Roman" w:cs="Times New Roman"/>
          <w:color w:val="auto"/>
          <w:sz w:val="22"/>
        </w:rPr>
        <w:t>4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7EB2ABB6" w14:textId="6533CB3E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535979FB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4176AA48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4C9FE400" w:rsidR="00F15BDF" w:rsidRPr="00F15BDF" w:rsidRDefault="00F501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288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7C0A290E" w:rsidR="00F15BDF" w:rsidRPr="00F15BDF" w:rsidRDefault="0046758D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83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777EF6A1" w:rsidR="00F15BDF" w:rsidRPr="00F15BDF" w:rsidRDefault="00FC39F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97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1132CF53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26DC25DF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  <w:r w:rsidR="00FC39F1">
              <w:rPr>
                <w:rFonts w:ascii="Times New Roman" w:hAnsi="Times New Roman" w:cs="Times New Roman"/>
                <w:color w:val="auto"/>
                <w:sz w:val="22"/>
              </w:rPr>
              <w:t>2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0730EA5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713E4E"/>
    <w:p w14:paraId="01FDDB9D" w14:textId="7870742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6135F8E5" w14:textId="6E9A4DD1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25D46532" w14:textId="1F50E8CE" w:rsidR="00F15BDF" w:rsidRPr="00F15BDF" w:rsidRDefault="00FC39F1" w:rsidP="00713E4E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90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phone replaced 1 time (2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>total).</w:t>
      </w:r>
    </w:p>
    <w:p w14:paraId="45225024" w14:textId="77777777" w:rsidR="00913D19" w:rsidRDefault="00913D19" w:rsidP="00713E4E">
      <w:pPr>
        <w:spacing w:after="48"/>
      </w:pPr>
    </w:p>
    <w:p w14:paraId="7E19A7B1" w14:textId="4F568467" w:rsidR="0015480B" w:rsidRDefault="0015480B" w:rsidP="00713E4E">
      <w:pPr>
        <w:spacing w:after="48"/>
      </w:pPr>
      <w:r>
        <w:br w:type="page"/>
      </w:r>
    </w:p>
    <w:p w14:paraId="12CEA819" w14:textId="28221079" w:rsidR="00F15BDF" w:rsidRDefault="0015480B" w:rsidP="00713E4E">
      <w:pPr>
        <w:pStyle w:val="Heading1"/>
      </w:pPr>
      <w:bookmarkStart w:id="8" w:name="_Toc42615788"/>
      <w:r>
        <w:lastRenderedPageBreak/>
        <w:t>Phone Terminations</w:t>
      </w:r>
      <w:bookmarkEnd w:id="8"/>
    </w:p>
    <w:p w14:paraId="7E069B0E" w14:textId="71536FD2" w:rsidR="0015480B" w:rsidRDefault="0015480B" w:rsidP="00713E4E"/>
    <w:p w14:paraId="28F5C13A" w14:textId="53557BE6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(total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9" w:name="n_phone_terminations"/>
      <w:proofErr w:type="spellStart"/>
      <w:r w:rsidR="00174169">
        <w:rPr>
          <w:rFonts w:ascii="Times New Roman" w:hAnsi="Times New Roman" w:cs="Times New Roman"/>
          <w:color w:val="auto"/>
          <w:sz w:val="22"/>
        </w:rPr>
        <w:t>286</w:t>
      </w:r>
      <w:bookmarkEnd w:id="9"/>
      <w:proofErr w:type="spellEnd"/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10" w:name="fig_phone_terminations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 xmlns:r="http://schemas.openxmlformats.org/officeDocument/2006/relationships">
          <wp:inline distT="0" distB="0" distL="0" distR="0">
            <wp:extent cx="64008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0"/>
      <w:proofErr w:type="spellEnd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3F4809E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iteration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4B39C8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5B6DC3A5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34 (43.6)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08DC282D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(32.1)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27ECB487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37 (30.6)</w:t>
            </w:r>
          </w:p>
        </w:tc>
      </w:tr>
      <w:tr w:rsidR="004B39C8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5D68EE10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(29.5)</w:t>
            </w:r>
          </w:p>
        </w:tc>
        <w:tc>
          <w:tcPr>
            <w:tcW w:w="2623" w:type="dxa"/>
            <w:vAlign w:val="center"/>
          </w:tcPr>
          <w:p w14:paraId="5C7E11CD" w14:textId="283DFE28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(15.5)</w:t>
            </w:r>
          </w:p>
        </w:tc>
        <w:tc>
          <w:tcPr>
            <w:tcW w:w="2623" w:type="dxa"/>
            <w:vAlign w:val="center"/>
          </w:tcPr>
          <w:p w14:paraId="724E4C31" w14:textId="43C8D4B5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(22.3)</w:t>
            </w:r>
          </w:p>
        </w:tc>
      </w:tr>
      <w:tr w:rsidR="004B39C8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1907E0F5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19FCD94B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 (21.4)</w:t>
            </w:r>
          </w:p>
        </w:tc>
        <w:tc>
          <w:tcPr>
            <w:tcW w:w="2623" w:type="dxa"/>
            <w:vAlign w:val="center"/>
          </w:tcPr>
          <w:p w14:paraId="38DFD30F" w14:textId="0F44D3BE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24 (19.8)</w:t>
            </w:r>
          </w:p>
        </w:tc>
      </w:tr>
      <w:tr w:rsidR="004B39C8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6A3DD844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(16.7)</w:t>
            </w:r>
          </w:p>
        </w:tc>
        <w:tc>
          <w:tcPr>
            <w:tcW w:w="2623" w:type="dxa"/>
            <w:vAlign w:val="center"/>
          </w:tcPr>
          <w:p w14:paraId="48A3B99A" w14:textId="7EE4F175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(17.9)</w:t>
            </w:r>
          </w:p>
        </w:tc>
        <w:tc>
          <w:tcPr>
            <w:tcW w:w="2623" w:type="dxa"/>
            <w:vAlign w:val="center"/>
          </w:tcPr>
          <w:p w14:paraId="7ECB1FB3" w14:textId="4E59B396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12 (9.9)</w:t>
            </w:r>
          </w:p>
        </w:tc>
      </w:tr>
      <w:tr w:rsidR="004B39C8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1C83B7D2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39AFDFE7" w14:textId="72B362CB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077F98B3" w14:textId="01B649A4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(7.4)</w:t>
            </w:r>
          </w:p>
        </w:tc>
      </w:tr>
      <w:tr w:rsidR="004B39C8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35D51F94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(3.8)</w:t>
            </w:r>
          </w:p>
        </w:tc>
        <w:tc>
          <w:tcPr>
            <w:tcW w:w="2623" w:type="dxa"/>
            <w:vAlign w:val="center"/>
          </w:tcPr>
          <w:p w14:paraId="08869047" w14:textId="0659007B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5592435A" w14:textId="5FF7AB7D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(7.4)</w:t>
            </w:r>
          </w:p>
        </w:tc>
      </w:tr>
      <w:tr w:rsidR="004B39C8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67146E7F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4682E2BA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06D7FA85" w14:textId="6DEEA695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4B39C8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4B39C8" w:rsidRPr="00D3044F" w:rsidRDefault="004B39C8" w:rsidP="004B39C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49D487D1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(3.8)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22D27419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0EC01AF0" w:rsidR="004B39C8" w:rsidRPr="00D3044F" w:rsidRDefault="004B39C8" w:rsidP="004B39C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3B2A2ABE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6A56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67348E91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4B39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4 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2FD26F7B" w:rsidR="0015480B" w:rsidRPr="00D3044F" w:rsidRDefault="004B39C8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121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11" w:name="_Toc42615789"/>
      <w:r>
        <w:lastRenderedPageBreak/>
        <w:t>Visit Compliance</w:t>
      </w:r>
      <w:bookmarkEnd w:id="11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2FE28EAB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4B39C8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4B39C8" w:rsidRPr="00A21D6B" w:rsidRDefault="004B39C8" w:rsidP="004B39C8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304236C4" w:rsidR="004B39C8" w:rsidRPr="00A21D6B" w:rsidRDefault="004B39C8" w:rsidP="004B39C8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93 (30.5)</w:t>
            </w:r>
          </w:p>
        </w:tc>
      </w:tr>
      <w:tr w:rsidR="004B39C8" w:rsidRPr="00AC5E05" w14:paraId="3D646315" w14:textId="77777777" w:rsidTr="00851724">
        <w:tc>
          <w:tcPr>
            <w:tcW w:w="5035" w:type="dxa"/>
            <w:vAlign w:val="center"/>
          </w:tcPr>
          <w:p w14:paraId="4B8133BA" w14:textId="45141F96" w:rsidR="004B39C8" w:rsidRPr="00AC5E05" w:rsidRDefault="004B39C8" w:rsidP="004B39C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49A7E15B" w:rsidR="004B39C8" w:rsidRPr="00AC5E05" w:rsidRDefault="004B39C8" w:rsidP="004B39C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94 (30.8)</w:t>
            </w:r>
          </w:p>
        </w:tc>
      </w:tr>
      <w:tr w:rsidR="004B39C8" w:rsidRPr="00AC5E05" w14:paraId="0102F70D" w14:textId="77777777" w:rsidTr="00851724">
        <w:tc>
          <w:tcPr>
            <w:tcW w:w="5035" w:type="dxa"/>
            <w:vAlign w:val="center"/>
          </w:tcPr>
          <w:p w14:paraId="4F39F93D" w14:textId="6E726569" w:rsidR="004B39C8" w:rsidRPr="00AC5E05" w:rsidRDefault="004B39C8" w:rsidP="004B39C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vAlign w:val="center"/>
          </w:tcPr>
          <w:p w14:paraId="7E1B867A" w14:textId="05CFCD7E" w:rsidR="004B39C8" w:rsidRPr="00AC5E05" w:rsidRDefault="004B39C8" w:rsidP="004B39C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90 (29.5)</w:t>
            </w:r>
          </w:p>
        </w:tc>
      </w:tr>
      <w:tr w:rsidR="004B39C8" w:rsidRPr="00AC5E05" w14:paraId="17E9CCE3" w14:textId="77777777" w:rsidTr="00851724">
        <w:tc>
          <w:tcPr>
            <w:tcW w:w="5035" w:type="dxa"/>
            <w:vAlign w:val="center"/>
          </w:tcPr>
          <w:p w14:paraId="69CC6398" w14:textId="3D3F9ED3" w:rsidR="004B39C8" w:rsidRPr="00AC5E05" w:rsidRDefault="004B39C8" w:rsidP="004B39C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NS V2</w:t>
            </w:r>
          </w:p>
        </w:tc>
        <w:tc>
          <w:tcPr>
            <w:tcW w:w="5035" w:type="dxa"/>
            <w:vAlign w:val="center"/>
          </w:tcPr>
          <w:p w14:paraId="6115AF0F" w14:textId="1140152B" w:rsidR="004B39C8" w:rsidRPr="00AC5E05" w:rsidRDefault="004B39C8" w:rsidP="004B39C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(7.5)</w:t>
            </w:r>
          </w:p>
        </w:tc>
      </w:tr>
      <w:tr w:rsidR="004B39C8" w:rsidRPr="00AC5E05" w14:paraId="7001B13F" w14:textId="77777777" w:rsidTr="00851724">
        <w:tc>
          <w:tcPr>
            <w:tcW w:w="5035" w:type="dxa"/>
            <w:vAlign w:val="center"/>
          </w:tcPr>
          <w:p w14:paraId="7F65CC4B" w14:textId="03FB4199" w:rsidR="004B39C8" w:rsidRPr="00AC5E05" w:rsidRDefault="004B39C8" w:rsidP="004B39C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Dropped</w:t>
            </w:r>
          </w:p>
        </w:tc>
        <w:tc>
          <w:tcPr>
            <w:tcW w:w="5035" w:type="dxa"/>
            <w:vAlign w:val="center"/>
          </w:tcPr>
          <w:p w14:paraId="7F5B6369" w14:textId="51009FF9" w:rsidR="004B39C8" w:rsidRPr="00AC5E05" w:rsidRDefault="004B39C8" w:rsidP="004B39C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 (1.3)</w:t>
            </w:r>
          </w:p>
        </w:tc>
      </w:tr>
      <w:tr w:rsidR="004B39C8" w:rsidRPr="00AC5E05" w14:paraId="6A9EC86C" w14:textId="77777777" w:rsidTr="00851724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0BF9B2B4" w14:textId="5DC24749" w:rsidR="004B39C8" w:rsidRPr="00AC5E05" w:rsidRDefault="004B39C8" w:rsidP="004B39C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Pending V2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05495DC4" w14:textId="20DA3259" w:rsidR="004B39C8" w:rsidRPr="00AC5E05" w:rsidRDefault="004B39C8" w:rsidP="004B39C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(0.3)</w:t>
            </w:r>
          </w:p>
        </w:tc>
      </w:tr>
      <w:tr w:rsidR="004B39C8" w:rsidRPr="00AC5E05" w14:paraId="6FB4F1E3" w14:textId="77777777" w:rsidTr="00851724"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BB51E" w14:textId="0214008D" w:rsidR="004B39C8" w:rsidRPr="007A645A" w:rsidRDefault="004B39C8" w:rsidP="004B39C8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Total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03097" w14:textId="05B5E9E3" w:rsidR="004B39C8" w:rsidRPr="004B39C8" w:rsidRDefault="004B39C8" w:rsidP="004B39C8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4B39C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305 (100.0)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4D428FFC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77777777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911720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772FFF5B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305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114F1C69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279 (100.0)</w:t>
            </w:r>
          </w:p>
        </w:tc>
      </w:tr>
      <w:tr w:rsidR="00911720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2A110AE2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279 (91.8)</w:t>
            </w:r>
          </w:p>
        </w:tc>
        <w:tc>
          <w:tcPr>
            <w:tcW w:w="3505" w:type="dxa"/>
            <w:vAlign w:val="center"/>
          </w:tcPr>
          <w:p w14:paraId="56C9C7E5" w14:textId="13342C7A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279 (100.0)</w:t>
            </w:r>
          </w:p>
        </w:tc>
      </w:tr>
      <w:tr w:rsidR="00911720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79618363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204 (69.4)</w:t>
            </w:r>
          </w:p>
        </w:tc>
        <w:tc>
          <w:tcPr>
            <w:tcW w:w="3505" w:type="dxa"/>
            <w:vAlign w:val="center"/>
          </w:tcPr>
          <w:p w14:paraId="41AAAE38" w14:textId="79F34C5B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204 (75.3)</w:t>
            </w:r>
          </w:p>
        </w:tc>
      </w:tr>
      <w:tr w:rsidR="00911720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1D88A463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156 (55.9)</w:t>
            </w:r>
          </w:p>
        </w:tc>
        <w:tc>
          <w:tcPr>
            <w:tcW w:w="3505" w:type="dxa"/>
            <w:vAlign w:val="center"/>
          </w:tcPr>
          <w:p w14:paraId="663D3071" w14:textId="7CA28D4A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156 (60.2)</w:t>
            </w:r>
          </w:p>
        </w:tc>
      </w:tr>
      <w:tr w:rsidR="00911720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7C96F2C1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142 (53.8)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1883BBD7" w:rsidR="00911720" w:rsidRPr="00851724" w:rsidRDefault="00911720" w:rsidP="0091172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142 (57.7)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2" w:name="_Toc42615790"/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r>
        <w:t>COVID -19</w:t>
      </w:r>
      <w:bookmarkEnd w:id="12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77D15BE6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56) and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</w:t>
            </w:r>
            <w:r w:rsidR="007B7104">
              <w:rPr>
                <w:rFonts w:ascii="Times New Roman" w:eastAsia="Times New Roman" w:hAnsi="Times New Roman"/>
                <w:color w:val="auto"/>
                <w:sz w:val="22"/>
              </w:rPr>
              <w:t>25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58810742" w:rsidR="007208FF" w:rsidRPr="00BD362C" w:rsidRDefault="009E0053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81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4A32D464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9E0053">
              <w:rPr>
                <w:rFonts w:ascii="Times New Roman" w:eastAsia="Times New Roman" w:hAnsi="Times New Roman"/>
                <w:color w:val="auto"/>
                <w:sz w:val="22"/>
              </w:rPr>
              <w:t>5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1BFD14DC" w:rsidR="007208FF" w:rsidRPr="00BD362C" w:rsidRDefault="009E0053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31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5ED6AA79" w:rsidR="007208FF" w:rsidRPr="00BD362C" w:rsidRDefault="009E0053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25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581D9CDF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9E0053"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2AFF0806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</w:t>
            </w:r>
            <w:r w:rsidR="009E0053"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7A7B52F6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9E0053">
              <w:rPr>
                <w:rFonts w:ascii="Times New Roman" w:eastAsia="Times New Roman" w:hAnsi="Times New Roman"/>
                <w:color w:val="auto"/>
                <w:sz w:val="22"/>
              </w:rPr>
              <w:t>7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13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3"/>
    </w:p>
    <w:p w14:paraId="7D5437BA" w14:textId="0D0837FA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E901D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8E07B59" w14:textId="2160C2B9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43BCB2DC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950C8" w14:textId="0BE0787E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5CB" w14:textId="181AE6D6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0557" w14:textId="5B1658FC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77374" w14:textId="69168142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EA2B98B" w14:textId="1AFC30F1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8A9F0" w14:textId="13B13ED3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3B4C24B" w14:textId="75797925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67219" w14:textId="11C3D908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88E84F3" w14:textId="3B9FA83C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A2C1" w14:textId="69572111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2E8F1F9E" w14:textId="715AD4DD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38144C" w:rsidRPr="000B021D" w14:paraId="2FF60F85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6802F" w14:textId="7A2D122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151051E2" w14:textId="0BF43594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E221788" w14:textId="5C993B1C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7A5F" w14:textId="181FD49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C70AA" w14:textId="722A882B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11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( 9.3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59FB2829" w14:textId="54070414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13409739" w14:textId="02F80D9E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 (5.1)</w:t>
            </w:r>
          </w:p>
        </w:tc>
      </w:tr>
      <w:tr w:rsidR="0038144C" w:rsidRPr="000B021D" w14:paraId="6897771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DBE226F" w14:textId="4A768DAF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523BA9E1" w14:textId="524C6F1B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55F1075C" w14:textId="6E2ED929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B44079" w14:textId="4DFC2B23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1A1297" w14:textId="532EA3A9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26 (22.0)</w:t>
            </w:r>
          </w:p>
        </w:tc>
        <w:tc>
          <w:tcPr>
            <w:tcW w:w="1887" w:type="dxa"/>
            <w:vAlign w:val="center"/>
          </w:tcPr>
          <w:p w14:paraId="5347D9E9" w14:textId="03705A8A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67F9C2F" w14:textId="0531ACE0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38144C" w:rsidRPr="000B021D" w14:paraId="006B7EB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5BF7F4D" w14:textId="4D56F2D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6E836252" w14:textId="44E113D2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415FCA37" w14:textId="79B208B1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2DD8583" w14:textId="78997DA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757AAC9" w14:textId="7F5A6F29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39 (33.1)</w:t>
            </w:r>
          </w:p>
        </w:tc>
        <w:tc>
          <w:tcPr>
            <w:tcW w:w="1887" w:type="dxa"/>
            <w:vAlign w:val="center"/>
          </w:tcPr>
          <w:p w14:paraId="593FC3B3" w14:textId="58AB5718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7E438C54" w14:textId="6C638B23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51EAC3A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E8B9E6" w14:textId="13518FB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193085B9" w14:textId="4CD6482D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586CEFD" w14:textId="1A4B160D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4.5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FBFB65F" w14:textId="65D78D41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8C43B19" w14:textId="5C2C40C1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49 (41.5)</w:t>
            </w:r>
          </w:p>
        </w:tc>
        <w:tc>
          <w:tcPr>
            <w:tcW w:w="1887" w:type="dxa"/>
            <w:vAlign w:val="center"/>
          </w:tcPr>
          <w:p w14:paraId="6B1BE6BA" w14:textId="3F3DA4FB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86F53B3" w14:textId="6EE35F1F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 (4.2)</w:t>
            </w:r>
          </w:p>
        </w:tc>
      </w:tr>
      <w:tr w:rsidR="0038144C" w:rsidRPr="000B021D" w14:paraId="114C4E9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61D941" w14:textId="17A919E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62D873CB" w14:textId="1B092105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DF2324" w14:textId="06A886FF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F53E13D" w14:textId="370A1428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F4ADBC" w14:textId="79F5ACA4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52 (44.1)</w:t>
            </w:r>
          </w:p>
        </w:tc>
        <w:tc>
          <w:tcPr>
            <w:tcW w:w="1887" w:type="dxa"/>
            <w:vAlign w:val="center"/>
          </w:tcPr>
          <w:p w14:paraId="18B9F791" w14:textId="201F4583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15B294D" w14:textId="5B1BECAB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38144C" w:rsidRPr="000B021D" w14:paraId="6EFE778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6F7B47" w14:textId="1CD283FB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AD921C4" w14:textId="2B34FA94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6F14748" w14:textId="370F5821" w:rsidR="0038144C" w:rsidRPr="000F0991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14837EC" w14:textId="393154A9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963D5C" w14:textId="00C2A5FF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58 (49.2)</w:t>
            </w:r>
          </w:p>
        </w:tc>
        <w:tc>
          <w:tcPr>
            <w:tcW w:w="1887" w:type="dxa"/>
            <w:vAlign w:val="center"/>
          </w:tcPr>
          <w:p w14:paraId="70BCF086" w14:textId="0335646E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64397F" w14:textId="6802134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(2.5)</w:t>
            </w:r>
          </w:p>
        </w:tc>
      </w:tr>
      <w:tr w:rsidR="0038144C" w:rsidRPr="000B021D" w14:paraId="0728BE68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A24C75" w14:textId="3C1C3B3E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5F5BEE9B" w14:textId="4D087F55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4DDA2CC" w14:textId="4285753F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5BB5AEE" w14:textId="5E01D88C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F9C28BE" w14:textId="7401CCEB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65 (55.1)</w:t>
            </w:r>
          </w:p>
        </w:tc>
        <w:tc>
          <w:tcPr>
            <w:tcW w:w="1887" w:type="dxa"/>
            <w:vAlign w:val="center"/>
          </w:tcPr>
          <w:p w14:paraId="44D3B10D" w14:textId="0A6F9A7E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083C2A20" w14:textId="4643A45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036EFCA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C93D50E" w14:textId="5FE904FA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3E614D42" w14:textId="50F3F2E2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5DDA848" w14:textId="24FEA443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38D9AB1" w14:textId="2DA9B6D2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A74252F" w14:textId="414EBAB8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62 (52.5)</w:t>
            </w:r>
          </w:p>
        </w:tc>
        <w:tc>
          <w:tcPr>
            <w:tcW w:w="1887" w:type="dxa"/>
            <w:vAlign w:val="center"/>
          </w:tcPr>
          <w:p w14:paraId="14C34E59" w14:textId="0240ECF3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23A170BE" w14:textId="3C3D091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3077319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B42F216" w14:textId="6F43C32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224DF755" w14:textId="3E117BF6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163A58" w14:textId="47609F35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3C8F9DF" w14:textId="1F3C19D9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0268074" w14:textId="230947E1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67 (56.8)</w:t>
            </w:r>
          </w:p>
        </w:tc>
        <w:tc>
          <w:tcPr>
            <w:tcW w:w="1887" w:type="dxa"/>
            <w:vAlign w:val="center"/>
          </w:tcPr>
          <w:p w14:paraId="701AD4EE" w14:textId="2637BD8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792CA" w14:textId="67E2A181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38144C" w:rsidRPr="000B021D" w14:paraId="3F0E537C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B85A2D5" w14:textId="216720E6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30C49A20" w14:textId="0A8F8E6B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5981D0" w14:textId="71524E40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1D5C747" w14:textId="17F7AAE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14AC9E8" w14:textId="380E1989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70 (59.3)</w:t>
            </w:r>
          </w:p>
        </w:tc>
        <w:tc>
          <w:tcPr>
            <w:tcW w:w="1887" w:type="dxa"/>
            <w:vAlign w:val="center"/>
          </w:tcPr>
          <w:p w14:paraId="0D30A9CB" w14:textId="703C93F7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EEE826D" w14:textId="4364C5E8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38144C" w:rsidRPr="000B021D" w14:paraId="6E52F68F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AE911A" w14:textId="28199E58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08014912" w14:textId="3B37755E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45CFAFA" w14:textId="304FD557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E150E93" w14:textId="6C8E840A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DD21BA" w14:textId="7B738463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72 (61.0)</w:t>
            </w:r>
          </w:p>
        </w:tc>
        <w:tc>
          <w:tcPr>
            <w:tcW w:w="1887" w:type="dxa"/>
            <w:vAlign w:val="center"/>
          </w:tcPr>
          <w:p w14:paraId="1663AE05" w14:textId="00B1A765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917BA4E" w14:textId="598F30D8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38144C" w:rsidRPr="000B021D" w14:paraId="788F50E8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298CD8" w14:textId="0005D059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5F0CFD61" w14:textId="1257FB6C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6153F3" w14:textId="5DAF6623" w:rsidR="0038144C" w:rsidRPr="00490118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E3F5D" w14:textId="471CF1BF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17B18" w14:textId="4606DD5E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76 (64.4)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A4C3D49" w14:textId="3F2F6B82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9D7D83C" w14:textId="098D268C" w:rsidR="0038144C" w:rsidRPr="000B021D" w:rsidRDefault="0038144C" w:rsidP="0038144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(1.7)</w:t>
            </w:r>
          </w:p>
        </w:tc>
      </w:tr>
      <w:tr w:rsidR="009754ED" w:rsidRPr="000B021D" w14:paraId="3C308EAC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0C240" w14:textId="354BA046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3E8EBB1" w14:textId="7B9CD740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9A6A1FE" w14:textId="4901BCEF" w:rsidR="009754ED" w:rsidRPr="00490118" w:rsidRDefault="0038144C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3</w:t>
            </w:r>
            <w:r w:rsidR="009754ED">
              <w:rPr>
                <w:rFonts w:ascii="Times New Roman" w:eastAsia="Arial" w:hAnsi="Times New Roman" w:cs="Times New Roman"/>
                <w:color w:val="C00000"/>
                <w:sz w:val="22"/>
              </w:rPr>
              <w:t>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16C0F" w14:textId="67623305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B4CAB" w14:textId="4BD4EB85" w:rsidR="009754ED" w:rsidRPr="003B2AF3" w:rsidRDefault="0062624B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47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(4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.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7379386D" w14:textId="0826E408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C7694A1" w14:textId="641D7DCA" w:rsidR="009754ED" w:rsidRPr="003B2AF3" w:rsidRDefault="0062624B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="0038144C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(1.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0F0991" w:rsidRPr="000B021D" w14:paraId="558147F6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7F03E90B" w14:textId="35C894D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47)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.</w:t>
            </w:r>
          </w:p>
          <w:p w14:paraId="3F40C8BD" w14:textId="4276BB0F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2074 and above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</w:t>
            </w:r>
            <w:r w:rsidR="00AA6F93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138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)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346D32AE" w14:textId="1CEF3231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1F654EC1" w14:textId="16A796E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4215370E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  <w:p w14:paraId="3E4E9D71" w14:textId="77777777" w:rsidR="00415A80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  <w:p w14:paraId="3C74522C" w14:textId="42EDF7F7" w:rsidR="00415A80" w:rsidRPr="000F0991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607A83C4" w14:textId="509CE89F" w:rsidR="00FB22D4" w:rsidRPr="00415A80" w:rsidRDefault="00415A80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R="00FB22D4"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14" w:name="_Toc42615792"/>
      <w:r>
        <w:lastRenderedPageBreak/>
        <w:t>Arrests</w:t>
      </w:r>
      <w:bookmarkEnd w:id="14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0FCB705B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= 2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6F62861E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103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28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3DC66C4B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310878CD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33 (44.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7C0A4115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39447755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33 (44.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2483E550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3E1DE2E4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29 (4</w:t>
            </w:r>
            <w:r w:rsidR="009F1D01">
              <w:rPr>
                <w:rFonts w:ascii="Times New Roman" w:eastAsia="Times New Roman" w:hAnsi="Times New Roman" w:cs="Times New Roman"/>
                <w:color w:val="auto"/>
                <w:sz w:val="22"/>
              </w:rPr>
              <w:t>0.3</w:t>
            </w: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325150" w:rsidRPr="00B24C1A" w14:paraId="56E641D0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06A6A274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NS V2 (n=13)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22695292" w:rsidR="00325150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8 (61.5)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19281049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15" w:name="_Toc42615793"/>
      <w:r w:rsidRPr="00BC4B3B">
        <w:lastRenderedPageBreak/>
        <w:t>Bridge Case Session Minutes</w:t>
      </w:r>
      <w:bookmarkEnd w:id="15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270C2041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6837543D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74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00E30826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93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4B475C4B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92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770D938E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</w:t>
            </w:r>
            <w:r w:rsidR="008E16A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9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8E16A6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5187A8BD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 (71.5)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65CAF2B2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(74.2)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6FDE8AC7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 (66.3)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209B2B52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 (74.2)</w:t>
            </w:r>
          </w:p>
        </w:tc>
      </w:tr>
      <w:tr w:rsidR="008E16A6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175BCD5B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(11.7)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2AD9B78E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(14.0)</w:t>
            </w:r>
          </w:p>
        </w:tc>
        <w:tc>
          <w:tcPr>
            <w:tcW w:w="1532" w:type="dxa"/>
            <w:vAlign w:val="center"/>
          </w:tcPr>
          <w:p w14:paraId="250D49BC" w14:textId="6AE40FFD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(12.0)</w:t>
            </w:r>
          </w:p>
        </w:tc>
        <w:tc>
          <w:tcPr>
            <w:tcW w:w="1538" w:type="dxa"/>
            <w:vAlign w:val="center"/>
          </w:tcPr>
          <w:p w14:paraId="09D274D0" w14:textId="6B1DD6E4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(9.0)</w:t>
            </w:r>
          </w:p>
        </w:tc>
      </w:tr>
      <w:tr w:rsidR="008E16A6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706D03B3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 (47.4)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6F94C8DD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 (46.2)</w:t>
            </w:r>
          </w:p>
        </w:tc>
        <w:tc>
          <w:tcPr>
            <w:tcW w:w="1532" w:type="dxa"/>
            <w:vAlign w:val="center"/>
          </w:tcPr>
          <w:p w14:paraId="4134965D" w14:textId="03E2C7BD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 (43.5)</w:t>
            </w:r>
          </w:p>
        </w:tc>
        <w:tc>
          <w:tcPr>
            <w:tcW w:w="1538" w:type="dxa"/>
            <w:vAlign w:val="center"/>
          </w:tcPr>
          <w:p w14:paraId="19794082" w14:textId="4673AFDC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 (52.8)</w:t>
            </w:r>
          </w:p>
        </w:tc>
      </w:tr>
      <w:tr w:rsidR="008E16A6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8E16A6" w:rsidRPr="00C91561" w:rsidRDefault="008E16A6" w:rsidP="008E16A6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608B0125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 (22.6)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7E65FFCF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(19.4)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0204A6D5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 (28.3)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13BF48CA" w:rsidR="008E16A6" w:rsidRPr="00C91561" w:rsidRDefault="008E16A6" w:rsidP="008E16A6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(20.2)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5619B1C4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355"/>
      </w:tblGrid>
      <w:tr w:rsidR="00C91561" w:rsidRPr="00C91561" w14:paraId="6C89594F" w14:textId="77777777" w:rsidTr="00955F21">
        <w:trPr>
          <w:gridAfter w:val="1"/>
          <w:wAfter w:w="35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67B35F26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55F21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1CE768B5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258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2FB53D4A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86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25536746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5D92D415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84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DB901EC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24DAA609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53A58817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1)</w:t>
            </w:r>
          </w:p>
        </w:tc>
        <w:tc>
          <w:tcPr>
            <w:tcW w:w="161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634C7288" w:rsidR="00C91561" w:rsidRPr="009A13EE" w:rsidRDefault="0066072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7A68E727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87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7B72BDC0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5545F2AD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62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63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0832C008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57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55F21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206EBF62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2E3B0CAD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52090161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34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</w:tcBorders>
            <w:shd w:val="clear" w:color="auto" w:fill="auto"/>
          </w:tcPr>
          <w:p w14:paraId="273EE24C" w14:textId="6D0361B0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72E0A1A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25274352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44A24E4F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06C78EA1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1,525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40DF99E" w14:textId="1A2295D9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20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510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C9076ED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0FE53C4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49FEED5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7F2CD8A6" w14:textId="65771B8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76804EEA" w14:textId="22A8CCB5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7C6C1AF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3147433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18E951CB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45510E7" w14:textId="4446E76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E765372" w14:textId="6ECE645D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50F725B1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1697BC0C" w:rsidR="00DB1CC9" w:rsidRPr="009A13EE" w:rsidRDefault="000C43D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69AFEBD4" w14:textId="214FF35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313D3D2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01B6003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141242ED" w14:textId="3941085E" w:rsidR="00DB1CC9" w:rsidRPr="009A13EE" w:rsidRDefault="000C43D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12.5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(2-102)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B9E42BC" w14:textId="427D11A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68BC4ADA" w14:textId="77777777" w:rsidTr="00955F21">
        <w:trPr>
          <w:gridAfter w:val="1"/>
          <w:wAfter w:w="35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085F0FD9" w14:textId="65B8A069" w:rsidR="00C91561" w:rsidRPr="009B4A28" w:rsidRDefault="009B4A28" w:rsidP="00713E4E">
      <w:pPr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Participants in the L2C group appear to use more regular case management and less crisis case management, on average, than participants in the other groups. </w:t>
      </w:r>
    </w:p>
    <w:p w14:paraId="1418C55C" w14:textId="636DCD68" w:rsidR="00C91561" w:rsidRDefault="00C91561" w:rsidP="00713E4E">
      <w:pPr>
        <w:pStyle w:val="Heading1"/>
      </w:pPr>
      <w:r>
        <w:br w:type="page"/>
      </w:r>
      <w:bookmarkStart w:id="16" w:name="_Toc42615794"/>
      <w:r w:rsidR="00FB22D4">
        <w:lastRenderedPageBreak/>
        <w:t>Recruitment</w:t>
      </w:r>
      <w:bookmarkEnd w:id="16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5671B04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17" w:name="fig_recruitment_by_month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 xmlns:r="http://schemas.openxmlformats.org/officeDocument/2006/relationships">
          <wp:inline distT="0" distB="0" distL="0" distR="0">
            <wp:extent cx="6400800" cy="36576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7"/>
      <w:proofErr w:type="spellEnd"/>
    </w:p>
    <w:p w14:paraId="31F3654D" w14:textId="01B147B5" w:rsidR="002865B9" w:rsidRPr="002865B9" w:rsidRDefault="00353F9A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1</w:t>
      </w:r>
      <w:r>
        <w:rPr>
          <w:noProof/>
        </w:rPr>
        <w:fldChar w:fldCharType="end"/>
      </w:r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353F9A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2</w:t>
      </w:r>
      <w:r>
        <w:rPr>
          <w:noProof/>
        </w:rPr>
        <w:fldChar w:fldCharType="end"/>
      </w:r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2754AAF2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4F71BC">
        <w:rPr>
          <w:rFonts w:ascii="Times New Roman" w:eastAsia="Times New Roman" w:hAnsi="Times New Roman" w:cs="Times New Roman"/>
          <w:bCs/>
          <w:color w:val="auto"/>
          <w:sz w:val="22"/>
        </w:rPr>
        <w:t>1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15344E24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25A9B5AD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D = 4.</w:t>
      </w:r>
      <w:r w:rsidR="004F71BC">
        <w:rPr>
          <w:rFonts w:ascii="Times New Roman" w:eastAsia="Times New Roman" w:hAnsi="Times New Roman" w:cs="Times New Roman"/>
          <w:bCs/>
          <w:color w:val="auto"/>
          <w:sz w:val="22"/>
        </w:rPr>
        <w:t>5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37AEA4A5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18" w:name="fig_recruitment_by_year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 xmlns:r="http://schemas.openxmlformats.org/officeDocument/2006/relationships">
          <wp:inline distT="0" distB="0" distL="0" distR="0">
            <wp:extent cx="6400800" cy="36576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8"/>
      <w:proofErr w:type="spellEnd"/>
    </w:p>
    <w:sectPr w:rsidR="00E56EA5" w:rsidRPr="004F71BC" w:rsidSect="00A67285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C4059" w14:textId="77777777" w:rsidR="00353F9A" w:rsidRDefault="00353F9A" w:rsidP="005A20E2">
      <w:r>
        <w:separator/>
      </w:r>
    </w:p>
    <w:p w14:paraId="02ED8455" w14:textId="77777777" w:rsidR="00353F9A" w:rsidRDefault="00353F9A"/>
    <w:p w14:paraId="6CFA56DD" w14:textId="77777777" w:rsidR="00353F9A" w:rsidRDefault="00353F9A" w:rsidP="009B4773"/>
    <w:p w14:paraId="5AE36003" w14:textId="77777777" w:rsidR="00353F9A" w:rsidRDefault="00353F9A" w:rsidP="00513832"/>
    <w:p w14:paraId="5FE72A14" w14:textId="77777777" w:rsidR="00353F9A" w:rsidRDefault="00353F9A"/>
  </w:endnote>
  <w:endnote w:type="continuationSeparator" w:id="0">
    <w:p w14:paraId="1BA0D1E6" w14:textId="77777777" w:rsidR="00353F9A" w:rsidRDefault="00353F9A" w:rsidP="005A20E2">
      <w:r>
        <w:continuationSeparator/>
      </w:r>
    </w:p>
    <w:p w14:paraId="03A1248C" w14:textId="77777777" w:rsidR="00353F9A" w:rsidRDefault="00353F9A"/>
    <w:p w14:paraId="5803C6FB" w14:textId="77777777" w:rsidR="00353F9A" w:rsidRDefault="00353F9A" w:rsidP="009B4773"/>
    <w:p w14:paraId="23F566E6" w14:textId="77777777" w:rsidR="00353F9A" w:rsidRDefault="00353F9A" w:rsidP="00513832"/>
    <w:p w14:paraId="1879459F" w14:textId="77777777" w:rsidR="00353F9A" w:rsidRDefault="00353F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EDD05" w14:textId="77777777" w:rsidR="00353F9A" w:rsidRDefault="00353F9A" w:rsidP="005A20E2">
      <w:r>
        <w:separator/>
      </w:r>
    </w:p>
    <w:p w14:paraId="2B91CCA1" w14:textId="77777777" w:rsidR="00353F9A" w:rsidRDefault="00353F9A"/>
    <w:p w14:paraId="1363FEBA" w14:textId="77777777" w:rsidR="00353F9A" w:rsidRDefault="00353F9A" w:rsidP="009B4773"/>
    <w:p w14:paraId="7E2FEEEC" w14:textId="77777777" w:rsidR="00353F9A" w:rsidRDefault="00353F9A" w:rsidP="00513832"/>
    <w:p w14:paraId="0FEDCD45" w14:textId="77777777" w:rsidR="00353F9A" w:rsidRDefault="00353F9A"/>
  </w:footnote>
  <w:footnote w:type="continuationSeparator" w:id="0">
    <w:p w14:paraId="66A313C8" w14:textId="77777777" w:rsidR="00353F9A" w:rsidRDefault="00353F9A" w:rsidP="005A20E2">
      <w:r>
        <w:continuationSeparator/>
      </w:r>
    </w:p>
    <w:p w14:paraId="193AD107" w14:textId="77777777" w:rsidR="00353F9A" w:rsidRDefault="00353F9A"/>
    <w:p w14:paraId="0071A634" w14:textId="77777777" w:rsidR="00353F9A" w:rsidRDefault="00353F9A" w:rsidP="009B4773"/>
    <w:p w14:paraId="2301D642" w14:textId="77777777" w:rsidR="00353F9A" w:rsidRDefault="00353F9A" w:rsidP="00513832"/>
    <w:p w14:paraId="188572C1" w14:textId="77777777" w:rsidR="00353F9A" w:rsidRDefault="00353F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3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5548B701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3E0C31">
      <w:rPr>
        <w:rFonts w:ascii="Times New Roman" w:hAnsi="Times New Roman" w:cs="Times New Roman"/>
      </w:rPr>
      <w:t>2</w:t>
    </w:r>
    <w:r w:rsidRPr="005674B4">
      <w:rPr>
        <w:rFonts w:ascii="Times New Roman" w:hAnsi="Times New Roman" w:cs="Times New Roman"/>
      </w:rPr>
      <w:t xml:space="preserve"> – </w:t>
    </w:r>
    <w:r w:rsidR="003E0C31">
      <w:rPr>
        <w:rFonts w:ascii="Times New Roman" w:hAnsi="Times New Roman" w:cs="Times New Roman"/>
      </w:rPr>
      <w:t>August</w:t>
    </w:r>
    <w:r w:rsidRPr="005674B4">
      <w:rPr>
        <w:rFonts w:ascii="Times New Roman" w:hAnsi="Times New Roman" w:cs="Times New Roman"/>
      </w:rPr>
      <w:t xml:space="preserve"> 1</w:t>
    </w:r>
    <w:r w:rsidR="003E0C31">
      <w:rPr>
        <w:rFonts w:ascii="Times New Roman" w:hAnsi="Times New Roman" w:cs="Times New Roman"/>
      </w:rPr>
      <w:t>1</w:t>
    </w:r>
    <w:r w:rsidRPr="005674B4">
      <w:rPr>
        <w:rFonts w:ascii="Times New Roman" w:hAnsi="Times New Roman" w:cs="Times New Roman"/>
      </w:rPr>
      <w:t>, 202</w:t>
    </w:r>
    <w:r w:rsidR="000100B5">
      <w:rPr>
        <w:rFonts w:ascii="Times New Roman" w:hAnsi="Times New Roman" w:cs="Times New Roman"/>
      </w:rPr>
      <w:t>1</w:t>
    </w:r>
  </w:p>
  <w:p w14:paraId="4C8A1324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50BD"/>
    <w:rsid w:val="000100B5"/>
    <w:rsid w:val="00011029"/>
    <w:rsid w:val="00012A83"/>
    <w:rsid w:val="0001498A"/>
    <w:rsid w:val="00017C3C"/>
    <w:rsid w:val="000209F5"/>
    <w:rsid w:val="00021F2E"/>
    <w:rsid w:val="00026EAE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43D1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14FB"/>
    <w:rsid w:val="0015476B"/>
    <w:rsid w:val="0015480B"/>
    <w:rsid w:val="00160392"/>
    <w:rsid w:val="00164319"/>
    <w:rsid w:val="00167FD0"/>
    <w:rsid w:val="00172FA9"/>
    <w:rsid w:val="00174169"/>
    <w:rsid w:val="00186FF5"/>
    <w:rsid w:val="00187788"/>
    <w:rsid w:val="001A5429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2E4A"/>
    <w:rsid w:val="002642A8"/>
    <w:rsid w:val="002819FA"/>
    <w:rsid w:val="002861F3"/>
    <w:rsid w:val="002865B9"/>
    <w:rsid w:val="0029010F"/>
    <w:rsid w:val="002919FB"/>
    <w:rsid w:val="002955AB"/>
    <w:rsid w:val="002A137B"/>
    <w:rsid w:val="002A7D5F"/>
    <w:rsid w:val="002B7415"/>
    <w:rsid w:val="002C1562"/>
    <w:rsid w:val="002C3909"/>
    <w:rsid w:val="002D0EA8"/>
    <w:rsid w:val="002D77A4"/>
    <w:rsid w:val="002E0FBC"/>
    <w:rsid w:val="002F258F"/>
    <w:rsid w:val="0031130D"/>
    <w:rsid w:val="00313EF9"/>
    <w:rsid w:val="00314A6F"/>
    <w:rsid w:val="00321E5A"/>
    <w:rsid w:val="00325150"/>
    <w:rsid w:val="00334394"/>
    <w:rsid w:val="00347AF5"/>
    <w:rsid w:val="00353F9A"/>
    <w:rsid w:val="00355AFB"/>
    <w:rsid w:val="00356D43"/>
    <w:rsid w:val="00360F98"/>
    <w:rsid w:val="00361E90"/>
    <w:rsid w:val="00362478"/>
    <w:rsid w:val="003639D2"/>
    <w:rsid w:val="00364DC2"/>
    <w:rsid w:val="003704CE"/>
    <w:rsid w:val="00374421"/>
    <w:rsid w:val="0038144C"/>
    <w:rsid w:val="0039637E"/>
    <w:rsid w:val="00396BA9"/>
    <w:rsid w:val="003A1203"/>
    <w:rsid w:val="003A5887"/>
    <w:rsid w:val="003A6214"/>
    <w:rsid w:val="003A761A"/>
    <w:rsid w:val="003B5758"/>
    <w:rsid w:val="003C01B2"/>
    <w:rsid w:val="003C0F28"/>
    <w:rsid w:val="003D59A7"/>
    <w:rsid w:val="003D6AFD"/>
    <w:rsid w:val="003E0C31"/>
    <w:rsid w:val="003E78A7"/>
    <w:rsid w:val="003F0714"/>
    <w:rsid w:val="003F13B0"/>
    <w:rsid w:val="003F5F4A"/>
    <w:rsid w:val="00403423"/>
    <w:rsid w:val="00415A80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7123D"/>
    <w:rsid w:val="00490118"/>
    <w:rsid w:val="0049083F"/>
    <w:rsid w:val="00491E8F"/>
    <w:rsid w:val="00493EC0"/>
    <w:rsid w:val="00495909"/>
    <w:rsid w:val="004B1141"/>
    <w:rsid w:val="004B3577"/>
    <w:rsid w:val="004B39C8"/>
    <w:rsid w:val="004B5251"/>
    <w:rsid w:val="004B588F"/>
    <w:rsid w:val="004C0453"/>
    <w:rsid w:val="004C432D"/>
    <w:rsid w:val="004C6F3E"/>
    <w:rsid w:val="004C7B3E"/>
    <w:rsid w:val="004D0E7F"/>
    <w:rsid w:val="004E0B3D"/>
    <w:rsid w:val="004E2F85"/>
    <w:rsid w:val="004E6D89"/>
    <w:rsid w:val="004F3E91"/>
    <w:rsid w:val="004F4679"/>
    <w:rsid w:val="004F71BC"/>
    <w:rsid w:val="005048EF"/>
    <w:rsid w:val="005106AD"/>
    <w:rsid w:val="00510F2A"/>
    <w:rsid w:val="00513832"/>
    <w:rsid w:val="00517064"/>
    <w:rsid w:val="00522F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25FD2"/>
    <w:rsid w:val="0062624B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720"/>
    <w:rsid w:val="006609B4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1E69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3AB6"/>
    <w:rsid w:val="007B5AFF"/>
    <w:rsid w:val="007B7104"/>
    <w:rsid w:val="007C03AA"/>
    <w:rsid w:val="007C0C1A"/>
    <w:rsid w:val="007C136F"/>
    <w:rsid w:val="007C5602"/>
    <w:rsid w:val="007C5AF4"/>
    <w:rsid w:val="007C6B37"/>
    <w:rsid w:val="007D3037"/>
    <w:rsid w:val="007D40C7"/>
    <w:rsid w:val="007D40E3"/>
    <w:rsid w:val="007D5767"/>
    <w:rsid w:val="007D5CB9"/>
    <w:rsid w:val="007E639F"/>
    <w:rsid w:val="007E73CE"/>
    <w:rsid w:val="007F1229"/>
    <w:rsid w:val="007F793B"/>
    <w:rsid w:val="0081066B"/>
    <w:rsid w:val="0081086A"/>
    <w:rsid w:val="00813EC8"/>
    <w:rsid w:val="00817F8C"/>
    <w:rsid w:val="0082491D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16EC"/>
    <w:rsid w:val="00876F99"/>
    <w:rsid w:val="008820B3"/>
    <w:rsid w:val="00886169"/>
    <w:rsid w:val="0089410F"/>
    <w:rsid w:val="008965F6"/>
    <w:rsid w:val="008A2B5E"/>
    <w:rsid w:val="008A4AAE"/>
    <w:rsid w:val="008A70D6"/>
    <w:rsid w:val="008C6944"/>
    <w:rsid w:val="008C78FD"/>
    <w:rsid w:val="008D3386"/>
    <w:rsid w:val="008E16A6"/>
    <w:rsid w:val="008E5E67"/>
    <w:rsid w:val="008F3296"/>
    <w:rsid w:val="008F507A"/>
    <w:rsid w:val="008F704C"/>
    <w:rsid w:val="009013FB"/>
    <w:rsid w:val="00901E94"/>
    <w:rsid w:val="0090206C"/>
    <w:rsid w:val="00902998"/>
    <w:rsid w:val="00903545"/>
    <w:rsid w:val="00911720"/>
    <w:rsid w:val="00912C1B"/>
    <w:rsid w:val="00913D19"/>
    <w:rsid w:val="00916CCF"/>
    <w:rsid w:val="0092125E"/>
    <w:rsid w:val="009215DD"/>
    <w:rsid w:val="00921EC8"/>
    <w:rsid w:val="00924319"/>
    <w:rsid w:val="00927776"/>
    <w:rsid w:val="00930F2D"/>
    <w:rsid w:val="0093242A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5F21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5A0"/>
    <w:rsid w:val="009B35B5"/>
    <w:rsid w:val="009B3A56"/>
    <w:rsid w:val="009B4773"/>
    <w:rsid w:val="009B4A28"/>
    <w:rsid w:val="009C3903"/>
    <w:rsid w:val="009D2556"/>
    <w:rsid w:val="009E0053"/>
    <w:rsid w:val="009E0527"/>
    <w:rsid w:val="009E56BD"/>
    <w:rsid w:val="009E6130"/>
    <w:rsid w:val="009F1D01"/>
    <w:rsid w:val="00A06280"/>
    <w:rsid w:val="00A23F0A"/>
    <w:rsid w:val="00A32AE1"/>
    <w:rsid w:val="00A371D8"/>
    <w:rsid w:val="00A45707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60DC"/>
    <w:rsid w:val="00AA29B1"/>
    <w:rsid w:val="00AA387F"/>
    <w:rsid w:val="00AA66D7"/>
    <w:rsid w:val="00AA6F93"/>
    <w:rsid w:val="00AB62C7"/>
    <w:rsid w:val="00AC2672"/>
    <w:rsid w:val="00AC3653"/>
    <w:rsid w:val="00AC5E05"/>
    <w:rsid w:val="00AE0241"/>
    <w:rsid w:val="00AE1DC1"/>
    <w:rsid w:val="00AE5008"/>
    <w:rsid w:val="00AE7B33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636D"/>
    <w:rsid w:val="00B80CF1"/>
    <w:rsid w:val="00BA2643"/>
    <w:rsid w:val="00BA2A38"/>
    <w:rsid w:val="00BA31C4"/>
    <w:rsid w:val="00BA6FDD"/>
    <w:rsid w:val="00BB0031"/>
    <w:rsid w:val="00BB02E6"/>
    <w:rsid w:val="00BB21F7"/>
    <w:rsid w:val="00BB5099"/>
    <w:rsid w:val="00BC4B3B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B06"/>
    <w:rsid w:val="00CA5C0B"/>
    <w:rsid w:val="00CA61D8"/>
    <w:rsid w:val="00CA7274"/>
    <w:rsid w:val="00CC4EB6"/>
    <w:rsid w:val="00CD1D98"/>
    <w:rsid w:val="00CD6C13"/>
    <w:rsid w:val="00CE3533"/>
    <w:rsid w:val="00CF1267"/>
    <w:rsid w:val="00CF3B8A"/>
    <w:rsid w:val="00D13200"/>
    <w:rsid w:val="00D15938"/>
    <w:rsid w:val="00D26769"/>
    <w:rsid w:val="00D27AF8"/>
    <w:rsid w:val="00D3044F"/>
    <w:rsid w:val="00D30CF1"/>
    <w:rsid w:val="00D35FA1"/>
    <w:rsid w:val="00D4054E"/>
    <w:rsid w:val="00D53400"/>
    <w:rsid w:val="00D6543F"/>
    <w:rsid w:val="00D74E0C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033D8"/>
    <w:rsid w:val="00E141D3"/>
    <w:rsid w:val="00E16215"/>
    <w:rsid w:val="00E26829"/>
    <w:rsid w:val="00E31650"/>
    <w:rsid w:val="00E35169"/>
    <w:rsid w:val="00E4571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198C"/>
    <w:rsid w:val="00E91AE4"/>
    <w:rsid w:val="00E92C6D"/>
    <w:rsid w:val="00EA3468"/>
    <w:rsid w:val="00EA431D"/>
    <w:rsid w:val="00EA58FC"/>
    <w:rsid w:val="00EB0A20"/>
    <w:rsid w:val="00EB64ED"/>
    <w:rsid w:val="00EC0E5F"/>
    <w:rsid w:val="00EC4BCD"/>
    <w:rsid w:val="00EC5923"/>
    <w:rsid w:val="00EC7DFA"/>
    <w:rsid w:val="00ED3B66"/>
    <w:rsid w:val="00EE1F33"/>
    <w:rsid w:val="00EE659E"/>
    <w:rsid w:val="00EF48B1"/>
    <w:rsid w:val="00F01EA8"/>
    <w:rsid w:val="00F03040"/>
    <w:rsid w:val="00F05D68"/>
    <w:rsid w:val="00F12E28"/>
    <w:rsid w:val="00F15BDF"/>
    <w:rsid w:val="00F217D3"/>
    <w:rsid w:val="00F22FA8"/>
    <w:rsid w:val="00F25963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C39F1"/>
    <w:rsid w:val="00FD1DA3"/>
    <w:rsid w:val="00FD329A"/>
    <w:rsid w:val="00FE1954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webSettings" Target="webSettings.xml"/>
<Relationship Id="rId13" Type="http://schemas.openxmlformats.org/officeDocument/2006/relationships/image" Target="media/image3.png"/>
<Relationship Id="rId18" Type="http://schemas.openxmlformats.org/officeDocument/2006/relationships/fontTable" Target="fontTable.xml"/>
<Relationship Id="rId3" Type="http://schemas.openxmlformats.org/officeDocument/2006/relationships/customXml" Target="../customXml/item3.xml"/>
<Relationship Id="rId7" Type="http://schemas.openxmlformats.org/officeDocument/2006/relationships/settings" Target="settings.xml"/>
<Relationship Id="rId12" Type="http://schemas.openxmlformats.org/officeDocument/2006/relationships/image" Target="media/image2.png"/>
<Relationship Id="rId17" Type="http://schemas.openxmlformats.org/officeDocument/2006/relationships/footer" Target="footer2.xml"/>
<Relationship Id="rId2" Type="http://schemas.openxmlformats.org/officeDocument/2006/relationships/customXml" Target="../customXml/item2.xml"/>
<Relationship Id="rId16" Type="http://schemas.openxmlformats.org/officeDocument/2006/relationships/header" Target="header2.xml"/>
<Relationship Id="rId20" Type="http://schemas.openxmlformats.org/officeDocument/2006/relationships/theme" Target="theme/theme1.xml"/>
<Relationship Id="rId1" Type="http://schemas.openxmlformats.org/officeDocument/2006/relationships/customXml" Target="../customXml/item1.xml"/>
<Relationship Id="rId6" Type="http://schemas.openxmlformats.org/officeDocument/2006/relationships/styles" Target="styles.xml"/>
<Relationship Id="rId11" Type="http://schemas.openxmlformats.org/officeDocument/2006/relationships/image" Target="media/image1.png"/>
<Relationship Id="rId5" Type="http://schemas.openxmlformats.org/officeDocument/2006/relationships/numbering" Target="numbering.xml"/>
<Relationship Id="rId15" Type="http://schemas.openxmlformats.org/officeDocument/2006/relationships/footer" Target="footer1.xml"/>
<Relationship Id="rId10" Type="http://schemas.openxmlformats.org/officeDocument/2006/relationships/endnotes" Target="endnotes.xml"/>
<Relationship Id="rId19" Type="http://schemas.openxmlformats.org/officeDocument/2006/relationships/glossaryDocument" Target="glossary/document.xml"/>
<Relationship Id="rId4" Type="http://schemas.openxmlformats.org/officeDocument/2006/relationships/customXml" Target="../customXml/item4.xml"/>
<Relationship Id="rId9" Type="http://schemas.openxmlformats.org/officeDocument/2006/relationships/footnotes" Target="footnotes.xml"/>
<Relationship Id="rId14" Type="http://schemas.openxmlformats.org/officeDocument/2006/relationships/header" Target="header1.xml"/>
<Relationship Id="rId21" Type="http://schemas.openxmlformats.org/officeDocument/2006/relationships/image" Target="media/fileae666774cf7c.jpeg"/>
<Relationship Id="rId22" Type="http://schemas.openxmlformats.org/officeDocument/2006/relationships/image" Target="media/fileae661b3d2c9a.jpeg"/>
<Relationship Id="rId23" Type="http://schemas.openxmlformats.org/officeDocument/2006/relationships/image" Target="media/fileae666d031d5e.jpeg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127040"/>
    <w:rsid w:val="001D731B"/>
    <w:rsid w:val="003307DD"/>
    <w:rsid w:val="003B4780"/>
    <w:rsid w:val="00431518"/>
    <w:rsid w:val="004A10C6"/>
    <w:rsid w:val="005564C6"/>
    <w:rsid w:val="005B398C"/>
    <w:rsid w:val="00641E7D"/>
    <w:rsid w:val="006653A8"/>
    <w:rsid w:val="00670025"/>
    <w:rsid w:val="00767985"/>
    <w:rsid w:val="008B2EDD"/>
    <w:rsid w:val="008E6319"/>
    <w:rsid w:val="009B3628"/>
    <w:rsid w:val="00AA2A9B"/>
    <w:rsid w:val="00AE1C9A"/>
    <w:rsid w:val="00B6194A"/>
    <w:rsid w:val="00C04AE9"/>
    <w:rsid w:val="00C365D0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11058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Link2Care Agenda</dc:title>
  <dc:subject/>
  <dc:creator/>
  <cp:keywords/>
  <dc:description/>
  <cp:lastModifiedBy>bradcannell</cp:lastModifiedBy>
  <cp:revision>1</cp:revision>
  <dcterms:created xsi:type="dcterms:W3CDTF">2021-08-07T12:39:00Z</dcterms:created>
  <dcterms:modified xsi:type="dcterms:W3CDTF">2021-08-07T08:34:16Z</dcterms:modified>
  <cp:contentStatus>Quarter 2 [2021]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