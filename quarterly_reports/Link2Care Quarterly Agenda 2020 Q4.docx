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7D5CB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F4009FF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B201E7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0C7CD599" w:rsidR="005674B4" w:rsidRPr="005674B4" w:rsidRDefault="00B201E7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160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7D5CB9" w:rsidP="00713E4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160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2F758D30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303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commentRangeStart w:id="2"/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commentRangeEnd w:id="2"/>
      <w:r w:rsidR="00CA7274">
        <w:rPr>
          <w:rStyle w:val="CommentReference"/>
          <w:rFonts w:ascii="Cambria" w:eastAsia="Cambria" w:hAnsi="Cambria" w:cs="Cambria"/>
          <w:color w:val="auto"/>
        </w:rPr>
        <w:commentReference w:id="2"/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as of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December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70430">
        <w:rPr>
          <w:rFonts w:ascii="Times New Roman" w:eastAsia="Times New Roman" w:hAnsi="Times New Roman" w:cs="Times New Roman"/>
          <w:b/>
          <w:color w:val="000000" w:themeColor="text1"/>
        </w:rPr>
        <w:t>15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713E4E">
      <w:pPr>
        <w:pStyle w:val="Heading1"/>
      </w:pPr>
      <w:bookmarkStart w:id="3" w:name="_Toc42615786"/>
      <w:r w:rsidRPr="00DB5C8D">
        <w:t>Study Participants</w:t>
      </w:r>
      <w:bookmarkEnd w:id="3"/>
      <w:r w:rsidRPr="00DB5C8D">
        <w:t xml:space="preserve"> </w:t>
      </w:r>
    </w:p>
    <w:p w14:paraId="2A53C6D5" w14:textId="26982F72" w:rsidR="00CA2A20" w:rsidRDefault="00CA2A2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70430" w14:paraId="4BD929B7" w14:textId="77777777" w:rsidTr="00C20DD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1DB1DF8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4"/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4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"/>
            </w:r>
            <w:r w:rsidRPr="00A70430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Demographic characteristics of all people screened for study inclusion</w:t>
            </w:r>
          </w:p>
        </w:tc>
      </w:tr>
      <w:tr w:rsidR="00A70430" w14:paraId="41AF75DC" w14:textId="77777777" w:rsidTr="00F66449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22BFE" w14:textId="77777777" w:rsidR="00A70430" w:rsidRPr="00F66449" w:rsidRDefault="00A70430" w:rsidP="00713E4E">
            <w:pP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Characteristic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6AFE994B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Screened-in</w:t>
            </w:r>
          </w:p>
          <w:p w14:paraId="444BD346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261)</w:t>
            </w:r>
          </w:p>
        </w:tc>
        <w:tc>
          <w:tcPr>
            <w:tcW w:w="3357" w:type="dxa"/>
            <w:tcBorders>
              <w:top w:val="single" w:sz="4" w:space="0" w:color="auto"/>
              <w:bottom w:val="single" w:sz="4" w:space="0" w:color="auto"/>
            </w:tcBorders>
          </w:tcPr>
          <w:p w14:paraId="2BF4F62E" w14:textId="77777777" w:rsidR="00A70430" w:rsidRPr="00F66449" w:rsidRDefault="00A70430" w:rsidP="00713E4E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Screened-out</w:t>
            </w:r>
          </w:p>
          <w:p w14:paraId="6F94FCB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(n = 42)</w:t>
            </w:r>
          </w:p>
        </w:tc>
      </w:tr>
      <w:tr w:rsidR="00A70430" w14:paraId="31BC4382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03494521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2CEDAC0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40.4 (10.9)</w:t>
            </w:r>
          </w:p>
        </w:tc>
        <w:tc>
          <w:tcPr>
            <w:tcW w:w="3357" w:type="dxa"/>
            <w:tcBorders>
              <w:top w:val="single" w:sz="4" w:space="0" w:color="auto"/>
            </w:tcBorders>
          </w:tcPr>
          <w:p w14:paraId="34EE36E2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46.5 (11.1)</w:t>
            </w:r>
          </w:p>
        </w:tc>
      </w:tr>
      <w:tr w:rsidR="00A70430" w14:paraId="71BB7AAD" w14:textId="77777777" w:rsidTr="00C20DDF">
        <w:tc>
          <w:tcPr>
            <w:tcW w:w="3356" w:type="dxa"/>
          </w:tcPr>
          <w:p w14:paraId="1E76B00A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4A4C32F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84D1F6D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448456E0" w14:textId="77777777" w:rsidTr="00C20DDF">
        <w:tc>
          <w:tcPr>
            <w:tcW w:w="3356" w:type="dxa"/>
          </w:tcPr>
          <w:p w14:paraId="405E3622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794F96C8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D586E17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7EE4F98F" w14:textId="77777777" w:rsidTr="00C20DDF">
        <w:tc>
          <w:tcPr>
            <w:tcW w:w="3356" w:type="dxa"/>
          </w:tcPr>
          <w:p w14:paraId="2405A638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3357" w:type="dxa"/>
            <w:vAlign w:val="center"/>
          </w:tcPr>
          <w:p w14:paraId="07C679D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222 (85.1)</w:t>
            </w:r>
          </w:p>
        </w:tc>
        <w:tc>
          <w:tcPr>
            <w:tcW w:w="3357" w:type="dxa"/>
            <w:vAlign w:val="center"/>
          </w:tcPr>
          <w:p w14:paraId="643C786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38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90.5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A70430" w14:paraId="2BF26CE3" w14:textId="77777777" w:rsidTr="00C20DDF">
        <w:tc>
          <w:tcPr>
            <w:tcW w:w="3356" w:type="dxa"/>
          </w:tcPr>
          <w:p w14:paraId="3146EED7" w14:textId="77777777" w:rsidR="00A70430" w:rsidRPr="00927776" w:rsidRDefault="00A70430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3357" w:type="dxa"/>
            <w:vAlign w:val="center"/>
          </w:tcPr>
          <w:p w14:paraId="09458CB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34 (13.0)</w:t>
            </w:r>
          </w:p>
        </w:tc>
        <w:tc>
          <w:tcPr>
            <w:tcW w:w="3357" w:type="dxa"/>
            <w:vAlign w:val="center"/>
          </w:tcPr>
          <w:p w14:paraId="4C35184F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 (9.5)</w:t>
            </w:r>
          </w:p>
        </w:tc>
      </w:tr>
      <w:tr w:rsidR="00A70430" w14:paraId="4FFBF8EA" w14:textId="77777777" w:rsidTr="00C20DDF">
        <w:tc>
          <w:tcPr>
            <w:tcW w:w="3356" w:type="dxa"/>
          </w:tcPr>
          <w:p w14:paraId="0E48004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7B4080E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5 (1.9)</w:t>
            </w:r>
          </w:p>
        </w:tc>
        <w:tc>
          <w:tcPr>
            <w:tcW w:w="3357" w:type="dxa"/>
            <w:vAlign w:val="center"/>
          </w:tcPr>
          <w:p w14:paraId="749D420E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A70430" w14:paraId="3D470281" w14:textId="77777777" w:rsidTr="00C20DDF">
        <w:tc>
          <w:tcPr>
            <w:tcW w:w="3356" w:type="dxa"/>
          </w:tcPr>
          <w:p w14:paraId="1088FD28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2649A54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18818E91" w14:textId="77777777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A70430" w14:paraId="6887E16B" w14:textId="77777777" w:rsidTr="00C20DDF">
        <w:tc>
          <w:tcPr>
            <w:tcW w:w="3356" w:type="dxa"/>
          </w:tcPr>
          <w:p w14:paraId="6837E0AF" w14:textId="77777777" w:rsidR="00A70430" w:rsidRPr="00CA2A20" w:rsidRDefault="00A7043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  <w:vAlign w:val="center"/>
          </w:tcPr>
          <w:p w14:paraId="42B380E7" w14:textId="130E59AB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vAlign w:val="center"/>
          </w:tcPr>
          <w:p w14:paraId="7B64E3E6" w14:textId="6A351FB5" w:rsidR="00A70430" w:rsidRPr="00927776" w:rsidRDefault="00A70430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7914D999" w14:textId="77777777" w:rsidTr="00C20DDF">
        <w:tc>
          <w:tcPr>
            <w:tcW w:w="3356" w:type="dxa"/>
          </w:tcPr>
          <w:p w14:paraId="3FDFB13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3357" w:type="dxa"/>
            <w:vAlign w:val="center"/>
          </w:tcPr>
          <w:p w14:paraId="039F7C88" w14:textId="1BFC7D3F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157 (60.2)</w:t>
            </w:r>
          </w:p>
        </w:tc>
        <w:tc>
          <w:tcPr>
            <w:tcW w:w="3357" w:type="dxa"/>
            <w:vAlign w:val="center"/>
          </w:tcPr>
          <w:p w14:paraId="18791B31" w14:textId="405DA3C4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76.2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252BEB3C" w14:textId="77777777" w:rsidTr="00C20DDF">
        <w:tc>
          <w:tcPr>
            <w:tcW w:w="3356" w:type="dxa"/>
          </w:tcPr>
          <w:p w14:paraId="2FECC8A1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3357" w:type="dxa"/>
            <w:vAlign w:val="center"/>
          </w:tcPr>
          <w:p w14:paraId="29D9A0AE" w14:textId="636073C9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62 (23.8)</w:t>
            </w:r>
          </w:p>
        </w:tc>
        <w:tc>
          <w:tcPr>
            <w:tcW w:w="3357" w:type="dxa"/>
            <w:vAlign w:val="center"/>
          </w:tcPr>
          <w:p w14:paraId="1CF60509" w14:textId="0646E13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7 (16.7)</w:t>
            </w:r>
          </w:p>
        </w:tc>
      </w:tr>
      <w:tr w:rsidR="00CA1837" w14:paraId="47D39F0D" w14:textId="77777777" w:rsidTr="00C20DDF">
        <w:tc>
          <w:tcPr>
            <w:tcW w:w="3356" w:type="dxa"/>
          </w:tcPr>
          <w:p w14:paraId="20EC22C8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3357" w:type="dxa"/>
            <w:vAlign w:val="center"/>
          </w:tcPr>
          <w:p w14:paraId="1DFF1F29" w14:textId="683A530B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42 (16.1)</w:t>
            </w:r>
          </w:p>
        </w:tc>
        <w:tc>
          <w:tcPr>
            <w:tcW w:w="3357" w:type="dxa"/>
            <w:vAlign w:val="center"/>
          </w:tcPr>
          <w:p w14:paraId="5F5B2CD4" w14:textId="2090ADF5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3 (7.1)</w:t>
            </w:r>
          </w:p>
        </w:tc>
      </w:tr>
      <w:tr w:rsidR="00CA1837" w14:paraId="2B72F528" w14:textId="77777777" w:rsidTr="00C20DDF">
        <w:tc>
          <w:tcPr>
            <w:tcW w:w="3356" w:type="dxa"/>
          </w:tcPr>
          <w:p w14:paraId="1C898DFE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6418FBB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2D7CE53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544014B4" w14:textId="77777777" w:rsidTr="00C20DDF">
        <w:tc>
          <w:tcPr>
            <w:tcW w:w="3356" w:type="dxa"/>
          </w:tcPr>
          <w:p w14:paraId="7433C882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3357" w:type="dxa"/>
          </w:tcPr>
          <w:p w14:paraId="01A0204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</w:tcPr>
          <w:p w14:paraId="77034A23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CA1837" w14:paraId="144CD9A3" w14:textId="77777777" w:rsidTr="00C20DDF">
        <w:tc>
          <w:tcPr>
            <w:tcW w:w="3356" w:type="dxa"/>
          </w:tcPr>
          <w:p w14:paraId="396729AA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3357" w:type="dxa"/>
            <w:vAlign w:val="center"/>
          </w:tcPr>
          <w:p w14:paraId="45B6244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232 (88.9)</w:t>
            </w:r>
          </w:p>
        </w:tc>
        <w:tc>
          <w:tcPr>
            <w:tcW w:w="3357" w:type="dxa"/>
            <w:vAlign w:val="center"/>
          </w:tcPr>
          <w:p w14:paraId="779B1A4C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40 (95.2)</w:t>
            </w:r>
          </w:p>
        </w:tc>
      </w:tr>
      <w:tr w:rsidR="00CA1837" w14:paraId="17B915BD" w14:textId="77777777" w:rsidTr="00C20DDF">
        <w:tc>
          <w:tcPr>
            <w:tcW w:w="3356" w:type="dxa"/>
            <w:tcBorders>
              <w:bottom w:val="single" w:sz="4" w:space="0" w:color="auto"/>
            </w:tcBorders>
          </w:tcPr>
          <w:p w14:paraId="6345F7C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0E3FD55B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29 (11.1)</w:t>
            </w:r>
          </w:p>
        </w:tc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41E8B6C9" w14:textId="77777777" w:rsidR="00CA1837" w:rsidRPr="00927776" w:rsidRDefault="00CA1837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2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4.8</w:t>
            </w:r>
            <w:r w:rsidRPr="00CA22B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CA1837" w14:paraId="7CB5DDC5" w14:textId="77777777" w:rsidTr="00C20DDF">
        <w:tc>
          <w:tcPr>
            <w:tcW w:w="3356" w:type="dxa"/>
            <w:tcBorders>
              <w:top w:val="single" w:sz="4" w:space="0" w:color="auto"/>
            </w:tcBorders>
          </w:tcPr>
          <w:p w14:paraId="3283A989" w14:textId="77777777" w:rsidR="00CA1837" w:rsidRPr="00CA2A20" w:rsidRDefault="00CA1837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000BB741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5C81DADB" w14:textId="77777777" w:rsidR="00CA1837" w:rsidRPr="00CA22B3" w:rsidRDefault="00CA1837" w:rsidP="00713E4E">
            <w:pPr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</w:p>
        </w:tc>
      </w:tr>
    </w:tbl>
    <w:p w14:paraId="3760F55E" w14:textId="77777777" w:rsidR="00A70430" w:rsidRDefault="00A70430" w:rsidP="00713E4E">
      <w:pPr>
        <w:rPr>
          <w:rFonts w:ascii="Times New Roman" w:hAnsi="Times New Roman" w:cs="Times New Roman"/>
          <w:sz w:val="22"/>
        </w:rPr>
      </w:pPr>
    </w:p>
    <w:p w14:paraId="3110B21F" w14:textId="688E0A27" w:rsidR="00A70430" w:rsidRDefault="00A70430" w:rsidP="00713E4E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66449" w:rsidRPr="00C470FD" w14:paraId="193D24CD" w14:textId="77777777" w:rsidTr="00F66449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66E278B2" w14:textId="1C5E786B" w:rsidR="00F66449" w:rsidRPr="00C470FD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5"/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5"/>
            <w:r w:rsidR="0065352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5"/>
            </w: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2.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Distribution of reasons for screen-out</w:t>
            </w:r>
            <w:r w:rsidRPr="00F66449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470FD" w:rsidRPr="00C470FD" w14:paraId="5990ED27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981AC" w14:textId="52D9DBFA" w:rsidR="00C470FD" w:rsidRPr="00C470FD" w:rsidRDefault="00C470FD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14:paraId="3CB07BFA" w14:textId="7098537E" w:rsidR="00C470FD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(%)</w:t>
            </w:r>
          </w:p>
        </w:tc>
      </w:tr>
      <w:tr w:rsidR="00F66449" w:rsidRPr="00C470FD" w14:paraId="5367DFD1" w14:textId="77777777" w:rsidTr="00F66449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27E6C803" w14:textId="1A531AE4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&lt;4 on REALM-SF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B93E292" w14:textId="7BFDB283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37 (</w:t>
            </w:r>
            <w:r w:rsidRPr="00CA1837">
              <w:rPr>
                <w:rFonts w:ascii="Times New Roman" w:eastAsia="Arial" w:hAnsi="Times New Roman" w:cs="Times New Roman"/>
                <w:color w:val="C00000"/>
                <w:sz w:val="22"/>
              </w:rPr>
              <w:t>64.9</w:t>
            </w: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F66449" w:rsidRPr="00C470FD" w14:paraId="787CE998" w14:textId="77777777" w:rsidTr="00F66449">
        <w:tc>
          <w:tcPr>
            <w:tcW w:w="5035" w:type="dxa"/>
            <w:vAlign w:val="center"/>
          </w:tcPr>
          <w:p w14:paraId="53023A87" w14:textId="40C203BD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Score &lt;24 on Mini-Mental State Exam</w:t>
            </w:r>
          </w:p>
        </w:tc>
        <w:tc>
          <w:tcPr>
            <w:tcW w:w="5035" w:type="dxa"/>
            <w:vAlign w:val="center"/>
          </w:tcPr>
          <w:p w14:paraId="178C3293" w14:textId="446F268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6 (10.5)</w:t>
            </w:r>
          </w:p>
        </w:tc>
      </w:tr>
      <w:tr w:rsidR="00F66449" w:rsidRPr="00C470FD" w14:paraId="44AB18B7" w14:textId="77777777" w:rsidTr="00F66449">
        <w:tc>
          <w:tcPr>
            <w:tcW w:w="5035" w:type="dxa"/>
            <w:vAlign w:val="center"/>
          </w:tcPr>
          <w:p w14:paraId="6B1A7543" w14:textId="7D1A73C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Other</w:t>
            </w:r>
          </w:p>
        </w:tc>
        <w:tc>
          <w:tcPr>
            <w:tcW w:w="5035" w:type="dxa"/>
            <w:vAlign w:val="center"/>
          </w:tcPr>
          <w:p w14:paraId="71116DB8" w14:textId="6637FAED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4 (7.0)</w:t>
            </w:r>
          </w:p>
        </w:tc>
      </w:tr>
      <w:tr w:rsidR="00F66449" w:rsidRPr="00C470FD" w14:paraId="61300D69" w14:textId="77777777" w:rsidTr="00F66449">
        <w:tc>
          <w:tcPr>
            <w:tcW w:w="5035" w:type="dxa"/>
            <w:vAlign w:val="center"/>
          </w:tcPr>
          <w:p w14:paraId="72DFFB78" w14:textId="4B6FB7B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Failure to Orient</w:t>
            </w:r>
          </w:p>
        </w:tc>
        <w:tc>
          <w:tcPr>
            <w:tcW w:w="5035" w:type="dxa"/>
            <w:vAlign w:val="center"/>
          </w:tcPr>
          <w:p w14:paraId="15BF2661" w14:textId="454F5946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240CB07A" w14:textId="77777777" w:rsidTr="00F66449">
        <w:tc>
          <w:tcPr>
            <w:tcW w:w="5035" w:type="dxa"/>
            <w:vAlign w:val="center"/>
          </w:tcPr>
          <w:p w14:paraId="0B7F5B80" w14:textId="4BDCADC7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ICF Reading</w:t>
            </w:r>
          </w:p>
        </w:tc>
        <w:tc>
          <w:tcPr>
            <w:tcW w:w="5035" w:type="dxa"/>
            <w:vAlign w:val="center"/>
          </w:tcPr>
          <w:p w14:paraId="2FE5F59F" w14:textId="4F91EF58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6636C9AD" w14:textId="77777777" w:rsidTr="00F66449">
        <w:tc>
          <w:tcPr>
            <w:tcW w:w="5035" w:type="dxa"/>
            <w:vAlign w:val="center"/>
          </w:tcPr>
          <w:p w14:paraId="15DAF863" w14:textId="7FF4F46A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6"/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Incorrect IFC Reading</w:t>
            </w:r>
            <w:commentRangeEnd w:id="6"/>
            <w:r w:rsidR="00C47A4A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6"/>
            </w:r>
          </w:p>
        </w:tc>
        <w:tc>
          <w:tcPr>
            <w:tcW w:w="5035" w:type="dxa"/>
            <w:vAlign w:val="center"/>
          </w:tcPr>
          <w:p w14:paraId="0C77AD0F" w14:textId="57D3D052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3 (5.3)</w:t>
            </w:r>
          </w:p>
        </w:tc>
      </w:tr>
      <w:tr w:rsidR="00F66449" w:rsidRPr="00C470FD" w14:paraId="71F5F925" w14:textId="77777777" w:rsidTr="00F66449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5EE3D8A6" w14:textId="1DA55D55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PT Plans to Move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65FB3A3C" w14:textId="3542AE8E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color w:val="111111"/>
                <w:sz w:val="22"/>
              </w:rPr>
              <w:t>1 (1.8)</w:t>
            </w:r>
          </w:p>
        </w:tc>
      </w:tr>
      <w:tr w:rsidR="00F66449" w:rsidRPr="00C470FD" w14:paraId="0E92DDA1" w14:textId="77777777" w:rsidTr="00F66449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3E91F" w14:textId="7749914F" w:rsidR="00F66449" w:rsidRPr="00F66449" w:rsidRDefault="00F66449" w:rsidP="00F501D1">
            <w:pPr>
              <w:spacing w:before="20" w:afterLines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2F44D" w14:textId="6642365F" w:rsidR="00F66449" w:rsidRPr="00F66449" w:rsidRDefault="00F66449" w:rsidP="00F501D1">
            <w:pPr>
              <w:spacing w:before="20" w:afterLines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66449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57 (100.0)</w:t>
            </w:r>
          </w:p>
        </w:tc>
      </w:tr>
      <w:tr w:rsidR="00F66449" w:rsidRPr="00C470FD" w14:paraId="456908C6" w14:textId="77777777" w:rsidTr="00F66449">
        <w:tc>
          <w:tcPr>
            <w:tcW w:w="10070" w:type="dxa"/>
            <w:gridSpan w:val="2"/>
            <w:tcBorders>
              <w:top w:val="single" w:sz="4" w:space="0" w:color="auto"/>
            </w:tcBorders>
          </w:tcPr>
          <w:p w14:paraId="075E3D79" w14:textId="0E382E8C" w:rsidR="00F66449" w:rsidRPr="00F66449" w:rsidRDefault="00F66449" w:rsidP="00713E4E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6644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 This number is larger than the total number of people screened-out because each person could have been screened out for multiple reasons.</w:t>
            </w:r>
          </w:p>
        </w:tc>
      </w:tr>
    </w:tbl>
    <w:p w14:paraId="2B998285" w14:textId="3B30E66F" w:rsidR="00713E4E" w:rsidRDefault="00713E4E" w:rsidP="00713E4E">
      <w:pPr>
        <w:spacing w:after="160"/>
      </w:pP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160"/>
      </w:pPr>
    </w:p>
    <w:p w14:paraId="4149EFE2" w14:textId="17F69EBA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096829DA" w:rsidR="009E56BD" w:rsidRDefault="009E56BD" w:rsidP="00713E4E"/>
    <w:p w14:paraId="7C1A562D" w14:textId="1968EF37" w:rsidR="00913D19" w:rsidRDefault="00913D19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8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8"/>
            <w:r w:rsidR="00104AEC">
              <w:rPr>
                <w:rStyle w:val="CommentReference"/>
                <w:color w:val="auto"/>
              </w:rPr>
              <w:commentReference w:id="8"/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C20DDF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161A191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455</w:t>
            </w:r>
          </w:p>
        </w:tc>
      </w:tr>
      <w:tr w:rsidR="00913D19" w:rsidRPr="00F15BDF" w14:paraId="3EAD16D9" w14:textId="77777777" w:rsidTr="00C20DDF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38A57603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125</w:t>
            </w:r>
          </w:p>
        </w:tc>
      </w:tr>
      <w:tr w:rsidR="00913D19" w:rsidRPr="00F15BDF" w14:paraId="6F5F0BE8" w14:textId="77777777" w:rsidTr="00C20DDF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20581D0C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252</w:t>
            </w:r>
          </w:p>
        </w:tc>
      </w:tr>
      <w:tr w:rsidR="00913D19" w:rsidRPr="00F15BDF" w14:paraId="198D4FF7" w14:textId="77777777" w:rsidTr="00C20DDF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5FE9707D" w14:textId="77777777" w:rsidR="00913D19" w:rsidRPr="00F15BDF" w:rsidRDefault="00913D19" w:rsidP="00C20DDF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85</w:t>
            </w:r>
          </w:p>
        </w:tc>
      </w:tr>
    </w:tbl>
    <w:p w14:paraId="72639291" w14:textId="69CA46A5" w:rsidR="00F15BDF" w:rsidRPr="00F15BDF" w:rsidRDefault="00F15BDF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8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9"/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9"/>
            <w:r w:rsidR="00104AEC">
              <w:rPr>
                <w:rStyle w:val="CommentReference"/>
                <w:color w:val="auto"/>
              </w:rPr>
              <w:commentReference w:id="9"/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1F1BFBC8" w:rsidR="00F15BDF" w:rsidRPr="00F15BDF" w:rsidRDefault="00F501D1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1F22899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501D1">
              <w:rPr>
                <w:rFonts w:ascii="Times New Roman" w:hAnsi="Times New Roman" w:cs="Times New Roman"/>
                <w:color w:val="auto"/>
                <w:sz w:val="22"/>
              </w:rPr>
              <w:t>60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5ED4842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7CA25ABF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9A07F1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02EC9505" w:rsidR="00F15BDF" w:rsidRPr="00F15BDF" w:rsidRDefault="008A70D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9A07F1">
        <w:rPr>
          <w:rFonts w:ascii="Times New Roman" w:eastAsia="Times New Roman" w:hAnsi="Times New Roman" w:cs="Times New Roman"/>
          <w:color w:val="auto"/>
          <w:sz w:val="22"/>
        </w:rPr>
        <w:t>9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45225024" w14:textId="77777777" w:rsidR="00913D19" w:rsidRDefault="00913D19" w:rsidP="00713E4E">
      <w:pPr>
        <w:spacing w:after="160"/>
      </w:pPr>
    </w:p>
    <w:p w14:paraId="7E19A7B1" w14:textId="4F568467" w:rsidR="0015480B" w:rsidRDefault="0015480B" w:rsidP="00713E4E">
      <w:pPr>
        <w:spacing w:after="160"/>
      </w:pPr>
      <w:r>
        <w:br w:type="page"/>
      </w:r>
    </w:p>
    <w:p w14:paraId="12CEA819" w14:textId="4EF3E78B" w:rsidR="00F15BDF" w:rsidRDefault="0015480B" w:rsidP="00713E4E">
      <w:pPr>
        <w:pStyle w:val="Heading1"/>
      </w:pPr>
      <w:bookmarkStart w:id="10" w:name="_Toc42615788"/>
      <w:r>
        <w:lastRenderedPageBreak/>
        <w:t>Phone Terminations</w:t>
      </w:r>
      <w:bookmarkEnd w:id="10"/>
    </w:p>
    <w:p w14:paraId="7E069B0E" w14:textId="71536FD2" w:rsidR="0015480B" w:rsidRDefault="0015480B" w:rsidP="00713E4E"/>
    <w:p w14:paraId="28F5C13A" w14:textId="50B9F3D2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 245)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6E289907" w:rsidR="00794B46" w:rsidRPr="00794B46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26839EC0" wp14:editId="557C39CF">
            <wp:extent cx="6400800" cy="36576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commentRangeStart w:id="11"/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commentRangeEnd w:id="11"/>
            <w:r w:rsidR="00313EF9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1"/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12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13" w:name="OLE_LINK2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291C819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(44.2)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3CC88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29 (34.5)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738210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26 (31.0)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2ED026D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1F0ED83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19 (22.6)</w:t>
            </w:r>
          </w:p>
        </w:tc>
        <w:tc>
          <w:tcPr>
            <w:tcW w:w="2623" w:type="dxa"/>
            <w:vAlign w:val="center"/>
          </w:tcPr>
          <w:p w14:paraId="724E4C31" w14:textId="78D405B0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13 (15.5)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2D4F31E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11 (13.1)</w:t>
            </w:r>
          </w:p>
        </w:tc>
        <w:tc>
          <w:tcPr>
            <w:tcW w:w="2623" w:type="dxa"/>
            <w:vAlign w:val="center"/>
          </w:tcPr>
          <w:p w14:paraId="38DFD30F" w14:textId="4A5FB4F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18 (21.4)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5A087F1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(18.2)</w:t>
            </w:r>
          </w:p>
        </w:tc>
        <w:tc>
          <w:tcPr>
            <w:tcW w:w="2623" w:type="dxa"/>
            <w:vAlign w:val="center"/>
          </w:tcPr>
          <w:p w14:paraId="48A3B99A" w14:textId="73B3480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7ECB1FB3" w14:textId="74EB279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16 (19.0)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325A97E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39AFDFE7" w14:textId="3036F61A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5074E4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(10.7)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2FC92F0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7 (8.3)</w:t>
            </w:r>
          </w:p>
        </w:tc>
        <w:tc>
          <w:tcPr>
            <w:tcW w:w="2623" w:type="dxa"/>
            <w:vAlign w:val="center"/>
          </w:tcPr>
          <w:p w14:paraId="5592435A" w14:textId="7620F57B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CCABB8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06D7FA85" w14:textId="48DFB473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605024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bookmarkEnd w:id="12"/>
      <w:bookmarkEnd w:id="13"/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DD492C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5F9064C6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766C9820" w:rsidR="0015480B" w:rsidRPr="00D3044F" w:rsidRDefault="00172FA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160"/>
      </w:pPr>
      <w:r>
        <w:br w:type="page"/>
      </w:r>
    </w:p>
    <w:p w14:paraId="6370EAA6" w14:textId="7F155D4E" w:rsidR="00EA58FC" w:rsidRDefault="00EA58FC" w:rsidP="00713E4E">
      <w:pPr>
        <w:pStyle w:val="Heading1"/>
      </w:pPr>
      <w:bookmarkStart w:id="14" w:name="_Toc42615789"/>
      <w:r>
        <w:lastRenderedPageBreak/>
        <w:t>Visit Compliance</w:t>
      </w:r>
      <w:bookmarkEnd w:id="14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5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5"/>
            <w:r w:rsidR="00C5007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645A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645A" w:rsidRPr="00A21D6B" w:rsidRDefault="007A645A" w:rsidP="00D53400">
            <w:pPr>
              <w:spacing w:before="20" w:after="20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1CF14BE9" w:rsidR="007A645A" w:rsidRPr="00A21D6B" w:rsidRDefault="007A645A" w:rsidP="00D53400">
            <w:pPr>
              <w:spacing w:before="20" w:after="20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82 (31.4)</w:t>
            </w:r>
          </w:p>
        </w:tc>
      </w:tr>
      <w:tr w:rsidR="007A645A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300C99BB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81 (31.0)</w:t>
            </w:r>
          </w:p>
        </w:tc>
      </w:tr>
      <w:tr w:rsidR="007A645A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35A95C1D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78 (29.9)</w:t>
            </w:r>
          </w:p>
        </w:tc>
      </w:tr>
      <w:tr w:rsidR="007A645A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4CBCD9C5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16 (6.1)</w:t>
            </w:r>
          </w:p>
        </w:tc>
      </w:tr>
      <w:tr w:rsidR="007A645A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91034B1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3 (1.1)</w:t>
            </w:r>
          </w:p>
        </w:tc>
      </w:tr>
      <w:tr w:rsidR="007A645A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7A645A" w:rsidRPr="00AC5E05" w:rsidRDefault="007A645A" w:rsidP="00D53400">
            <w:pPr>
              <w:spacing w:before="20" w:after="20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0135A553" w:rsidR="007A645A" w:rsidRPr="00AC5E05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1 (0.4)</w:t>
            </w:r>
          </w:p>
        </w:tc>
      </w:tr>
      <w:tr w:rsidR="007A645A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7A645A" w:rsidRPr="007A645A" w:rsidRDefault="007A645A" w:rsidP="00D53400">
            <w:pPr>
              <w:spacing w:before="20" w:after="2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5465D8D2" w:rsidR="007A645A" w:rsidRPr="007A645A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261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6"/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6"/>
            <w:r w:rsidR="0029010F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04795A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BD4E99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261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5211D42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1202E7D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(93.5)</w:t>
            </w:r>
          </w:p>
        </w:tc>
        <w:tc>
          <w:tcPr>
            <w:tcW w:w="3505" w:type="dxa"/>
            <w:vAlign w:val="center"/>
          </w:tcPr>
          <w:p w14:paraId="56C9C7E5" w14:textId="14851DB1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243 (100.0)</w:t>
            </w:r>
          </w:p>
        </w:tc>
      </w:tr>
      <w:tr w:rsidR="0004795A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51BE931A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(70.9)</w:t>
            </w:r>
          </w:p>
        </w:tc>
        <w:tc>
          <w:tcPr>
            <w:tcW w:w="3505" w:type="dxa"/>
            <w:vAlign w:val="center"/>
          </w:tcPr>
          <w:p w14:paraId="41AAAE38" w14:textId="171E24F0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180 (75.0)</w:t>
            </w:r>
          </w:p>
        </w:tc>
      </w:tr>
      <w:tr w:rsidR="0004795A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7B480F2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(55.9)</w:t>
            </w:r>
          </w:p>
        </w:tc>
        <w:tc>
          <w:tcPr>
            <w:tcW w:w="3505" w:type="dxa"/>
            <w:vAlign w:val="center"/>
          </w:tcPr>
          <w:p w14:paraId="663D3071" w14:textId="167A5F74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137 (59.3)</w:t>
            </w:r>
          </w:p>
        </w:tc>
      </w:tr>
      <w:tr w:rsidR="0004795A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E199808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(54.7)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46EA4CD6" w:rsidR="0004795A" w:rsidRPr="00851724" w:rsidRDefault="0004795A" w:rsidP="00D53400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128 (58.2)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40122761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FE8898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commentRangeStart w:id="18"/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 xml:space="preserve">Table </w:t>
            </w:r>
            <w:commentRangeEnd w:id="18"/>
            <w:r w:rsidR="005F0EBE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8"/>
            </w: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terviews (N=61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A54D18F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61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7CBDE2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0B05A875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1D68F15E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1EFD55AB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18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363C0960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20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7777777" w:rsidR="007208FF" w:rsidRPr="00BD362C" w:rsidRDefault="007208FF" w:rsidP="00D53400">
            <w:pPr>
              <w:spacing w:before="20" w:after="20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160"/>
      </w:pPr>
      <w:r>
        <w:br w:type="page"/>
      </w:r>
    </w:p>
    <w:p w14:paraId="4ADAF22B" w14:textId="666E73BA" w:rsidR="00FB22D4" w:rsidRDefault="00FB22D4" w:rsidP="00713E4E">
      <w:pPr>
        <w:pStyle w:val="Heading1"/>
      </w:pPr>
      <w:bookmarkStart w:id="1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9"/>
    </w:p>
    <w:p w14:paraId="7D5437BA" w14:textId="0D0837FA" w:rsidR="00FB22D4" w:rsidRDefault="00FB22D4" w:rsidP="00713E4E">
      <w:pPr>
        <w:spacing w:after="1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2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commentRangeStart w:id="20"/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 xml:space="preserve">Table </w:t>
            </w:r>
            <w:commentRangeEnd w:id="20"/>
            <w:r w:rsidR="004C6F3E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0F099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4EBDEB0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11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11.2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707B7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1E491A0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22 (22.4)</w:t>
            </w:r>
          </w:p>
        </w:tc>
        <w:tc>
          <w:tcPr>
            <w:tcW w:w="1887" w:type="dxa"/>
            <w:vAlign w:val="center"/>
          </w:tcPr>
          <w:p w14:paraId="5347D9E9" w14:textId="03705A8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65319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412AC80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(34.7)</w:t>
            </w:r>
          </w:p>
        </w:tc>
        <w:tc>
          <w:tcPr>
            <w:tcW w:w="1887" w:type="dxa"/>
            <w:vAlign w:val="center"/>
          </w:tcPr>
          <w:p w14:paraId="593FC3B3" w14:textId="58AB571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73A3F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1A5B751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41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41.8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6B1BE6BA" w14:textId="3F3DA4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7DEBB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0EAB79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42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42.9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8B9F791" w14:textId="201F458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107F37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269909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47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48.0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70BCF086" w14:textId="0335646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568524F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 (3.1)</w:t>
            </w:r>
          </w:p>
        </w:tc>
      </w:tr>
      <w:tr w:rsidR="000F099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54AB28F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56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57.1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44D3B10D" w14:textId="0A6F9A7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22640F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A01A12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54.1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4C34E59" w14:textId="0240ECF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0E3F6A6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406E7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58 (59.2)</w:t>
            </w:r>
          </w:p>
        </w:tc>
        <w:tc>
          <w:tcPr>
            <w:tcW w:w="1887" w:type="dxa"/>
            <w:vAlign w:val="center"/>
          </w:tcPr>
          <w:p w14:paraId="701AD4EE" w14:textId="2637BD8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7B0F8A3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7A278D7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60 (61.2)</w:t>
            </w:r>
          </w:p>
        </w:tc>
        <w:tc>
          <w:tcPr>
            <w:tcW w:w="1887" w:type="dxa"/>
            <w:vAlign w:val="center"/>
          </w:tcPr>
          <w:p w14:paraId="0D30A9CB" w14:textId="703C93F7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9CAF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00CDC2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62 (63.3)</w:t>
            </w:r>
          </w:p>
        </w:tc>
        <w:tc>
          <w:tcPr>
            <w:tcW w:w="1887" w:type="dxa"/>
            <w:vAlign w:val="center"/>
          </w:tcPr>
          <w:p w14:paraId="1663AE05" w14:textId="00B1A76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FDB41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22080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65 (66.3)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3453111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740606E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551 (46.9)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115A1399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 (1.7)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only.</w:t>
            </w:r>
          </w:p>
          <w:p w14:paraId="3F40C8BD" w14:textId="1F69AF0C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2074 and above.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3C74522C" w14:textId="61ABF552" w:rsidR="00490118" w:rsidRPr="000F0991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</w:tc>
      </w:tr>
    </w:tbl>
    <w:p w14:paraId="607A83C4" w14:textId="571DD882" w:rsidR="00FB22D4" w:rsidRPr="00FF31E9" w:rsidRDefault="00FB22D4" w:rsidP="00713E4E">
      <w:pPr>
        <w:spacing w:after="160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713E4E">
      <w:pPr>
        <w:pStyle w:val="Heading1"/>
      </w:pPr>
      <w:bookmarkStart w:id="21" w:name="_Toc42615792"/>
      <w:r>
        <w:lastRenderedPageBreak/>
        <w:t>Arrests</w:t>
      </w:r>
      <w:bookmarkEnd w:id="21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77D9A3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22"/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End w:id="22"/>
            <w:r w:rsidR="007C03AA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2"/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209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46B616DC" w:rsidR="00B24C1A" w:rsidRPr="00B24C1A" w:rsidRDefault="00F12E28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1AB6C72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7530BC9A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D64C276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45D5FE3C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43.8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FAC79DA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9537BE">
              <w:rPr>
                <w:rFonts w:ascii="Times New Roman" w:eastAsia="Times New Roman" w:hAnsi="Times New Roman" w:cs="Times New Roman"/>
                <w:color w:val="auto"/>
                <w:sz w:val="22"/>
              </w:rPr>
              <w:t>64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00CD746" w:rsidR="00B24C1A" w:rsidRPr="00B24C1A" w:rsidRDefault="00CA050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42.2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160"/>
      </w:pPr>
      <w:r>
        <w:br w:type="page"/>
      </w:r>
    </w:p>
    <w:p w14:paraId="29BD0AF7" w14:textId="6BB2A0E0" w:rsidR="00660F67" w:rsidRDefault="00660F67" w:rsidP="00713E4E">
      <w:pPr>
        <w:pStyle w:val="Heading1"/>
      </w:pPr>
      <w:bookmarkStart w:id="23" w:name="_Toc42615793"/>
      <w:r w:rsidRPr="00BC4B3B">
        <w:lastRenderedPageBreak/>
        <w:t>Bridge Case Session Minutes</w:t>
      </w:r>
      <w:bookmarkEnd w:id="23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24"/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24"/>
            <w:r w:rsidR="00EC5923">
              <w:rPr>
                <w:rStyle w:val="CommentReference"/>
                <w:color w:val="auto"/>
              </w:rPr>
              <w:commentReference w:id="24"/>
            </w: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3ADE74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A4570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240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C3E33EC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79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0B38367E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80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5B6031A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106A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A45707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734CCF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167 (69.6)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3334FA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56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F5C9D7A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53 (66.2)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66621D53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58 (71.6)</w:t>
            </w:r>
          </w:p>
        </w:tc>
      </w:tr>
      <w:tr w:rsidR="00A45707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C284F3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27 (11.2)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0FC65794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 (15.2)</w:t>
            </w:r>
          </w:p>
        </w:tc>
        <w:tc>
          <w:tcPr>
            <w:tcW w:w="1532" w:type="dxa"/>
            <w:vAlign w:val="center"/>
          </w:tcPr>
          <w:p w14:paraId="250D49BC" w14:textId="5F92D762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8 (10.0)</w:t>
            </w:r>
          </w:p>
        </w:tc>
        <w:tc>
          <w:tcPr>
            <w:tcW w:w="1538" w:type="dxa"/>
            <w:vAlign w:val="center"/>
          </w:tcPr>
          <w:p w14:paraId="09D274D0" w14:textId="669CD32B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(8.6)</w:t>
            </w:r>
          </w:p>
        </w:tc>
      </w:tr>
      <w:tr w:rsidR="00A45707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8307C3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107 (44.6)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6695080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(43.0)</w:t>
            </w:r>
          </w:p>
        </w:tc>
        <w:tc>
          <w:tcPr>
            <w:tcW w:w="1532" w:type="dxa"/>
            <w:vAlign w:val="center"/>
          </w:tcPr>
          <w:p w14:paraId="4134965D" w14:textId="2899A4C1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32 (40.0)</w:t>
            </w:r>
          </w:p>
        </w:tc>
        <w:tc>
          <w:tcPr>
            <w:tcW w:w="1538" w:type="dxa"/>
            <w:vAlign w:val="center"/>
          </w:tcPr>
          <w:p w14:paraId="19794082" w14:textId="55634D8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41 (50.6)</w:t>
            </w:r>
          </w:p>
        </w:tc>
      </w:tr>
      <w:tr w:rsidR="00A45707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A45707" w:rsidRPr="00C91561" w:rsidRDefault="00A45707" w:rsidP="00D53400">
            <w:pPr>
              <w:spacing w:before="20" w:after="2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7E5BA7D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60 (25.0)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0BCB77FE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(22.8)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46EBABA6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 (30.0)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18BBF0C" w:rsidR="00A45707" w:rsidRPr="00C91561" w:rsidRDefault="00A45707" w:rsidP="00D53400">
            <w:pPr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6555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(22.2)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56A0CE68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630ED0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240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0A16813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79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68C3DF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18EE23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5C7CB8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81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E8E231E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 (0-64)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5B449E0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64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36D49C94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40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1A7E5F4C" w:rsidR="00C91561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62.5 (0-1,730)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31D021B1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1,730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11D8AD0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47.5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7B7086A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1,065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7A9FD17" w:rsidR="009A13EE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1695CBD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 (1-44)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35D518DD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 (1-27)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6419645A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(15-1,545)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E219CF6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132.5 (30-1,545)</w:t>
            </w:r>
          </w:p>
        </w:tc>
        <w:tc>
          <w:tcPr>
            <w:tcW w:w="1529" w:type="dxa"/>
            <w:shd w:val="clear" w:color="auto" w:fill="auto"/>
          </w:tcPr>
          <w:p w14:paraId="5B93E6E6" w14:textId="1070DB0B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145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65A7F9B0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202.5 (15-995)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commentRangeStart w:id="25"/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Crisis </w:t>
            </w:r>
            <w:commentRangeEnd w:id="25"/>
            <w:r w:rsidR="00630ED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5"/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149CE278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53EC86C4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1.5 (1-7)</w:t>
            </w:r>
          </w:p>
        </w:tc>
        <w:tc>
          <w:tcPr>
            <w:tcW w:w="1529" w:type="dxa"/>
            <w:shd w:val="clear" w:color="auto" w:fill="auto"/>
          </w:tcPr>
          <w:p w14:paraId="7F2CD8A6" w14:textId="77987003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(1-6)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35B409A0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(1-2)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587EAEA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37.5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75122AA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60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637D671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(20-265)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21419EC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(10-40)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0D8A24F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529" w:type="dxa"/>
            <w:shd w:val="clear" w:color="auto" w:fill="auto"/>
          </w:tcPr>
          <w:p w14:paraId="69AFEBD4" w14:textId="5C5C2C0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0355C6C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6B5E7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25E486C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(5-100)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713E4E"/>
    <w:p w14:paraId="1418C55C" w14:textId="636DCD68" w:rsidR="00C91561" w:rsidRDefault="00C91561" w:rsidP="00713E4E">
      <w:pPr>
        <w:pStyle w:val="Heading1"/>
      </w:pPr>
      <w:r>
        <w:br w:type="page"/>
      </w:r>
      <w:bookmarkStart w:id="26" w:name="_Toc42615794"/>
      <w:r w:rsidR="00FB22D4">
        <w:lastRenderedPageBreak/>
        <w:t>Recruitment</w:t>
      </w:r>
      <w:bookmarkEnd w:id="2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56BD34C0" w:rsidR="00BB21F7" w:rsidRDefault="009A13EE" w:rsidP="00713E4E">
      <w:pPr>
        <w:keepNext/>
      </w:pPr>
      <w:r>
        <w:rPr>
          <w:noProof/>
        </w:rPr>
        <w:drawing>
          <wp:inline distT="0" distB="0" distL="0" distR="0" wp14:anchorId="4599CCEE" wp14:editId="339D883C">
            <wp:extent cx="6400800" cy="36576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54D" w14:textId="01B147B5" w:rsidR="002865B9" w:rsidRPr="002865B9" w:rsidRDefault="00187788" w:rsidP="00713E4E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187788" w:rsidP="00713E4E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8.9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097593D0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Post-COVED = 4.8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50DED437" w:rsidR="00E56EA5" w:rsidRPr="0073649F" w:rsidRDefault="00D53400" w:rsidP="00713E4E">
      <w:r>
        <w:rPr>
          <w:noProof/>
        </w:rPr>
        <w:drawing>
          <wp:inline distT="0" distB="0" distL="0" distR="0" wp14:anchorId="0F80220B" wp14:editId="7F479FA6">
            <wp:extent cx="6400800" cy="36576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A5" w:rsidRPr="0073649F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0ABE0305" w14:textId="43F887D0" w:rsidR="00CA7274" w:rsidRDefault="00CA7274">
      <w:pPr>
        <w:pStyle w:val="CommentText"/>
      </w:pPr>
      <w:r>
        <w:rPr>
          <w:rStyle w:val="CommentReference"/>
        </w:rPr>
        <w:annotationRef/>
      </w:r>
      <w:r>
        <w:t>Make sure to say people screened instead of participants.</w:t>
      </w:r>
    </w:p>
  </w:comment>
  <w:comment w:id="4" w:author="Author" w:initials="A">
    <w:p w14:paraId="2DFFBA3D" w14:textId="336D3B83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5" w:author="Author" w:initials="A">
    <w:p w14:paraId="0B181C2D" w14:textId="277AF0E2" w:rsidR="0065352C" w:rsidRDefault="0065352C">
      <w:pPr>
        <w:pStyle w:val="CommentText"/>
      </w:pPr>
      <w:r>
        <w:rPr>
          <w:rStyle w:val="CommentReference"/>
        </w:rPr>
        <w:annotationRef/>
      </w:r>
      <w:r>
        <w:t>In QDS</w:t>
      </w:r>
      <w:r w:rsidR="00EA3468">
        <w:t xml:space="preserve"> and Redcap</w:t>
      </w:r>
    </w:p>
  </w:comment>
  <w:comment w:id="6" w:author="Author" w:initials="A">
    <w:p w14:paraId="6ED4AF18" w14:textId="7A2E0FA2" w:rsidR="004C6F3E" w:rsidRDefault="004C6F3E">
      <w:pPr>
        <w:pStyle w:val="CommentText"/>
      </w:pPr>
      <w:r>
        <w:rPr>
          <w:rStyle w:val="CommentReference"/>
        </w:rPr>
        <w:annotationRef/>
      </w:r>
      <w:r>
        <w:t>Combine these two categories</w:t>
      </w:r>
    </w:p>
  </w:comment>
  <w:comment w:id="8" w:author="Author" w:initials="A">
    <w:p w14:paraId="01BF503E" w14:textId="6D5B010F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9" w:author="Author" w:initials="A">
    <w:p w14:paraId="57447C95" w14:textId="13BFEA13" w:rsidR="00104AEC" w:rsidRDefault="00104AEC">
      <w:pPr>
        <w:pStyle w:val="CommentText"/>
      </w:pPr>
      <w:r>
        <w:rPr>
          <w:rStyle w:val="CommentReference"/>
        </w:rPr>
        <w:annotationRef/>
      </w:r>
      <w:r>
        <w:t>Excel file that James does manually.</w:t>
      </w:r>
    </w:p>
  </w:comment>
  <w:comment w:id="11" w:author="Author" w:initials="A">
    <w:p w14:paraId="10C2BB36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>Create some metrics about the app blocker.</w:t>
      </w:r>
    </w:p>
    <w:p w14:paraId="087F9BFB" w14:textId="4342AF20" w:rsidR="004C6F3E" w:rsidRDefault="004C6F3E">
      <w:pPr>
        <w:pStyle w:val="CommentText"/>
      </w:pPr>
      <w:r>
        <w:t>Phone lost pre and post app blocker.</w:t>
      </w:r>
    </w:p>
  </w:comment>
  <w:comment w:id="15" w:author="Author" w:initials="A">
    <w:p w14:paraId="6E0DCCFC" w14:textId="2CBF47A2" w:rsidR="00C50070" w:rsidRDefault="00C50070">
      <w:pPr>
        <w:pStyle w:val="CommentText"/>
      </w:pPr>
      <w:r>
        <w:rPr>
          <w:rStyle w:val="CommentReference"/>
        </w:rPr>
        <w:annotationRef/>
      </w:r>
      <w:r>
        <w:t>Can potentially pull from QDS and Redcap</w:t>
      </w:r>
    </w:p>
  </w:comment>
  <w:comment w:id="16" w:author="Author" w:initials="A">
    <w:p w14:paraId="5976B486" w14:textId="41FA0781" w:rsidR="0029010F" w:rsidRDefault="0029010F">
      <w:pPr>
        <w:pStyle w:val="CommentText"/>
      </w:pPr>
      <w:r>
        <w:rPr>
          <w:rStyle w:val="CommentReference"/>
        </w:rPr>
        <w:annotationRef/>
      </w:r>
      <w:r>
        <w:t>Combine QDS and Redcap data</w:t>
      </w:r>
    </w:p>
  </w:comment>
  <w:comment w:id="18" w:author="Author" w:initials="A">
    <w:p w14:paraId="30F1DA37" w14:textId="4B6A05C3" w:rsidR="005F0EBE" w:rsidRDefault="005F0EBE">
      <w:pPr>
        <w:pStyle w:val="CommentText"/>
      </w:pPr>
      <w:r>
        <w:rPr>
          <w:rStyle w:val="CommentReference"/>
        </w:rPr>
        <w:annotationRef/>
      </w:r>
      <w:r>
        <w:t>James tracked manually.</w:t>
      </w:r>
    </w:p>
  </w:comment>
  <w:comment w:id="20" w:author="Author" w:initials="A">
    <w:p w14:paraId="16563E1F" w14:textId="77777777" w:rsidR="004C6F3E" w:rsidRDefault="004C6F3E">
      <w:pPr>
        <w:pStyle w:val="CommentText"/>
      </w:pPr>
      <w:r>
        <w:rPr>
          <w:rStyle w:val="CommentReference"/>
        </w:rPr>
        <w:annotationRef/>
      </w:r>
      <w:r>
        <w:t xml:space="preserve">Calculate the EMAs gained per dollar spent in the </w:t>
      </w:r>
      <w:r w:rsidR="00972914">
        <w:t>RPA group. How many EMAs do you buy with the extra money?</w:t>
      </w:r>
    </w:p>
    <w:p w14:paraId="7A5EF1B3" w14:textId="77777777" w:rsidR="00BE71EF" w:rsidRDefault="00BE71EF">
      <w:pPr>
        <w:pStyle w:val="CommentText"/>
      </w:pPr>
    </w:p>
    <w:p w14:paraId="27C2B9BD" w14:textId="77777777" w:rsidR="00BE71EF" w:rsidRDefault="00BE71EF">
      <w:pPr>
        <w:pStyle w:val="CommentText"/>
      </w:pPr>
      <w:r>
        <w:t>Complicated because of bugs and internet connectivity.</w:t>
      </w:r>
    </w:p>
    <w:p w14:paraId="1349A8E3" w14:textId="77777777" w:rsidR="00B61CD3" w:rsidRDefault="00B61CD3">
      <w:pPr>
        <w:pStyle w:val="CommentText"/>
      </w:pPr>
    </w:p>
    <w:p w14:paraId="323FD0DB" w14:textId="294F09A5" w:rsidR="00B61CD3" w:rsidRDefault="00B61CD3">
      <w:pPr>
        <w:pStyle w:val="CommentText"/>
      </w:pPr>
      <w:r>
        <w:t>Michael: Only look at assessments with data (start time)</w:t>
      </w:r>
    </w:p>
  </w:comment>
  <w:comment w:id="22" w:author="Author" w:initials="A">
    <w:p w14:paraId="450123A0" w14:textId="52129952" w:rsidR="007C03AA" w:rsidRDefault="007C03AA">
      <w:pPr>
        <w:pStyle w:val="CommentText"/>
      </w:pPr>
      <w:r>
        <w:rPr>
          <w:rStyle w:val="CommentReference"/>
        </w:rPr>
        <w:annotationRef/>
      </w:r>
      <w:r>
        <w:t>Jenn sends Excel sheet.</w:t>
      </w:r>
    </w:p>
  </w:comment>
  <w:comment w:id="24" w:author="Author" w:initials="A">
    <w:p w14:paraId="5EB05C5C" w14:textId="247AAF64" w:rsidR="00EC5923" w:rsidRDefault="00EC5923">
      <w:pPr>
        <w:pStyle w:val="CommentText"/>
      </w:pPr>
      <w:r>
        <w:rPr>
          <w:rStyle w:val="CommentReference"/>
        </w:rPr>
        <w:annotationRef/>
      </w:r>
      <w:r>
        <w:t xml:space="preserve">Translated from case note from the </w:t>
      </w:r>
      <w:r>
        <w:t>Bridge.</w:t>
      </w:r>
    </w:p>
  </w:comment>
  <w:comment w:id="25" w:author="Author" w:initials="A">
    <w:p w14:paraId="7BDD18B1" w14:textId="77777777" w:rsidR="00630ED0" w:rsidRDefault="00630ED0">
      <w:pPr>
        <w:pStyle w:val="CommentText"/>
      </w:pPr>
      <w:r>
        <w:rPr>
          <w:rStyle w:val="CommentReference"/>
        </w:rPr>
        <w:annotationRef/>
      </w:r>
      <w:r>
        <w:t xml:space="preserve">Add a note that these numbers are out of people who have had any crisis case management. </w:t>
      </w:r>
    </w:p>
    <w:p w14:paraId="721B3FD9" w14:textId="1FBD45AD" w:rsidR="00630ED0" w:rsidRDefault="00630ED0">
      <w:pPr>
        <w:pStyle w:val="CommentText"/>
      </w:pPr>
      <w:r>
        <w:t>Because of this, the N=240 above is kind of disingenuous. Think about reorienting the table. Overall and groups in rows, and sessions and minutes in columns. Put N’s in the row headers?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BE0305" w15:done="0"/>
  <w15:commentEx w15:paraId="2DFFBA3D" w15:done="0"/>
  <w15:commentEx w15:paraId="0B181C2D" w15:done="0"/>
  <w15:commentEx w15:paraId="6ED4AF18" w15:done="0"/>
  <w15:commentEx w15:paraId="01BF503E" w15:done="0"/>
  <w15:commentEx w15:paraId="57447C95" w15:done="0"/>
  <w15:commentEx w15:paraId="087F9BFB" w15:done="0"/>
  <w15:commentEx w15:paraId="6E0DCCFC" w15:done="0"/>
  <w15:commentEx w15:paraId="5976B486" w15:done="0"/>
  <w15:commentEx w15:paraId="30F1DA37" w15:done="0"/>
  <w15:commentEx w15:paraId="323FD0DB" w15:done="0"/>
  <w15:commentEx w15:paraId="450123A0" w15:done="0"/>
  <w15:commentEx w15:paraId="5EB05C5C" w15:done="0"/>
  <w15:commentEx w15:paraId="721B3F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BE0305" w16cid:durableId="238C49FA"/>
  <w16cid:commentId w16cid:paraId="2DFFBA3D" w16cid:durableId="23846C64"/>
  <w16cid:commentId w16cid:paraId="0B181C2D" w16cid:durableId="23846C6B"/>
  <w16cid:commentId w16cid:paraId="6ED4AF18" w16cid:durableId="23845C94"/>
  <w16cid:commentId w16cid:paraId="01BF503E" w16cid:durableId="23846C90"/>
  <w16cid:commentId w16cid:paraId="57447C95" w16cid:durableId="23846CA2"/>
  <w16cid:commentId w16cid:paraId="087F9BFB" w16cid:durableId="23845CCD"/>
  <w16cid:commentId w16cid:paraId="6E0DCCFC" w16cid:durableId="238C4B03"/>
  <w16cid:commentId w16cid:paraId="5976B486" w16cid:durableId="23846D22"/>
  <w16cid:commentId w16cid:paraId="30F1DA37" w16cid:durableId="238C4B24"/>
  <w16cid:commentId w16cid:paraId="323FD0DB" w16cid:durableId="23845FF6"/>
  <w16cid:commentId w16cid:paraId="450123A0" w16cid:durableId="238C4B3B"/>
  <w16cid:commentId w16cid:paraId="5EB05C5C" w16cid:durableId="238C4B50"/>
  <w16cid:commentId w16cid:paraId="721B3FD9" w16cid:durableId="23846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C6828" w14:textId="77777777" w:rsidR="007D5CB9" w:rsidRDefault="007D5CB9" w:rsidP="005A20E2">
      <w:r>
        <w:separator/>
      </w:r>
    </w:p>
    <w:p w14:paraId="18C46F4C" w14:textId="77777777" w:rsidR="007D5CB9" w:rsidRDefault="007D5CB9"/>
    <w:p w14:paraId="42EE62E4" w14:textId="77777777" w:rsidR="007D5CB9" w:rsidRDefault="007D5CB9" w:rsidP="009B4773"/>
    <w:p w14:paraId="4E54AC14" w14:textId="77777777" w:rsidR="007D5CB9" w:rsidRDefault="007D5CB9" w:rsidP="00513832"/>
  </w:endnote>
  <w:endnote w:type="continuationSeparator" w:id="0">
    <w:p w14:paraId="233A6A91" w14:textId="77777777" w:rsidR="007D5CB9" w:rsidRDefault="007D5CB9" w:rsidP="005A20E2">
      <w:r>
        <w:continuationSeparator/>
      </w:r>
    </w:p>
    <w:p w14:paraId="1317013D" w14:textId="77777777" w:rsidR="007D5CB9" w:rsidRDefault="007D5CB9"/>
    <w:p w14:paraId="74973C5A" w14:textId="77777777" w:rsidR="007D5CB9" w:rsidRDefault="007D5CB9" w:rsidP="009B4773"/>
    <w:p w14:paraId="68F33590" w14:textId="77777777" w:rsidR="007D5CB9" w:rsidRDefault="007D5CB9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B353" w14:textId="77777777" w:rsidR="007D5CB9" w:rsidRDefault="007D5CB9" w:rsidP="005A20E2">
      <w:r>
        <w:separator/>
      </w:r>
    </w:p>
    <w:p w14:paraId="73B755EF" w14:textId="77777777" w:rsidR="007D5CB9" w:rsidRDefault="007D5CB9"/>
    <w:p w14:paraId="5B68A969" w14:textId="77777777" w:rsidR="007D5CB9" w:rsidRDefault="007D5CB9" w:rsidP="009B4773"/>
    <w:p w14:paraId="5937F716" w14:textId="77777777" w:rsidR="007D5CB9" w:rsidRDefault="007D5CB9" w:rsidP="00513832"/>
  </w:footnote>
  <w:footnote w:type="continuationSeparator" w:id="0">
    <w:p w14:paraId="7ECB266A" w14:textId="77777777" w:rsidR="007D5CB9" w:rsidRDefault="007D5CB9" w:rsidP="005A20E2">
      <w:r>
        <w:continuationSeparator/>
      </w:r>
    </w:p>
    <w:p w14:paraId="528DB7FA" w14:textId="77777777" w:rsidR="007D5CB9" w:rsidRDefault="007D5CB9"/>
    <w:p w14:paraId="21D7DB3F" w14:textId="77777777" w:rsidR="007D5CB9" w:rsidRDefault="007D5CB9" w:rsidP="009B4773"/>
    <w:p w14:paraId="7102C92A" w14:textId="77777777" w:rsidR="007D5CB9" w:rsidRDefault="007D5CB9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B201E7" w:rsidRDefault="00B201E7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432F2B1" w:rsidR="004C6F3E" w:rsidRPr="005674B4" w:rsidRDefault="004C6F3E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754V831K521O225"/>
    <w:docVar w:name="paperpile-doc-name" w:val="Link2Care Quarterly Agenda 2020 Q4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87788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7123D"/>
    <w:rsid w:val="00490118"/>
    <w:rsid w:val="0049083F"/>
    <w:rsid w:val="00491E8F"/>
    <w:rsid w:val="00493EC0"/>
    <w:rsid w:val="00495909"/>
    <w:rsid w:val="004B1141"/>
    <w:rsid w:val="004B5251"/>
    <w:rsid w:val="004B588F"/>
    <w:rsid w:val="004C0453"/>
    <w:rsid w:val="004C432D"/>
    <w:rsid w:val="004C6F3E"/>
    <w:rsid w:val="004C7B3E"/>
    <w:rsid w:val="004D0E7F"/>
    <w:rsid w:val="004E6D89"/>
    <w:rsid w:val="004F3E91"/>
    <w:rsid w:val="005048EF"/>
    <w:rsid w:val="005106AD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E3"/>
    <w:rsid w:val="007D5767"/>
    <w:rsid w:val="007D5CB9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61CD3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D13200"/>
    <w:rsid w:val="00D15938"/>
    <w:rsid w:val="00D26769"/>
    <w:rsid w:val="00D27AF8"/>
    <w:rsid w:val="00D3044F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70025"/>
    <w:rsid w:val="008B2EDD"/>
    <w:rsid w:val="009B3628"/>
    <w:rsid w:val="00AA2A9B"/>
    <w:rsid w:val="00AE1C9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85D9C7E-3B08-4D47-879E-A9DF3DD47087}"/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2020-12-22T16:39:00Z</dcterms:modified>
  <cp:contentStatus>Quarter 4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