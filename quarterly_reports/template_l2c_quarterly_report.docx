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2EC" w14:textId="08DC28D2" w:rsidR="006F16B5" w:rsidRDefault="00E26829" w:rsidP="00713E4E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8241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58242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713E4E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6F79D7" w:rsidP="00713E4E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1C93D3" w:rsidR="005674B4" w:rsidRPr="005674B4" w:rsidRDefault="005674B4" w:rsidP="00713E4E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1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</w:t>
                </w:r>
                <w:r w:rsidR="00D67EA0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68484C4E" w:rsidR="005674B4" w:rsidRPr="005674B4" w:rsidRDefault="002E10DD" w:rsidP="00713E4E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March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22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</w:t>
            </w: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3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: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:00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AM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– </w:t>
            </w:r>
            <w:r w:rsidR="00D802E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:</w:t>
            </w:r>
            <w:r w:rsidR="002E0FBC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0 </w:t>
            </w:r>
            <w:r w:rsidR="001E254E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713E4E">
      <w:pPr>
        <w:pStyle w:val="Checkbox"/>
      </w:pPr>
    </w:p>
    <w:p w14:paraId="16F73B4B" w14:textId="25AA651E" w:rsidR="00FF31E9" w:rsidRDefault="00FF31E9" w:rsidP="00713E4E">
      <w:pPr>
        <w:pStyle w:val="Checkbox"/>
      </w:pPr>
    </w:p>
    <w:p w14:paraId="3FE3408A" w14:textId="77777777" w:rsidR="00FF31E9" w:rsidRPr="00FF31E9" w:rsidRDefault="00FF31E9" w:rsidP="00713E4E">
      <w:pPr>
        <w:pStyle w:val="Checkbox"/>
      </w:pPr>
    </w:p>
    <w:p w14:paraId="726F5776" w14:textId="6833F275" w:rsidR="00BD0C60" w:rsidRPr="00FF31E9" w:rsidRDefault="006F16B5" w:rsidP="00713E4E">
      <w:pPr>
        <w:pStyle w:val="Heading1"/>
      </w:pPr>
      <w:bookmarkStart w:id="1" w:name="_Toc130292628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49017E5C" w:rsidR="006F16B5" w:rsidRPr="006F16B5" w:rsidRDefault="007B23C3" w:rsidP="00713E4E">
            <w:pPr>
              <w:pStyle w:val="ListNumber"/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Placeholder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2FDD3E3D" w:rsidR="006F16B5" w:rsidRPr="006F16B5" w:rsidRDefault="006F16B5" w:rsidP="007B23C3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1932610F" w14:textId="33CD3EBE" w:rsidR="00BB0031" w:rsidRPr="006F16B5" w:rsidRDefault="00BB0031" w:rsidP="002D77A4">
            <w:pPr>
              <w:pStyle w:val="ListNumber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3BE76FB" w14:textId="77777777" w:rsidR="005854DB" w:rsidRDefault="005854DB" w:rsidP="00713E4E"/>
    <w:p w14:paraId="69A80D25" w14:textId="6BA0EB92" w:rsidR="006F16B5" w:rsidRDefault="006F16B5" w:rsidP="00713E4E">
      <w:pPr>
        <w:spacing w:after="48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713E4E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23B2D1B7" w14:textId="296B9E33" w:rsidR="003A5427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130292628" w:history="1">
            <w:r w:rsidR="003A5427" w:rsidRPr="00642E4E">
              <w:rPr>
                <w:rStyle w:val="Hyperlink"/>
                <w:noProof/>
              </w:rPr>
              <w:t>Action Items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_Toc130292628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E242B14" w14:textId="22B2ACF8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29" w:history="1">
            <w:r w:rsidR="003A5427" w:rsidRPr="00642E4E">
              <w:rPr>
                <w:rStyle w:val="Hyperlink"/>
                <w:noProof/>
              </w:rPr>
              <w:t>Study Participants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_Toc130292629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3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9570AF" w14:textId="794202F1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0" w:history="1">
            <w:r w:rsidR="003A5427" w:rsidRPr="00642E4E">
              <w:rPr>
                <w:rStyle w:val="Hyperlink"/>
                <w:noProof/>
              </w:rPr>
              <w:t>Phone and ClinCard Breakdown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_Toc130292630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4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C10E249" w14:textId="1E130D9F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1" w:history="1">
            <w:r w:rsidR="003A5427" w:rsidRPr="00642E4E">
              <w:rPr>
                <w:rStyle w:val="Hyperlink"/>
                <w:noProof/>
              </w:rPr>
              <w:t>Phone terminations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_Toc130292631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5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EC5D5F8" w14:textId="5E530241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2" w:history="1">
            <w:r w:rsidR="003A5427" w:rsidRPr="00642E4E">
              <w:rPr>
                <w:rStyle w:val="Hyperlink"/>
                <w:noProof/>
              </w:rPr>
              <w:t>Visit Compliance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_Toc130292632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6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36AE87ED" w14:textId="0020F658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3" w:history="1">
            <w:r w:rsidR="003A5427" w:rsidRPr="00642E4E">
              <w:rPr>
                <w:rStyle w:val="Hyperlink"/>
                <w:noProof/>
              </w:rPr>
              <w:t>COVID -19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_Toc130292633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7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0A15A40" w14:textId="4EEBC993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4" w:history="1">
            <w:r w:rsidR="003A5427" w:rsidRPr="00642E4E">
              <w:rPr>
                <w:rStyle w:val="Hyperlink"/>
                <w:noProof/>
              </w:rPr>
              <w:t>EMA and Study Completion Rates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_Toc130292634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8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29102A35" w14:textId="4D296AF7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5" w:history="1">
            <w:r w:rsidR="003A5427" w:rsidRPr="00642E4E">
              <w:rPr>
                <w:rStyle w:val="Hyperlink"/>
                <w:noProof/>
              </w:rPr>
              <w:t>Arrests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_Toc130292635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10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6C300EBD" w14:textId="39731280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6" w:history="1">
            <w:r w:rsidR="003A5427" w:rsidRPr="00642E4E">
              <w:rPr>
                <w:rStyle w:val="Hyperlink"/>
                <w:noProof/>
              </w:rPr>
              <w:t>Bridge Case Session Minutes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_Toc130292636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11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0AB2608D" w14:textId="56BE7B0C" w:rsidR="003A5427" w:rsidRDefault="006F79D7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Cs w:val="24"/>
            </w:rPr>
          </w:pPr>
          <w:hyperlink w:anchor="_Toc130292637" w:history="1">
            <w:r w:rsidR="003A5427" w:rsidRPr="00642E4E">
              <w:rPr>
                <w:rStyle w:val="Hyperlink"/>
                <w:noProof/>
              </w:rPr>
              <w:t>Recruitment</w:t>
            </w:r>
            <w:r w:rsidR="003A5427">
              <w:rPr>
                <w:noProof/>
                <w:webHidden/>
              </w:rPr>
              <w:tab/>
            </w:r>
            <w:r w:rsidR="003A5427">
              <w:rPr>
                <w:noProof/>
                <w:webHidden/>
              </w:rPr>
              <w:fldChar w:fldCharType="begin"/>
            </w:r>
            <w:r w:rsidR="003A5427">
              <w:rPr>
                <w:noProof/>
                <w:webHidden/>
              </w:rPr>
              <w:instrText xml:space="preserve"> PAGEREF _Toc130292637 \h </w:instrText>
            </w:r>
            <w:r w:rsidR="003A5427">
              <w:rPr>
                <w:noProof/>
                <w:webHidden/>
              </w:rPr>
            </w:r>
            <w:r w:rsidR="003A5427">
              <w:rPr>
                <w:noProof/>
                <w:webHidden/>
              </w:rPr>
              <w:fldChar w:fldCharType="separate"/>
            </w:r>
            <w:r w:rsidR="003A5427">
              <w:rPr>
                <w:noProof/>
                <w:webHidden/>
              </w:rPr>
              <w:t>12</w:t>
            </w:r>
            <w:r w:rsidR="003A5427">
              <w:rPr>
                <w:noProof/>
                <w:webHidden/>
              </w:rPr>
              <w:fldChar w:fldCharType="end"/>
            </w:r>
          </w:hyperlink>
        </w:p>
        <w:p w14:paraId="10B0B32F" w14:textId="782EA64F" w:rsidR="00C77B20" w:rsidRDefault="00C77B20" w:rsidP="00713E4E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 w:rsidP="00713E4E">
      <w:pPr>
        <w:spacing w:after="48"/>
      </w:pPr>
      <w:r>
        <w:br w:type="page"/>
      </w:r>
    </w:p>
    <w:p w14:paraId="3778141C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713E4E">
      <w:pPr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60862021" w:rsidR="00DB5C8D" w:rsidRPr="00DB5C8D" w:rsidRDefault="00DB5C8D" w:rsidP="00713E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r w:rsidR="00623719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bookmarkStart w:id="2" w:name="n_participants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>n_participants</w:t>
      </w:r>
      <w:bookmarkEnd w:id="2"/>
      <w:r w:rsidR="004B3577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3242A">
        <w:rPr>
          <w:rFonts w:ascii="Times New Roman" w:eastAsia="Times New Roman" w:hAnsi="Times New Roman" w:cs="Times New Roman"/>
          <w:b/>
          <w:color w:val="000000" w:themeColor="text1"/>
        </w:rPr>
        <w:t>people screened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as of </w:t>
      </w:r>
      <w:bookmarkStart w:id="3" w:name="date"/>
      <w:r w:rsidR="00E033D8">
        <w:rPr>
          <w:rFonts w:ascii="Times New Roman" w:eastAsia="Times New Roman" w:hAnsi="Times New Roman" w:cs="Times New Roman"/>
          <w:b/>
          <w:color w:val="000000" w:themeColor="text1"/>
        </w:rPr>
        <w:t>date</w:t>
      </w:r>
      <w:bookmarkEnd w:id="3"/>
    </w:p>
    <w:p w14:paraId="395E21C0" w14:textId="70E55F2F" w:rsidR="00DB5C8D" w:rsidRDefault="00DB5C8D" w:rsidP="00713E4E">
      <w:pPr>
        <w:pStyle w:val="Heading1"/>
      </w:pPr>
      <w:bookmarkStart w:id="4" w:name="_Toc130292629"/>
      <w:r w:rsidRPr="00DB5C8D">
        <w:t>Study Participants</w:t>
      </w:r>
      <w:bookmarkEnd w:id="4"/>
      <w:r w:rsidRPr="00DB5C8D">
        <w:t xml:space="preserve"> </w:t>
      </w:r>
    </w:p>
    <w:p w14:paraId="2A53C6D5" w14:textId="148B87A1" w:rsidR="00CA2A20" w:rsidRDefault="00CA2A20" w:rsidP="00713E4E">
      <w:pPr>
        <w:rPr>
          <w:rFonts w:ascii="Times New Roman" w:hAnsi="Times New Roman" w:cs="Times New Roman"/>
          <w:sz w:val="22"/>
        </w:rPr>
      </w:pPr>
    </w:p>
    <w:p w14:paraId="26295E17" w14:textId="4055885B" w:rsidR="00D30CF1" w:rsidRDefault="00D30CF1" w:rsidP="00E033D8">
      <w:pPr>
        <w:rPr>
          <w:rFonts w:ascii="Times New Roman" w:hAnsi="Times New Roman" w:cs="Times New Roman"/>
          <w:color w:val="auto"/>
          <w:sz w:val="22"/>
        </w:rPr>
      </w:pPr>
      <w:r w:rsidRPr="00A70430">
        <w:rPr>
          <w:rFonts w:ascii="Times New Roman" w:hAnsi="Times New Roman" w:cs="Times New Roman"/>
          <w:b/>
          <w:bCs/>
          <w:color w:val="auto"/>
          <w:sz w:val="22"/>
        </w:rPr>
        <w:t>Table 1.</w:t>
      </w:r>
      <w:r>
        <w:rPr>
          <w:rFonts w:ascii="Times New Roman" w:hAnsi="Times New Roman" w:cs="Times New Roman"/>
          <w:color w:val="auto"/>
          <w:sz w:val="22"/>
        </w:rPr>
        <w:t xml:space="preserve"> Demographic characteristics of all people screened for study inclusion</w:t>
      </w:r>
      <w:r w:rsidR="00CF3B8A">
        <w:rPr>
          <w:rFonts w:ascii="Times New Roman" w:hAnsi="Times New Roman" w:cs="Times New Roman"/>
          <w:color w:val="auto"/>
          <w:sz w:val="22"/>
        </w:rPr>
        <w:t>.</w:t>
      </w:r>
    </w:p>
    <w:p w14:paraId="0E2C34F1" w14:textId="3CD9F04E" w:rsidR="00E033D8" w:rsidRDefault="00B70C54" w:rsidP="00E033D8">
      <w:pPr>
        <w:rPr>
          <w:rFonts w:ascii="Times New Roman" w:hAnsi="Times New Roman" w:cs="Times New Roman"/>
          <w:color w:val="auto"/>
          <w:sz w:val="22"/>
        </w:rPr>
      </w:pPr>
      <w:bookmarkStart w:id="5" w:name="table_demographics"/>
      <w:r>
        <w:rPr>
          <w:rFonts w:ascii="Times New Roman" w:hAnsi="Times New Roman" w:cs="Times New Roman"/>
          <w:color w:val="auto"/>
          <w:sz w:val="22"/>
        </w:rPr>
        <w:t>table</w:t>
      </w:r>
      <w:r w:rsidR="0039637E">
        <w:rPr>
          <w:rFonts w:ascii="Times New Roman" w:hAnsi="Times New Roman" w:cs="Times New Roman"/>
          <w:color w:val="auto"/>
          <w:sz w:val="22"/>
        </w:rPr>
        <w:t>_demographics</w:t>
      </w:r>
      <w:bookmarkEnd w:id="5"/>
    </w:p>
    <w:p w14:paraId="7A9CEE68" w14:textId="7172FAF9" w:rsidR="000050BD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63131193" w14:textId="77777777" w:rsidR="000050BD" w:rsidRPr="00D82D5C" w:rsidRDefault="000050BD" w:rsidP="00E033D8">
      <w:pPr>
        <w:rPr>
          <w:rFonts w:ascii="Times New Roman" w:hAnsi="Times New Roman" w:cs="Times New Roman"/>
          <w:color w:val="auto"/>
          <w:sz w:val="22"/>
        </w:rPr>
      </w:pPr>
    </w:p>
    <w:p w14:paraId="3760F55E" w14:textId="4C0F4FD4" w:rsidR="00A70430" w:rsidRPr="00DB5BCE" w:rsidRDefault="00CF3B8A" w:rsidP="00713E4E">
      <w:pPr>
        <w:rPr>
          <w:rFonts w:ascii="Times New Roman" w:hAnsi="Times New Roman" w:cs="Times New Roman"/>
          <w:color w:val="auto"/>
          <w:sz w:val="22"/>
        </w:rPr>
      </w:pPr>
      <w:r w:rsidRPr="00CF3B8A">
        <w:rPr>
          <w:rFonts w:ascii="Times New Roman" w:hAnsi="Times New Roman" w:cs="Times New Roman"/>
          <w:b/>
          <w:bCs/>
          <w:color w:val="auto"/>
          <w:sz w:val="22"/>
        </w:rPr>
        <w:t>Table 2.</w:t>
      </w:r>
      <w:r w:rsidRPr="00CF3B8A">
        <w:rPr>
          <w:rFonts w:ascii="Times New Roman" w:hAnsi="Times New Roman" w:cs="Times New Roman"/>
          <w:color w:val="auto"/>
          <w:sz w:val="22"/>
        </w:rPr>
        <w:t xml:space="preserve"> Distribution of reasons for screen-out</w:t>
      </w:r>
      <w:r w:rsidRPr="00CF3B8A">
        <w:rPr>
          <w:rFonts w:ascii="Times New Roman" w:hAnsi="Times New Roman" w:cs="Times New Roman"/>
          <w:color w:val="auto"/>
          <w:sz w:val="22"/>
          <w:vertAlign w:val="superscript"/>
        </w:rPr>
        <w:t>1</w:t>
      </w:r>
      <w:r w:rsidR="00DB5BCE">
        <w:rPr>
          <w:rFonts w:ascii="Times New Roman" w:hAnsi="Times New Roman" w:cs="Times New Roman"/>
          <w:color w:val="auto"/>
          <w:sz w:val="22"/>
        </w:rPr>
        <w:t>.</w:t>
      </w:r>
    </w:p>
    <w:p w14:paraId="3110B21F" w14:textId="4A5AB8E6" w:rsidR="00A70430" w:rsidRPr="007E73CE" w:rsidRDefault="00DB5BCE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6" w:name="table_screen_out"/>
      <w:r w:rsidRPr="007E73CE">
        <w:rPr>
          <w:rFonts w:ascii="Times New Roman" w:hAnsi="Times New Roman" w:cs="Times New Roman"/>
          <w:color w:val="000000" w:themeColor="text1"/>
          <w:sz w:val="22"/>
        </w:rPr>
        <w:t>table_screen_out</w:t>
      </w:r>
      <w:bookmarkEnd w:id="6"/>
    </w:p>
    <w:p w14:paraId="2B998285" w14:textId="1F921DAC" w:rsidR="00713E4E" w:rsidRPr="008F3296" w:rsidRDefault="00DB5BCE" w:rsidP="008F3296">
      <w:pPr>
        <w:rPr>
          <w:rFonts w:ascii="Times New Roman" w:hAnsi="Times New Roman" w:cs="Times New Roman"/>
          <w:color w:val="auto"/>
          <w:sz w:val="20"/>
          <w:szCs w:val="20"/>
        </w:rPr>
      </w:pPr>
      <w:r w:rsidRPr="00F66449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5D7692">
        <w:rPr>
          <w:rFonts w:ascii="Times New Roman" w:hAnsi="Times New Roman" w:cs="Times New Roman"/>
          <w:color w:val="auto"/>
          <w:sz w:val="20"/>
          <w:szCs w:val="20"/>
        </w:rPr>
        <w:t xml:space="preserve">The total number of reasons screened out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is larger than the total number of participants screened out because participants could be screened-out for more than one reason. Likewise, the percentages </w:t>
      </w:r>
      <w:r w:rsidR="00970384">
        <w:rPr>
          <w:rFonts w:ascii="Times New Roman" w:hAnsi="Times New Roman" w:cs="Times New Roman"/>
          <w:color w:val="auto"/>
          <w:sz w:val="20"/>
          <w:szCs w:val="20"/>
        </w:rPr>
        <w:t xml:space="preserve">in Table 2 </w:t>
      </w:r>
      <w:r w:rsidR="00221780">
        <w:rPr>
          <w:rFonts w:ascii="Times New Roman" w:hAnsi="Times New Roman" w:cs="Times New Roman"/>
          <w:color w:val="auto"/>
          <w:sz w:val="20"/>
          <w:szCs w:val="20"/>
        </w:rPr>
        <w:t xml:space="preserve">sum to great than 100 because the denominator used in the calculation is the total number of participants. </w:t>
      </w:r>
    </w:p>
    <w:p w14:paraId="5E04FA0D" w14:textId="2FBDE2FA" w:rsidR="00713E4E" w:rsidRDefault="00713E4E" w:rsidP="00713E4E">
      <w:r>
        <w:br w:type="page"/>
      </w:r>
    </w:p>
    <w:p w14:paraId="22B96065" w14:textId="77777777" w:rsidR="00713E4E" w:rsidRDefault="00713E4E" w:rsidP="00713E4E">
      <w:pPr>
        <w:spacing w:after="48"/>
      </w:pPr>
    </w:p>
    <w:p w14:paraId="4149EFE2" w14:textId="55183066" w:rsidR="00CA2A20" w:rsidRDefault="009E56BD" w:rsidP="00713E4E">
      <w:pPr>
        <w:pStyle w:val="Heading1"/>
      </w:pPr>
      <w:bookmarkStart w:id="7" w:name="_Toc130292630"/>
      <w:r>
        <w:t>Phone and Clin</w:t>
      </w:r>
      <w:r w:rsidR="00A06280">
        <w:t>C</w:t>
      </w:r>
      <w:r>
        <w:t>ard Breakdown</w:t>
      </w:r>
      <w:bookmarkEnd w:id="7"/>
    </w:p>
    <w:p w14:paraId="48D553C7" w14:textId="29E1F698" w:rsidR="009E56BD" w:rsidRDefault="009E56BD" w:rsidP="00713E4E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965"/>
      </w:tblGrid>
      <w:tr w:rsidR="00913D19" w:rsidRPr="00F15BDF" w14:paraId="41F5F827" w14:textId="77777777" w:rsidTr="001A5878">
        <w:trPr>
          <w:trHeight w:val="346"/>
        </w:trPr>
        <w:tc>
          <w:tcPr>
            <w:tcW w:w="9641" w:type="dxa"/>
            <w:gridSpan w:val="2"/>
            <w:tcBorders>
              <w:bottom w:val="single" w:sz="4" w:space="0" w:color="auto"/>
            </w:tcBorders>
          </w:tcPr>
          <w:p w14:paraId="4CF72FEA" w14:textId="77777777" w:rsidR="00913D19" w:rsidRPr="00BD078A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3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913D19" w:rsidRPr="00F15BDF" w14:paraId="397FE96E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43DC956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ClinCards distributed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2161A191" w14:textId="4DA1C962" w:rsidR="00913D19" w:rsidRPr="00F15BDF" w:rsidRDefault="00D702A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8" w:name="t3_tot_clin_card_dist"/>
            <w:r w:rsidRPr="00D702A8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t3_tot_clin_card_dist</w:t>
            </w:r>
            <w:bookmarkEnd w:id="8"/>
          </w:p>
        </w:tc>
      </w:tr>
      <w:tr w:rsidR="00913D19" w:rsidRPr="00F15BDF" w14:paraId="3EAD16D9" w14:textId="77777777" w:rsidTr="001A5878">
        <w:trPr>
          <w:trHeight w:val="346"/>
        </w:trPr>
        <w:tc>
          <w:tcPr>
            <w:tcW w:w="6944" w:type="dxa"/>
          </w:tcPr>
          <w:p w14:paraId="7B2AEBD0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ClinCard replacements</w:t>
            </w:r>
          </w:p>
        </w:tc>
        <w:tc>
          <w:tcPr>
            <w:tcW w:w="2697" w:type="dxa"/>
          </w:tcPr>
          <w:p w14:paraId="38A57603" w14:textId="495B1FA5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9" w:name="t3_tot_n_part_clincard_replace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t3_tot_n_part_clincard_replace</w:t>
            </w:r>
            <w:bookmarkEnd w:id="9"/>
          </w:p>
        </w:tc>
      </w:tr>
      <w:tr w:rsidR="00913D19" w:rsidRPr="00F15BDF" w14:paraId="6F5F0BE8" w14:textId="77777777" w:rsidTr="001A5878">
        <w:trPr>
          <w:trHeight w:val="346"/>
        </w:trPr>
        <w:tc>
          <w:tcPr>
            <w:tcW w:w="6944" w:type="dxa"/>
          </w:tcPr>
          <w:p w14:paraId="115260CC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697" w:type="dxa"/>
          </w:tcPr>
          <w:p w14:paraId="20581D0C" w14:textId="3E11B33D" w:rsidR="00913D19" w:rsidRPr="00F15BDF" w:rsidRDefault="009B7DF9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0" w:name="t3_tot_phones_dist"/>
            <w:r w:rsidRPr="009B7DF9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t3_tot_phones_dist</w:t>
            </w:r>
            <w:bookmarkEnd w:id="10"/>
          </w:p>
        </w:tc>
      </w:tr>
      <w:tr w:rsidR="00913D19" w:rsidRPr="00F15BDF" w14:paraId="198D4FF7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2C58A61D" w14:textId="77777777" w:rsidR="00913D19" w:rsidRPr="00F15BDF" w:rsidRDefault="00913D19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5FE9707D" w14:textId="1170F746" w:rsidR="00913D19" w:rsidRPr="00F15BDF" w:rsidRDefault="009A43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1" w:name="t3_tot_n_part_phone_replace"/>
            <w:r w:rsidRPr="009A433A">
              <w:rPr>
                <w:rFonts w:ascii="Times New Roman" w:eastAsia="Times New Roman" w:hAnsi="Times New Roman" w:cs="Times New Roman"/>
                <w:color w:val="auto"/>
                <w:sz w:val="22"/>
              </w:rPr>
              <w:t>t3_tot_n_part_phone_replace</w:t>
            </w:r>
            <w:bookmarkEnd w:id="11"/>
          </w:p>
        </w:tc>
      </w:tr>
      <w:tr w:rsidR="001A5878" w:rsidRPr="00F15BDF" w14:paraId="2B63EF76" w14:textId="77777777" w:rsidTr="001A5878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4780E9FD" w14:textId="787407F9" w:rsidR="001A5878" w:rsidRPr="00F15BDF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1 replacement card (2 total cards)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14:paraId="379D5F75" w14:textId="0A1E461D" w:rsidR="001A5878" w:rsidRDefault="001A5878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2" w:name="t3_n_clincard_replacements"/>
            <w:bookmarkStart w:id="13" w:name="t3_n_clincard_replacements_1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bookmarkEnd w:id="12"/>
            <w:r w:rsidR="007F6C08">
              <w:rPr>
                <w:rFonts w:ascii="Times New Roman" w:eastAsia="Times New Roman" w:hAnsi="Times New Roman" w:cs="Times New Roman"/>
                <w:color w:val="auto"/>
                <w:sz w:val="22"/>
              </w:rPr>
              <w:t>_</w:t>
            </w:r>
            <w:r w:rsidR="00DD2F3A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bookmarkEnd w:id="13"/>
          </w:p>
        </w:tc>
      </w:tr>
      <w:tr w:rsidR="001A5878" w:rsidRPr="00F15BDF" w14:paraId="319C8068" w14:textId="77777777" w:rsidTr="001A5878">
        <w:trPr>
          <w:trHeight w:val="346"/>
        </w:trPr>
        <w:tc>
          <w:tcPr>
            <w:tcW w:w="6944" w:type="dxa"/>
          </w:tcPr>
          <w:p w14:paraId="471B0A8A" w14:textId="43F7271E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2 replacement card (3 total cards)</w:t>
            </w:r>
          </w:p>
        </w:tc>
        <w:tc>
          <w:tcPr>
            <w:tcW w:w="2697" w:type="dxa"/>
          </w:tcPr>
          <w:p w14:paraId="73702DDE" w14:textId="35FA2548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4" w:name="t3_n_clincard_replacements_2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_2</w:t>
            </w:r>
            <w:bookmarkEnd w:id="14"/>
          </w:p>
        </w:tc>
      </w:tr>
      <w:tr w:rsidR="001A5878" w:rsidRPr="00F15BDF" w14:paraId="402DEFA0" w14:textId="77777777" w:rsidTr="001A5878">
        <w:trPr>
          <w:trHeight w:val="346"/>
        </w:trPr>
        <w:tc>
          <w:tcPr>
            <w:tcW w:w="6944" w:type="dxa"/>
          </w:tcPr>
          <w:p w14:paraId="76F3088A" w14:textId="5A06BF38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3 replacement card (4 total cards)</w:t>
            </w:r>
          </w:p>
        </w:tc>
        <w:tc>
          <w:tcPr>
            <w:tcW w:w="2697" w:type="dxa"/>
          </w:tcPr>
          <w:p w14:paraId="649B9848" w14:textId="1919681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5" w:name="t3_n_clincard_replacements_3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_3</w:t>
            </w:r>
            <w:bookmarkEnd w:id="15"/>
          </w:p>
        </w:tc>
      </w:tr>
      <w:tr w:rsidR="001A5878" w:rsidRPr="00F15BDF" w14:paraId="29C45C9E" w14:textId="77777777" w:rsidTr="001A5878">
        <w:trPr>
          <w:trHeight w:val="346"/>
        </w:trPr>
        <w:tc>
          <w:tcPr>
            <w:tcW w:w="6944" w:type="dxa"/>
          </w:tcPr>
          <w:p w14:paraId="2944ED8F" w14:textId="02F98895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4 replacement card (5 total cards)</w:t>
            </w:r>
          </w:p>
        </w:tc>
        <w:tc>
          <w:tcPr>
            <w:tcW w:w="2697" w:type="dxa"/>
          </w:tcPr>
          <w:p w14:paraId="545A5D91" w14:textId="5B3AC11B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6" w:name="t3_n_clincard_replacements_4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_4</w:t>
            </w:r>
            <w:bookmarkEnd w:id="16"/>
          </w:p>
        </w:tc>
      </w:tr>
      <w:tr w:rsidR="001A5878" w:rsidRPr="00F15BDF" w14:paraId="276F0FE0" w14:textId="77777777" w:rsidTr="001A5878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5B68F416" w14:textId="6A0194B2" w:rsidR="001A5878" w:rsidRDefault="001A5878" w:rsidP="00C20DDF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Number of participants with 5</w:t>
            </w:r>
            <w:r w:rsidR="001A46D5">
              <w:rPr>
                <w:rFonts w:ascii="Times New Roman" w:eastAsia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 card (6 total cards)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14:paraId="6468E6E7" w14:textId="2D71A4D5" w:rsidR="001A5878" w:rsidRDefault="00DD2F3A" w:rsidP="00C20DDF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bookmarkStart w:id="17" w:name="t3_n_clincard_replacements_5"/>
            <w:r w:rsidRPr="00920026">
              <w:rPr>
                <w:rFonts w:ascii="Times New Roman" w:eastAsia="Times New Roman" w:hAnsi="Times New Roman" w:cs="Times New Roman"/>
                <w:color w:val="auto"/>
                <w:sz w:val="22"/>
              </w:rPr>
              <w:t>t3_n_clincard_replacements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_5</w:t>
            </w:r>
            <w:bookmarkEnd w:id="17"/>
          </w:p>
        </w:tc>
      </w:tr>
    </w:tbl>
    <w:p w14:paraId="7D467C75" w14:textId="69C2837B" w:rsidR="00F15BDF" w:rsidRDefault="00F15BDF" w:rsidP="00713E4E"/>
    <w:p w14:paraId="663B00A4" w14:textId="424F946C" w:rsidR="00F15BDF" w:rsidRDefault="00F15BDF" w:rsidP="00713E4E"/>
    <w:p w14:paraId="7DEE5844" w14:textId="77777777" w:rsidR="008B21F8" w:rsidRDefault="008B21F8" w:rsidP="00713E4E"/>
    <w:p w14:paraId="62220619" w14:textId="77777777" w:rsidR="008B21F8" w:rsidRDefault="008B21F8" w:rsidP="00713E4E"/>
    <w:p w14:paraId="10448B5C" w14:textId="77777777" w:rsidR="008B21F8" w:rsidRDefault="008B21F8" w:rsidP="00713E4E"/>
    <w:p w14:paraId="7A0ABCAD" w14:textId="77777777" w:rsidR="008B21F8" w:rsidRDefault="008B21F8" w:rsidP="00713E4E"/>
    <w:p w14:paraId="4338926E" w14:textId="77777777" w:rsidR="008B21F8" w:rsidRDefault="008B21F8" w:rsidP="00713E4E"/>
    <w:p w14:paraId="6CFADD34" w14:textId="77777777" w:rsidR="00D36AA1" w:rsidRDefault="00D36AA1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9"/>
        <w:gridCol w:w="3601"/>
      </w:tblGrid>
      <w:tr w:rsidR="0018571C" w14:paraId="7371510A" w14:textId="77777777" w:rsidTr="005E22E9">
        <w:tc>
          <w:tcPr>
            <w:tcW w:w="6479" w:type="dxa"/>
            <w:tcBorders>
              <w:bottom w:val="single" w:sz="4" w:space="0" w:color="auto"/>
            </w:tcBorders>
          </w:tcPr>
          <w:p w14:paraId="0D15D70E" w14:textId="478B8AA4" w:rsidR="0018571C" w:rsidRDefault="006E52DF" w:rsidP="00713E4E"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4</w:t>
            </w: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</w:t>
            </w:r>
          </w:p>
        </w:tc>
        <w:tc>
          <w:tcPr>
            <w:tcW w:w="3601" w:type="dxa"/>
            <w:tcBorders>
              <w:bottom w:val="single" w:sz="4" w:space="0" w:color="auto"/>
            </w:tcBorders>
          </w:tcPr>
          <w:p w14:paraId="19E7FA12" w14:textId="77777777" w:rsidR="0018571C" w:rsidRDefault="0018571C" w:rsidP="00524C42">
            <w:pPr>
              <w:jc w:val="center"/>
            </w:pPr>
          </w:p>
        </w:tc>
      </w:tr>
      <w:tr w:rsidR="0018571C" w14:paraId="34031767" w14:textId="77777777" w:rsidTr="005E22E9">
        <w:tc>
          <w:tcPr>
            <w:tcW w:w="6479" w:type="dxa"/>
            <w:tcBorders>
              <w:top w:val="single" w:sz="4" w:space="0" w:color="auto"/>
            </w:tcBorders>
          </w:tcPr>
          <w:p w14:paraId="5D3ED7EE" w14:textId="77777777" w:rsidR="0018571C" w:rsidRDefault="0018571C" w:rsidP="00713E4E"/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</w:tcPr>
          <w:p w14:paraId="4EEEA37F" w14:textId="6C5670CE" w:rsidR="0018571C" w:rsidRDefault="008B21F8" w:rsidP="00524C42">
            <w:pPr>
              <w:jc w:val="center"/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(%)</w:t>
            </w:r>
          </w:p>
        </w:tc>
      </w:tr>
      <w:tr w:rsidR="00524C42" w14:paraId="4E8B7439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75A5A334" w14:textId="3C773051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phones distributed overall</w:t>
            </w:r>
          </w:p>
        </w:tc>
        <w:tc>
          <w:tcPr>
            <w:tcW w:w="3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730B75" w14:textId="2E07E8BF" w:rsidR="00524C42" w:rsidRDefault="00E3592E" w:rsidP="00524C42">
            <w:pPr>
              <w:jc w:val="center"/>
            </w:pPr>
            <w:bookmarkStart w:id="18" w:name="t4_n_phones_distributed"/>
            <w:r>
              <w:rPr>
                <w:rFonts w:ascii="Times New Roman" w:hAnsi="Times New Roman" w:cs="Times New Roman"/>
                <w:color w:val="auto"/>
                <w:sz w:val="22"/>
              </w:rPr>
              <w:t>t4_n_phones_distributed</w:t>
            </w:r>
            <w:bookmarkEnd w:id="18"/>
          </w:p>
        </w:tc>
      </w:tr>
      <w:tr w:rsidR="00524C42" w14:paraId="4BE03F4E" w14:textId="77777777" w:rsidTr="005E22E9">
        <w:tc>
          <w:tcPr>
            <w:tcW w:w="6479" w:type="dxa"/>
            <w:tcBorders>
              <w:top w:val="single" w:sz="4" w:space="0" w:color="auto"/>
            </w:tcBorders>
            <w:vAlign w:val="center"/>
          </w:tcPr>
          <w:p w14:paraId="56F69E20" w14:textId="64CC03BC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phone groups</w:t>
            </w:r>
          </w:p>
        </w:tc>
        <w:tc>
          <w:tcPr>
            <w:tcW w:w="3601" w:type="dxa"/>
            <w:tcBorders>
              <w:top w:val="single" w:sz="4" w:space="0" w:color="auto"/>
            </w:tcBorders>
            <w:vAlign w:val="center"/>
          </w:tcPr>
          <w:p w14:paraId="4E1D0F49" w14:textId="26335F77" w:rsidR="00524C42" w:rsidRDefault="00E3592E" w:rsidP="00524C42">
            <w:pPr>
              <w:jc w:val="center"/>
            </w:pPr>
            <w:bookmarkStart w:id="19" w:name="t4_n_in_phone_groups"/>
            <w:r>
              <w:rPr>
                <w:rFonts w:ascii="Times New Roman" w:hAnsi="Times New Roman" w:cs="Times New Roman"/>
                <w:color w:val="auto"/>
                <w:sz w:val="22"/>
              </w:rPr>
              <w:t>t4_n_in_phone_groups</w:t>
            </w:r>
            <w:bookmarkEnd w:id="19"/>
          </w:p>
        </w:tc>
      </w:tr>
      <w:tr w:rsidR="00524C42" w14:paraId="3A1273BF" w14:textId="77777777" w:rsidTr="005E22E9">
        <w:tc>
          <w:tcPr>
            <w:tcW w:w="6479" w:type="dxa"/>
            <w:vAlign w:val="center"/>
          </w:tcPr>
          <w:p w14:paraId="74E980BA" w14:textId="3115C90E" w:rsidR="00524C42" w:rsidRDefault="00524C42" w:rsidP="00524C42"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Total </w:t>
            </w:r>
            <w:r w:rsidR="001812E7">
              <w:rPr>
                <w:rFonts w:ascii="Times New Roman" w:hAnsi="Times New Roman" w:cs="Times New Roman"/>
                <w:color w:val="auto"/>
                <w:sz w:val="22"/>
              </w:rPr>
              <w:t>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replacements</w:t>
            </w:r>
          </w:p>
        </w:tc>
        <w:tc>
          <w:tcPr>
            <w:tcW w:w="3601" w:type="dxa"/>
            <w:vAlign w:val="center"/>
          </w:tcPr>
          <w:p w14:paraId="3CFC6744" w14:textId="4F9DBC53" w:rsidR="00524C42" w:rsidRDefault="00E3592E" w:rsidP="00524C42">
            <w:pPr>
              <w:jc w:val="center"/>
            </w:pPr>
            <w:bookmarkStart w:id="20" w:name="t4_n_in_phone_replacements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</w:t>
            </w:r>
            <w:bookmarkEnd w:id="20"/>
          </w:p>
        </w:tc>
      </w:tr>
      <w:tr w:rsidR="00524C42" w14:paraId="7AC79A85" w14:textId="77777777" w:rsidTr="005E22E9">
        <w:tc>
          <w:tcPr>
            <w:tcW w:w="6479" w:type="dxa"/>
            <w:vAlign w:val="center"/>
          </w:tcPr>
          <w:p w14:paraId="70EF2A45" w14:textId="06D7E8A8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223588A3" w14:textId="3D5D0A8E" w:rsidR="00524C42" w:rsidRDefault="00E3592E" w:rsidP="00524C42">
            <w:pPr>
              <w:jc w:val="center"/>
            </w:pPr>
            <w:bookmarkStart w:id="21" w:name="t4_n_in_phone_replacements_ucm_sp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t4_n_in_phone_replacements_ucm_sp</w:t>
            </w:r>
            <w:bookmarkEnd w:id="21"/>
          </w:p>
        </w:tc>
      </w:tr>
      <w:tr w:rsidR="00524C42" w14:paraId="25B2BF51" w14:textId="77777777" w:rsidTr="005E22E9">
        <w:tc>
          <w:tcPr>
            <w:tcW w:w="6479" w:type="dxa"/>
            <w:vAlign w:val="center"/>
          </w:tcPr>
          <w:p w14:paraId="567FE131" w14:textId="2F69FDA0" w:rsidR="00524C42" w:rsidRDefault="002505E1" w:rsidP="00524C42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w/ phone replacement (</w:t>
            </w:r>
            <w:r w:rsidR="00524C42"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="00524C42"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601" w:type="dxa"/>
            <w:vAlign w:val="center"/>
          </w:tcPr>
          <w:p w14:paraId="02EEFED4" w14:textId="2B69943F" w:rsidR="00524C42" w:rsidRDefault="00E3592E" w:rsidP="00524C42">
            <w:pPr>
              <w:jc w:val="center"/>
            </w:pPr>
            <w:bookmarkStart w:id="22" w:name="t4_n_in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t4_n_in_phone_replacements_l2c</w:t>
            </w:r>
            <w:bookmarkEnd w:id="22"/>
          </w:p>
        </w:tc>
      </w:tr>
      <w:tr w:rsidR="00D934D1" w14:paraId="227AEAE1" w14:textId="77777777" w:rsidTr="005E22E9">
        <w:tc>
          <w:tcPr>
            <w:tcW w:w="6479" w:type="dxa"/>
            <w:vAlign w:val="center"/>
          </w:tcPr>
          <w:p w14:paraId="3B1E6F74" w14:textId="754B1CA5" w:rsidR="00D934D1" w:rsidRDefault="001265A0" w:rsidP="00524C42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UCM+SP w/ 1 phone replacement                                                                </w:t>
            </w:r>
          </w:p>
        </w:tc>
        <w:tc>
          <w:tcPr>
            <w:tcW w:w="3601" w:type="dxa"/>
            <w:vAlign w:val="center"/>
          </w:tcPr>
          <w:p w14:paraId="19A678F4" w14:textId="550F40AF" w:rsidR="00D934D1" w:rsidRDefault="005E22E9" w:rsidP="00524C42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3" w:name="t4_n_1_phone_replacement_ucm"/>
            <w:r>
              <w:rPr>
                <w:rFonts w:ascii="Times New Roman" w:hAnsi="Times New Roman" w:cs="Times New Roman"/>
                <w:color w:val="auto"/>
                <w:sz w:val="22"/>
              </w:rPr>
              <w:t>t4_n_1_phone_replacement_ucm</w:t>
            </w:r>
            <w:bookmarkEnd w:id="23"/>
          </w:p>
        </w:tc>
      </w:tr>
      <w:tr w:rsidR="005E22E9" w14:paraId="73D54158" w14:textId="77777777" w:rsidTr="005E22E9">
        <w:tc>
          <w:tcPr>
            <w:tcW w:w="6479" w:type="dxa"/>
            <w:vAlign w:val="center"/>
          </w:tcPr>
          <w:p w14:paraId="5CFEB021" w14:textId="7448B9E8" w:rsidR="005E22E9" w:rsidRDefault="005E22E9" w:rsidP="005E22E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Total number of participants in L2C w/ 1 phone replacement                           </w:t>
            </w:r>
          </w:p>
        </w:tc>
        <w:tc>
          <w:tcPr>
            <w:tcW w:w="3601" w:type="dxa"/>
            <w:vAlign w:val="center"/>
          </w:tcPr>
          <w:p w14:paraId="31B7D0E2" w14:textId="5C2A5EB9" w:rsidR="005E22E9" w:rsidRDefault="005E22E9" w:rsidP="005E22E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bookmarkStart w:id="24" w:name="t4_n_1_phone_replacement_l2c"/>
            <w:r>
              <w:rPr>
                <w:rFonts w:ascii="Times New Roman" w:hAnsi="Times New Roman" w:cs="Times New Roman"/>
                <w:color w:val="auto"/>
                <w:sz w:val="22"/>
              </w:rPr>
              <w:t>t4_</w:t>
            </w:r>
            <w:r w:rsidR="00E2722D">
              <w:rPr>
                <w:rFonts w:ascii="Times New Roman" w:hAnsi="Times New Roman" w:cs="Times New Roman"/>
                <w:color w:val="auto"/>
                <w:sz w:val="22"/>
              </w:rPr>
              <w:t>n_1_phone_replacement_l2c</w:t>
            </w:r>
            <w:bookmarkEnd w:id="24"/>
          </w:p>
        </w:tc>
      </w:tr>
      <w:tr w:rsidR="005E22E9" w14:paraId="49114E97" w14:textId="77777777" w:rsidTr="005E22E9">
        <w:tc>
          <w:tcPr>
            <w:tcW w:w="6479" w:type="dxa"/>
            <w:vAlign w:val="center"/>
          </w:tcPr>
          <w:p w14:paraId="55625806" w14:textId="299ABBC9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UCM+SP w/ &gt;1 phone replacement</w:t>
            </w:r>
          </w:p>
        </w:tc>
        <w:tc>
          <w:tcPr>
            <w:tcW w:w="3601" w:type="dxa"/>
            <w:vAlign w:val="center"/>
          </w:tcPr>
          <w:p w14:paraId="38D7C79B" w14:textId="52BC0FC4" w:rsidR="005E22E9" w:rsidRDefault="005E22E9" w:rsidP="005E22E9">
            <w:pPr>
              <w:jc w:val="center"/>
            </w:pPr>
            <w:bookmarkStart w:id="25" w:name="t4_n_mult_phone_replacements_ucm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t4_n_mult_phone_replacements_ucm</w:t>
            </w:r>
            <w:bookmarkEnd w:id="25"/>
          </w:p>
        </w:tc>
      </w:tr>
      <w:tr w:rsidR="005E22E9" w14:paraId="314A8A88" w14:textId="77777777" w:rsidTr="005E22E9">
        <w:tc>
          <w:tcPr>
            <w:tcW w:w="6479" w:type="dxa"/>
            <w:tcBorders>
              <w:bottom w:val="single" w:sz="4" w:space="0" w:color="auto"/>
            </w:tcBorders>
            <w:vAlign w:val="center"/>
          </w:tcPr>
          <w:p w14:paraId="3800C30F" w14:textId="4595FB0F" w:rsidR="005E22E9" w:rsidRDefault="005E22E9" w:rsidP="005E22E9">
            <w:r>
              <w:rPr>
                <w:rFonts w:ascii="Times New Roman" w:hAnsi="Times New Roman" w:cs="Times New Roman"/>
                <w:color w:val="auto"/>
                <w:sz w:val="22"/>
              </w:rPr>
              <w:t>Total number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 xml:space="preserve"> of Participants in L2C w/ &gt;1 phone replacement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14:paraId="1047E5E0" w14:textId="14671733" w:rsidR="005E22E9" w:rsidRDefault="005E22E9" w:rsidP="005E22E9">
            <w:pPr>
              <w:jc w:val="center"/>
            </w:pPr>
            <w:bookmarkStart w:id="26" w:name="t4_n_mult_phone_replacements_l2c"/>
            <w:r>
              <w:rPr>
                <w:rFonts w:ascii="Times New Roman" w:hAnsi="Times New Roman" w:cs="Times New Roman"/>
                <w:color w:val="auto"/>
                <w:sz w:val="22"/>
              </w:rPr>
              <w:t>t4_n_mult_phone_replacements_l2c</w:t>
            </w:r>
            <w:bookmarkEnd w:id="26"/>
          </w:p>
        </w:tc>
      </w:tr>
    </w:tbl>
    <w:p w14:paraId="2C79E12A" w14:textId="77777777" w:rsidR="00D36AA1" w:rsidRDefault="00D36AA1" w:rsidP="00713E4E"/>
    <w:p w14:paraId="01FDDB9D" w14:textId="46148B63" w:rsidR="00F15BDF" w:rsidRDefault="00F15BDF" w:rsidP="00713E4E"/>
    <w:p w14:paraId="0D24597B" w14:textId="4689736A" w:rsidR="00913D19" w:rsidRDefault="00913D19" w:rsidP="00713E4E"/>
    <w:p w14:paraId="221D7809" w14:textId="5F92B288" w:rsidR="00913D19" w:rsidRDefault="00913D19" w:rsidP="00713E4E"/>
    <w:p w14:paraId="19D7ED44" w14:textId="77777777" w:rsidR="00913D19" w:rsidRDefault="00913D19" w:rsidP="00713E4E"/>
    <w:p w14:paraId="276D1E4B" w14:textId="51734CCF" w:rsidR="00F15BDF" w:rsidRDefault="00F15BDF" w:rsidP="00713E4E"/>
    <w:p w14:paraId="6BB3EAAC" w14:textId="703EAE89" w:rsidR="00F15BDF" w:rsidRDefault="00F15BDF" w:rsidP="00713E4E"/>
    <w:p w14:paraId="2FBAA6E5" w14:textId="26A1730A" w:rsidR="00F15BDF" w:rsidRDefault="00F15BDF" w:rsidP="00713E4E"/>
    <w:p w14:paraId="1AC703ED" w14:textId="5FEE64E7" w:rsidR="00F15BDF" w:rsidRDefault="00F15BDF" w:rsidP="00713E4E"/>
    <w:p w14:paraId="57A1C889" w14:textId="749708B5" w:rsidR="00F15BDF" w:rsidRDefault="00F15BDF" w:rsidP="00713E4E"/>
    <w:p w14:paraId="4A1BC153" w14:textId="77777777" w:rsidR="00F15BDF" w:rsidRPr="00F15BDF" w:rsidRDefault="00F15BD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5225024" w14:textId="77777777" w:rsidR="00913D19" w:rsidRDefault="00913D19" w:rsidP="00713E4E">
      <w:pPr>
        <w:spacing w:after="48"/>
      </w:pPr>
    </w:p>
    <w:p w14:paraId="2A146C26" w14:textId="4ABE7179" w:rsidR="00BB4F88" w:rsidRDefault="0015480B" w:rsidP="00BB4F88">
      <w:pPr>
        <w:pStyle w:val="Heading1"/>
      </w:pPr>
      <w:r>
        <w:br w:type="page"/>
      </w:r>
      <w:bookmarkStart w:id="27" w:name="_Toc130292631"/>
      <w:r w:rsidR="00BB4F88">
        <w:lastRenderedPageBreak/>
        <w:t>Phone terminations</w:t>
      </w:r>
      <w:bookmarkEnd w:id="27"/>
    </w:p>
    <w:p w14:paraId="12CEA819" w14:textId="6C85AE17" w:rsidR="00F15BDF" w:rsidRDefault="00F15BDF" w:rsidP="00E40EE6">
      <w:pPr>
        <w:spacing w:after="48"/>
      </w:pPr>
    </w:p>
    <w:p w14:paraId="28F5C13A" w14:textId="118768CD" w:rsidR="00DE2EED" w:rsidRDefault="00794B46" w:rsidP="00794B46">
      <w:pPr>
        <w:rPr>
          <w:rFonts w:ascii="Times New Roman" w:hAnsi="Times New Roman" w:cs="Times New Roman"/>
          <w:color w:val="auto"/>
          <w:sz w:val="22"/>
        </w:rPr>
      </w:pPr>
      <w:r w:rsidRPr="00794B46">
        <w:rPr>
          <w:rFonts w:ascii="Times New Roman" w:hAnsi="Times New Roman" w:cs="Times New Roman"/>
          <w:b/>
          <w:bCs/>
          <w:color w:val="auto"/>
          <w:sz w:val="22"/>
        </w:rPr>
        <w:t>Figure 1.</w:t>
      </w:r>
      <w:r>
        <w:rPr>
          <w:rFonts w:ascii="Times New Roman" w:hAnsi="Times New Roman" w:cs="Times New Roman"/>
          <w:color w:val="auto"/>
          <w:sz w:val="22"/>
        </w:rPr>
        <w:t xml:space="preserve"> Reasons for phone terminations overall</w:t>
      </w:r>
      <w:r w:rsidR="00C74DC1">
        <w:rPr>
          <w:rFonts w:ascii="Times New Roman" w:hAnsi="Times New Roman" w:cs="Times New Roman"/>
          <w:color w:val="auto"/>
          <w:sz w:val="22"/>
        </w:rPr>
        <w:t xml:space="preserve"> (</w:t>
      </w:r>
      <w:r w:rsidR="00BC7F41">
        <w:rPr>
          <w:rFonts w:ascii="Times New Roman" w:hAnsi="Times New Roman" w:cs="Times New Roman"/>
          <w:color w:val="auto"/>
          <w:sz w:val="22"/>
        </w:rPr>
        <w:t>N</w:t>
      </w:r>
      <w:r w:rsidR="00C74DC1">
        <w:rPr>
          <w:rFonts w:ascii="Times New Roman" w:hAnsi="Times New Roman" w:cs="Times New Roman"/>
          <w:color w:val="auto"/>
          <w:sz w:val="22"/>
        </w:rPr>
        <w:t xml:space="preserve"> =</w:t>
      </w:r>
      <w:r w:rsidR="00174169">
        <w:rPr>
          <w:rFonts w:ascii="Times New Roman" w:hAnsi="Times New Roman" w:cs="Times New Roman"/>
          <w:color w:val="auto"/>
          <w:sz w:val="22"/>
        </w:rPr>
        <w:t xml:space="preserve"> </w:t>
      </w:r>
      <w:bookmarkStart w:id="28" w:name="n_phone_terminations"/>
      <w:r w:rsidR="00174169">
        <w:rPr>
          <w:rFonts w:ascii="Times New Roman" w:hAnsi="Times New Roman" w:cs="Times New Roman"/>
          <w:color w:val="auto"/>
          <w:sz w:val="22"/>
        </w:rPr>
        <w:t>n_phone_terminations</w:t>
      </w:r>
      <w:bookmarkEnd w:id="28"/>
      <w:r w:rsidR="00BC7F41">
        <w:rPr>
          <w:rFonts w:ascii="Times New Roman" w:hAnsi="Times New Roman" w:cs="Times New Roman"/>
          <w:color w:val="auto"/>
          <w:sz w:val="22"/>
        </w:rPr>
        <w:t xml:space="preserve"> terminations</w:t>
      </w:r>
      <w:r w:rsidR="00C74DC1">
        <w:rPr>
          <w:rFonts w:ascii="Times New Roman" w:hAnsi="Times New Roman" w:cs="Times New Roman"/>
          <w:color w:val="auto"/>
          <w:sz w:val="22"/>
        </w:rPr>
        <w:t>)</w:t>
      </w:r>
      <w:r>
        <w:rPr>
          <w:rFonts w:ascii="Times New Roman" w:hAnsi="Times New Roman" w:cs="Times New Roman"/>
          <w:color w:val="auto"/>
          <w:sz w:val="22"/>
        </w:rPr>
        <w:t>.</w:t>
      </w:r>
    </w:p>
    <w:p w14:paraId="43B72B05" w14:textId="29A0E421" w:rsidR="00794B46" w:rsidRPr="00794B46" w:rsidRDefault="00174169" w:rsidP="00794B46">
      <w:pPr>
        <w:rPr>
          <w:rFonts w:ascii="Times New Roman" w:hAnsi="Times New Roman" w:cs="Times New Roman"/>
          <w:color w:val="auto"/>
          <w:sz w:val="22"/>
        </w:rPr>
      </w:pPr>
      <w:bookmarkStart w:id="29" w:name="fig_phone_terminations"/>
      <w:r>
        <w:rPr>
          <w:rFonts w:ascii="Times New Roman" w:hAnsi="Times New Roman" w:cs="Times New Roman"/>
          <w:color w:val="auto"/>
          <w:sz w:val="22"/>
        </w:rPr>
        <w:t>fig_phone_terminations</w:t>
      </w:r>
      <w:bookmarkEnd w:id="29"/>
    </w:p>
    <w:p w14:paraId="6F2A4128" w14:textId="77777777" w:rsidR="00DE2EED" w:rsidRPr="0015480B" w:rsidRDefault="00DE2EED" w:rsidP="00713E4E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490118">
        <w:trPr>
          <w:trHeight w:val="423"/>
        </w:trPr>
        <w:tc>
          <w:tcPr>
            <w:tcW w:w="10688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B31B6" w14:textId="2CEA26F2" w:rsidR="00DE089A" w:rsidRPr="005A46F3" w:rsidRDefault="00DE089A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9A07F1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5</w:t>
            </w: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</w:t>
            </w:r>
            <w:r w:rsidR="00BC0F66">
              <w:rPr>
                <w:rFonts w:ascii="Times New Roman" w:eastAsia="Times New Roman" w:hAnsi="Times New Roman" w:cs="Times New Roman"/>
                <w:color w:val="000000"/>
                <w:sz w:val="22"/>
              </w:rPr>
              <w:t>version</w:t>
            </w:r>
          </w:p>
        </w:tc>
      </w:tr>
      <w:tr w:rsidR="0015480B" w:rsidRPr="0015480B" w14:paraId="3A02A129" w14:textId="340FDB29" w:rsidTr="00490118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7B44212D" w:rsidR="0015480B" w:rsidRPr="00FB22D4" w:rsidRDefault="0015480B" w:rsidP="00713E4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</w:t>
            </w:r>
            <w:r w:rsidR="006F79D7">
              <w:rPr>
                <w:rFonts w:ascii="Times New Roman" w:eastAsia="Times New Roman" w:hAnsi="Times New Roman" w:cs="Times New Roman"/>
                <w:color w:val="000000"/>
                <w:sz w:val="22"/>
              </w:rPr>
              <w:t>+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15480B" w:rsidRPr="0015480B" w14:paraId="3EF481D3" w14:textId="392AE1E8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1ED7764" w14:textId="77777777" w:rsidR="0015480B" w:rsidRPr="00D3044F" w:rsidRDefault="0015480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09F478" w14:textId="14716FAC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895E31" w14:textId="0F568188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3D294DC9" w14:textId="09ABD63D" w:rsidR="0015480B" w:rsidRPr="00D3044F" w:rsidRDefault="00913D19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 (column %)</w:t>
            </w:r>
          </w:p>
        </w:tc>
      </w:tr>
      <w:tr w:rsidR="00234A8B" w:rsidRPr="0015480B" w14:paraId="4BB2697A" w14:textId="7499DCF3" w:rsidTr="00490118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5A83" w14:textId="35E7F036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Stolen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2BC8" w14:textId="0D2F7D3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33 (42.9)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A020040" w14:textId="5B29063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27 (32.1)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vAlign w:val="center"/>
          </w:tcPr>
          <w:p w14:paraId="4DBE5AAD" w14:textId="081CD08C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%</w:t>
            </w:r>
            <w:r w:rsidR="00234A8B">
              <w:rPr>
                <w:rFonts w:ascii="Times New Roman" w:eastAsia="Times New Roman" w:hAnsi="Times New Roman" w:cs="Times New Roman"/>
                <w:color w:val="000000"/>
                <w:sz w:val="22"/>
              </w:rPr>
              <w:t>)</w:t>
            </w:r>
          </w:p>
        </w:tc>
      </w:tr>
      <w:tr w:rsidR="00234A8B" w:rsidRPr="0015480B" w14:paraId="581C2562" w14:textId="1AA97731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5DF37839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169984B8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23 (29.9)</w:t>
            </w:r>
          </w:p>
        </w:tc>
        <w:tc>
          <w:tcPr>
            <w:tcW w:w="2623" w:type="dxa"/>
            <w:vAlign w:val="center"/>
          </w:tcPr>
          <w:p w14:paraId="5C7E11CD" w14:textId="6AF74E8B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(15.5)</w:t>
            </w:r>
          </w:p>
        </w:tc>
        <w:tc>
          <w:tcPr>
            <w:tcW w:w="2623" w:type="dxa"/>
            <w:vAlign w:val="center"/>
          </w:tcPr>
          <w:p w14:paraId="724E4C31" w14:textId="2BC6E35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45C5FD1F" w14:textId="40CDF940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00B77C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0609973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55C487D5" w14:textId="3CCEBC3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18 (21.4)</w:t>
            </w:r>
          </w:p>
        </w:tc>
        <w:tc>
          <w:tcPr>
            <w:tcW w:w="2623" w:type="dxa"/>
            <w:vAlign w:val="center"/>
          </w:tcPr>
          <w:p w14:paraId="38DFD30F" w14:textId="397A4D24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179B0D1" w14:textId="7DB0B2D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5CA098EC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1133521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13 (16.9)</w:t>
            </w:r>
          </w:p>
        </w:tc>
        <w:tc>
          <w:tcPr>
            <w:tcW w:w="2623" w:type="dxa"/>
            <w:vAlign w:val="center"/>
          </w:tcPr>
          <w:p w14:paraId="48A3B99A" w14:textId="5E9E515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15 (17.9)</w:t>
            </w:r>
          </w:p>
        </w:tc>
        <w:tc>
          <w:tcPr>
            <w:tcW w:w="2623" w:type="dxa"/>
            <w:vAlign w:val="center"/>
          </w:tcPr>
          <w:p w14:paraId="7ECB1FB3" w14:textId="056B1DF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6CDFC462" w14:textId="518C1E9F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5B602CBE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5BF81ED3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(2.6)</w:t>
            </w:r>
          </w:p>
        </w:tc>
        <w:tc>
          <w:tcPr>
            <w:tcW w:w="2623" w:type="dxa"/>
            <w:vAlign w:val="center"/>
          </w:tcPr>
          <w:p w14:paraId="39AFDFE7" w14:textId="5463659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9 (10.7)</w:t>
            </w:r>
          </w:p>
        </w:tc>
        <w:tc>
          <w:tcPr>
            <w:tcW w:w="2623" w:type="dxa"/>
            <w:vAlign w:val="center"/>
          </w:tcPr>
          <w:p w14:paraId="077F98B3" w14:textId="5B37A4B8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77267B79" w14:textId="4511C3D3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2CE5128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5D6B32A5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vAlign w:val="center"/>
          </w:tcPr>
          <w:p w14:paraId="08869047" w14:textId="651F69E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2 (2.4)</w:t>
            </w:r>
          </w:p>
        </w:tc>
        <w:tc>
          <w:tcPr>
            <w:tcW w:w="2623" w:type="dxa"/>
            <w:vAlign w:val="center"/>
          </w:tcPr>
          <w:p w14:paraId="5592435A" w14:textId="0979760A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924C5B0" w14:textId="672EBB65" w:rsidTr="00C20DDF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C8A4D6B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Returned to Staff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5B1880E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61A6E86E" w14:textId="527A1529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vAlign w:val="center"/>
          </w:tcPr>
          <w:p w14:paraId="06D7FA85" w14:textId="336963C6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5EA216D7" w14:textId="26B27837" w:rsidTr="00490118">
        <w:trPr>
          <w:trHeight w:val="293"/>
        </w:trPr>
        <w:tc>
          <w:tcPr>
            <w:tcW w:w="281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19817F83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AD764B">
              <w:rPr>
                <w:rFonts w:ascii="Times New Roman" w:eastAsia="Arial" w:hAnsi="Times New Roman" w:cs="Times New Roman"/>
                <w:color w:val="111111"/>
                <w:sz w:val="22"/>
              </w:rPr>
              <w:t>Broken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13195F97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3 (3.9)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4DC84781" w14:textId="51C584EE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0 (0.0)</w:t>
            </w:r>
          </w:p>
        </w:tc>
        <w:tc>
          <w:tcPr>
            <w:tcW w:w="2623" w:type="dxa"/>
            <w:tcBorders>
              <w:bottom w:val="single" w:sz="4" w:space="0" w:color="auto"/>
            </w:tcBorders>
            <w:vAlign w:val="center"/>
          </w:tcPr>
          <w:p w14:paraId="27BA9CCA" w14:textId="51F575E3" w:rsidR="00234A8B" w:rsidRPr="00D3044F" w:rsidRDefault="00AD1B8B" w:rsidP="00234A8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234A8B" w:rsidRPr="0015480B" w14:paraId="04FFAA6F" w14:textId="3D1DBDCF" w:rsidTr="002F2ED1">
        <w:trPr>
          <w:trHeight w:val="305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530F93" w14:textId="77777777" w:rsidR="00234A8B" w:rsidRPr="00D3044F" w:rsidRDefault="00234A8B" w:rsidP="00234A8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89293C" w14:textId="549F1BD4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62EAADB" w14:textId="67348E91" w:rsidR="00234A8B" w:rsidRPr="00D3044F" w:rsidRDefault="00234A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84 (100)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9079287" w14:textId="73846468" w:rsidR="00234A8B" w:rsidRPr="00AD1B8B" w:rsidRDefault="00AD1B8B" w:rsidP="00234A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AD1B8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n (%)</w:t>
            </w:r>
          </w:p>
        </w:tc>
      </w:tr>
    </w:tbl>
    <w:p w14:paraId="620AB0EA" w14:textId="4FD44804" w:rsidR="00757514" w:rsidRDefault="00757514" w:rsidP="00713E4E"/>
    <w:p w14:paraId="1DDB9C91" w14:textId="0D123BB9" w:rsidR="00645047" w:rsidRDefault="00645047" w:rsidP="00713E4E"/>
    <w:p w14:paraId="0F89E1E8" w14:textId="77777777" w:rsidR="00645047" w:rsidRDefault="00645047" w:rsidP="00713E4E"/>
    <w:p w14:paraId="5B963D40" w14:textId="75F6F7F3" w:rsidR="00B04163" w:rsidRDefault="00364DC2" w:rsidP="00713E4E">
      <w:r>
        <w:t xml:space="preserve"> </w:t>
      </w:r>
    </w:p>
    <w:p w14:paraId="774D7C91" w14:textId="72B0AC94" w:rsidR="00EA58FC" w:rsidRDefault="00EA58FC" w:rsidP="00713E4E"/>
    <w:p w14:paraId="7ED99296" w14:textId="7BD98930" w:rsidR="00EA58FC" w:rsidRDefault="00EA58FC" w:rsidP="00713E4E">
      <w:pPr>
        <w:spacing w:after="48"/>
      </w:pPr>
      <w:r>
        <w:br w:type="page"/>
      </w:r>
    </w:p>
    <w:p w14:paraId="6370EAA6" w14:textId="603595E5" w:rsidR="00EA58FC" w:rsidRDefault="00EA58FC" w:rsidP="00713E4E">
      <w:pPr>
        <w:pStyle w:val="Heading1"/>
      </w:pPr>
      <w:bookmarkStart w:id="30" w:name="_Toc130292632"/>
      <w:r>
        <w:lastRenderedPageBreak/>
        <w:t>Visit Compliance</w:t>
      </w:r>
      <w:bookmarkEnd w:id="30"/>
    </w:p>
    <w:p w14:paraId="71A97FFB" w14:textId="310CE429" w:rsidR="00EA58FC" w:rsidRDefault="00EA58FC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851724" w:rsidRPr="00AC5E05" w14:paraId="44ABC9D6" w14:textId="77777777" w:rsidTr="00851724">
        <w:tc>
          <w:tcPr>
            <w:tcW w:w="10070" w:type="dxa"/>
            <w:gridSpan w:val="2"/>
            <w:tcBorders>
              <w:bottom w:val="single" w:sz="4" w:space="0" w:color="auto"/>
            </w:tcBorders>
          </w:tcPr>
          <w:p w14:paraId="40CE47F8" w14:textId="79F047DC" w:rsidR="00851724" w:rsidRPr="00AC5E05" w:rsidRDefault="00851724" w:rsidP="00D53400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851724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6.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per L2C group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 xml:space="preserve">randomized </w:t>
            </w:r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=</w:t>
            </w:r>
            <w:r w:rsidR="009B2DF6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bookmarkStart w:id="31" w:name="n_randomized"/>
            <w:r w:rsidR="009B2DF6" w:rsidRPr="009B2DF6">
              <w:rPr>
                <w:rFonts w:ascii="Times New Roman" w:hAnsi="Times New Roman" w:cs="Times New Roman"/>
                <w:color w:val="auto"/>
                <w:sz w:val="22"/>
              </w:rPr>
              <w:t>n_</w:t>
            </w:r>
            <w:r w:rsidR="009E759C">
              <w:rPr>
                <w:rFonts w:ascii="Times New Roman" w:hAnsi="Times New Roman" w:cs="Times New Roman"/>
                <w:color w:val="auto"/>
                <w:sz w:val="22"/>
              </w:rPr>
              <w:t>randomized</w:t>
            </w:r>
            <w:bookmarkEnd w:id="31"/>
            <w:r w:rsidR="00CA32AC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851724" w:rsidRPr="00AC5E05" w14:paraId="49EAB07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0D6B014B" w14:textId="413CBE8D" w:rsidR="00851724" w:rsidRPr="007A645A" w:rsidRDefault="007A645A" w:rsidP="00D53400">
            <w:pPr>
              <w:spacing w:before="20" w:after="48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eastAsia="Arial" w:hAnsi="Times New Roman" w:cs="Times New Roman"/>
                <w:b/>
                <w:bCs/>
                <w:color w:val="111111"/>
                <w:sz w:val="22"/>
              </w:rPr>
              <w:t>L2C Group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D1D58F6" w14:textId="1E458788" w:rsidR="00851724" w:rsidRPr="007A645A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A645A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n (percent)</w:t>
            </w:r>
          </w:p>
        </w:tc>
      </w:tr>
      <w:tr w:rsidR="007A7528" w:rsidRPr="00AC5E05" w14:paraId="0728D0CB" w14:textId="77777777" w:rsidTr="00851724"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57FAB5C7" w14:textId="23FC3105" w:rsidR="007A7528" w:rsidRPr="00A21D6B" w:rsidRDefault="007A7528" w:rsidP="007A7528">
            <w:pPr>
              <w:spacing w:before="20" w:after="48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UCM+SP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14:paraId="481C77B2" w14:textId="405C5027" w:rsidR="007A7528" w:rsidRPr="00A21D6B" w:rsidRDefault="00AD1B8B" w:rsidP="007A7528">
            <w:pPr>
              <w:spacing w:before="20" w:after="48"/>
              <w:jc w:val="center"/>
              <w:rPr>
                <w:rFonts w:ascii="Times New Roman" w:eastAsia="Arial" w:hAnsi="Times New Roman" w:cs="Times New Roman"/>
                <w:color w:val="11111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3D646315" w14:textId="77777777" w:rsidTr="009E759C">
        <w:tc>
          <w:tcPr>
            <w:tcW w:w="5035" w:type="dxa"/>
            <w:vAlign w:val="center"/>
          </w:tcPr>
          <w:p w14:paraId="4B8133BA" w14:textId="45141F96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UCM</w:t>
            </w:r>
          </w:p>
        </w:tc>
        <w:tc>
          <w:tcPr>
            <w:tcW w:w="5035" w:type="dxa"/>
            <w:vAlign w:val="center"/>
          </w:tcPr>
          <w:p w14:paraId="36AA46A1" w14:textId="16084153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7A7528" w:rsidRPr="00AC5E05" w14:paraId="0102F70D" w14:textId="77777777" w:rsidTr="009E759C"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4F39F93D" w14:textId="6E726569" w:rsidR="007A7528" w:rsidRPr="00AC5E05" w:rsidRDefault="007A7528" w:rsidP="007A7528">
            <w:pPr>
              <w:spacing w:before="20" w:after="48"/>
              <w:rPr>
                <w:rFonts w:ascii="Times New Roman" w:hAnsi="Times New Roman" w:cs="Times New Roman"/>
                <w:color w:val="auto"/>
                <w:sz w:val="22"/>
              </w:rPr>
            </w:pPr>
            <w:r w:rsidRPr="00A21D6B">
              <w:rPr>
                <w:rFonts w:ascii="Times New Roman" w:eastAsia="Arial" w:hAnsi="Times New Roman" w:cs="Times New Roman"/>
                <w:color w:val="111111"/>
                <w:sz w:val="22"/>
              </w:rPr>
              <w:t>L2C</w:t>
            </w:r>
          </w:p>
        </w:tc>
        <w:tc>
          <w:tcPr>
            <w:tcW w:w="5035" w:type="dxa"/>
            <w:tcBorders>
              <w:bottom w:val="single" w:sz="4" w:space="0" w:color="auto"/>
            </w:tcBorders>
            <w:vAlign w:val="center"/>
          </w:tcPr>
          <w:p w14:paraId="7E1B867A" w14:textId="143DF7A7" w:rsidR="007A7528" w:rsidRPr="00AC5E05" w:rsidRDefault="00AD1B8B" w:rsidP="007A7528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</w:tbl>
    <w:p w14:paraId="5699C5FF" w14:textId="13FB4A44" w:rsidR="00AC5E05" w:rsidRDefault="00AC5E05" w:rsidP="00713E4E"/>
    <w:p w14:paraId="2A5CC787" w14:textId="6018AE26" w:rsidR="007208FF" w:rsidRDefault="007208FF" w:rsidP="00713E4E"/>
    <w:p w14:paraId="2DDDC0E5" w14:textId="2F3DE9E8" w:rsidR="007208FF" w:rsidRDefault="007208FF" w:rsidP="00713E4E"/>
    <w:p w14:paraId="75434584" w14:textId="77777777" w:rsidR="007208FF" w:rsidRDefault="007208FF" w:rsidP="00713E4E"/>
    <w:p w14:paraId="10B17D13" w14:textId="36C9C9C3" w:rsidR="00AC5E05" w:rsidRDefault="00AC5E05" w:rsidP="00713E4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7208FF" w:rsidRPr="00851724" w14:paraId="3C6EE419" w14:textId="77777777" w:rsidTr="007208FF">
        <w:tc>
          <w:tcPr>
            <w:tcW w:w="10070" w:type="dxa"/>
            <w:gridSpan w:val="3"/>
            <w:tcBorders>
              <w:bottom w:val="single" w:sz="4" w:space="0" w:color="auto"/>
            </w:tcBorders>
          </w:tcPr>
          <w:p w14:paraId="55A88122" w14:textId="2009061C" w:rsidR="007208FF" w:rsidRPr="00851724" w:rsidRDefault="007208FF" w:rsidP="00713E4E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Table 7.</w:t>
            </w:r>
            <w:r w:rsidRPr="00851724">
              <w:rPr>
                <w:rFonts w:ascii="Times New Roman" w:hAnsi="Times New Roman" w:cs="Times New Roman"/>
                <w:color w:val="auto"/>
                <w:sz w:val="22"/>
              </w:rPr>
              <w:t xml:space="preserve"> Number and percent of participants who completed visits 1 through 5.</w:t>
            </w:r>
          </w:p>
        </w:tc>
      </w:tr>
      <w:tr w:rsidR="00851724" w:rsidRPr="00851724" w14:paraId="5C12E4A6" w14:textId="77777777" w:rsidTr="007208FF">
        <w:tc>
          <w:tcPr>
            <w:tcW w:w="33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315865" w14:textId="2546F9E1" w:rsidR="00851724" w:rsidRPr="007208FF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Visit Number</w:t>
            </w:r>
          </w:p>
        </w:tc>
        <w:tc>
          <w:tcPr>
            <w:tcW w:w="3209" w:type="dxa"/>
            <w:tcBorders>
              <w:top w:val="single" w:sz="4" w:space="0" w:color="auto"/>
              <w:bottom w:val="single" w:sz="4" w:space="0" w:color="auto"/>
            </w:tcBorders>
          </w:tcPr>
          <w:p w14:paraId="43F2B642" w14:textId="0EF24AA7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Overall</w:t>
            </w:r>
          </w:p>
          <w:p w14:paraId="002697E1" w14:textId="438EB93B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2" w:name="t7_n_overall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t7_n_overall</w:t>
            </w:r>
            <w:bookmarkEnd w:id="32"/>
          </w:p>
          <w:p w14:paraId="5118CED7" w14:textId="4E384210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  <w:tc>
          <w:tcPr>
            <w:tcW w:w="3505" w:type="dxa"/>
            <w:tcBorders>
              <w:top w:val="single" w:sz="4" w:space="0" w:color="auto"/>
              <w:bottom w:val="single" w:sz="4" w:space="0" w:color="auto"/>
            </w:tcBorders>
          </w:tcPr>
          <w:p w14:paraId="5F251D56" w14:textId="56B2F328" w:rsidR="00851724" w:rsidRDefault="00851724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 w:rsidRPr="007208FF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Participants Who Attended Visit 2</w:t>
            </w:r>
          </w:p>
          <w:p w14:paraId="2A273999" w14:textId="0F2F8124" w:rsidR="0038646A" w:rsidRPr="007208FF" w:rsidRDefault="0038646A" w:rsidP="00D53400">
            <w:pPr>
              <w:spacing w:before="20" w:after="4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 xml:space="preserve">N = </w:t>
            </w:r>
            <w:bookmarkStart w:id="33" w:name="t7_n_attend_2"/>
            <w:r w:rsidR="001E5831">
              <w:rPr>
                <w:rFonts w:ascii="Times New Roman" w:hAnsi="Times New Roman" w:cs="Times New Roman"/>
                <w:b/>
                <w:bCs/>
                <w:color w:val="auto"/>
                <w:sz w:val="22"/>
              </w:rPr>
              <w:t>t7_n_attend_2</w:t>
            </w:r>
            <w:bookmarkEnd w:id="33"/>
          </w:p>
          <w:p w14:paraId="3FC3F821" w14:textId="4B8A8CFE" w:rsidR="00851724" w:rsidRPr="00851724" w:rsidRDefault="007A645A" w:rsidP="00D53400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 (percent)</w:t>
            </w:r>
          </w:p>
        </w:tc>
      </w:tr>
      <w:tr w:rsidR="00AD1B8B" w:rsidRPr="00851724" w14:paraId="72D3DBE8" w14:textId="77777777" w:rsidTr="00F2121E">
        <w:tc>
          <w:tcPr>
            <w:tcW w:w="3356" w:type="dxa"/>
            <w:tcBorders>
              <w:top w:val="single" w:sz="4" w:space="0" w:color="auto"/>
            </w:tcBorders>
            <w:vAlign w:val="center"/>
          </w:tcPr>
          <w:p w14:paraId="5BDAAC43" w14:textId="6D5CCA9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1</w:t>
            </w: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6F0F7F1F" w14:textId="270761AF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top w:val="single" w:sz="4" w:space="0" w:color="auto"/>
            </w:tcBorders>
            <w:vAlign w:val="center"/>
          </w:tcPr>
          <w:p w14:paraId="408CC0F9" w14:textId="30039270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-</w:t>
            </w:r>
          </w:p>
        </w:tc>
      </w:tr>
      <w:tr w:rsidR="00AD1B8B" w:rsidRPr="00851724" w14:paraId="160677AF" w14:textId="77777777" w:rsidTr="0052524E">
        <w:tc>
          <w:tcPr>
            <w:tcW w:w="3356" w:type="dxa"/>
            <w:vAlign w:val="center"/>
          </w:tcPr>
          <w:p w14:paraId="44A8501D" w14:textId="110543B3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2</w:t>
            </w:r>
          </w:p>
        </w:tc>
        <w:tc>
          <w:tcPr>
            <w:tcW w:w="3209" w:type="dxa"/>
          </w:tcPr>
          <w:p w14:paraId="081633B1" w14:textId="394CBDEB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56C9C7E5" w14:textId="20F4DB8E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4BEA6559" w14:textId="77777777" w:rsidTr="0052524E">
        <w:tc>
          <w:tcPr>
            <w:tcW w:w="3356" w:type="dxa"/>
            <w:vAlign w:val="center"/>
          </w:tcPr>
          <w:p w14:paraId="112A1FBC" w14:textId="51D0C91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3</w:t>
            </w:r>
          </w:p>
        </w:tc>
        <w:tc>
          <w:tcPr>
            <w:tcW w:w="3209" w:type="dxa"/>
          </w:tcPr>
          <w:p w14:paraId="18103AC1" w14:textId="4234455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41AAAE38" w14:textId="0EC040A8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54785EE1" w14:textId="77777777" w:rsidTr="0052524E">
        <w:tc>
          <w:tcPr>
            <w:tcW w:w="3356" w:type="dxa"/>
            <w:vAlign w:val="center"/>
          </w:tcPr>
          <w:p w14:paraId="7A3EDA59" w14:textId="7A7BD284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4</w:t>
            </w:r>
          </w:p>
        </w:tc>
        <w:tc>
          <w:tcPr>
            <w:tcW w:w="3209" w:type="dxa"/>
          </w:tcPr>
          <w:p w14:paraId="584B926C" w14:textId="3AE13CC2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</w:tcPr>
          <w:p w14:paraId="663D3071" w14:textId="5D715495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AD1B8B" w:rsidRPr="00851724" w14:paraId="046904EC" w14:textId="77777777" w:rsidTr="0052524E">
        <w:tc>
          <w:tcPr>
            <w:tcW w:w="3356" w:type="dxa"/>
            <w:tcBorders>
              <w:bottom w:val="single" w:sz="4" w:space="0" w:color="auto"/>
            </w:tcBorders>
            <w:vAlign w:val="center"/>
          </w:tcPr>
          <w:p w14:paraId="28DCB2EF" w14:textId="6FACAA9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62101B">
              <w:rPr>
                <w:rFonts w:ascii="Times New Roman" w:eastAsia="Arial" w:hAnsi="Times New Roman" w:cs="Times New Roman"/>
                <w:color w:val="111111"/>
                <w:sz w:val="22"/>
              </w:rPr>
              <w:t>5</w:t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35C94275" w14:textId="776F1067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C1CBB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05074EDC" w14:textId="69355FB9" w:rsidR="00AD1B8B" w:rsidRPr="00851724" w:rsidRDefault="00AD1B8B" w:rsidP="00AD1B8B">
            <w:pPr>
              <w:spacing w:before="20" w:after="48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2A3EE1">
              <w:rPr>
                <w:rFonts w:ascii="Times New Roman" w:eastAsia="Times New Roman" w:hAnsi="Times New Roman" w:cs="Times New Roman"/>
                <w:color w:val="000000"/>
                <w:sz w:val="22"/>
              </w:rPr>
              <w:t>n (%)</w:t>
            </w:r>
          </w:p>
        </w:tc>
      </w:tr>
      <w:tr w:rsidR="0004795A" w:rsidRPr="00851724" w14:paraId="20E60751" w14:textId="77777777" w:rsidTr="007208FF">
        <w:tc>
          <w:tcPr>
            <w:tcW w:w="3356" w:type="dxa"/>
            <w:tcBorders>
              <w:top w:val="single" w:sz="4" w:space="0" w:color="auto"/>
            </w:tcBorders>
          </w:tcPr>
          <w:p w14:paraId="4BEE91A6" w14:textId="77777777" w:rsidR="0004795A" w:rsidRPr="00851724" w:rsidRDefault="0004795A" w:rsidP="0004795A">
            <w:pPr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1A5664D3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505" w:type="dxa"/>
            <w:tcBorders>
              <w:top w:val="single" w:sz="4" w:space="0" w:color="auto"/>
            </w:tcBorders>
          </w:tcPr>
          <w:p w14:paraId="7F66AC1E" w14:textId="77777777" w:rsidR="0004795A" w:rsidRPr="00851724" w:rsidRDefault="0004795A" w:rsidP="0004795A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764E20BE" w14:textId="69429656" w:rsidR="00851724" w:rsidRDefault="00851724" w:rsidP="00713E4E"/>
    <w:p w14:paraId="10BAA757" w14:textId="63B26A67" w:rsidR="00851724" w:rsidRDefault="00851724" w:rsidP="00713E4E"/>
    <w:p w14:paraId="4EA8DB4B" w14:textId="3EF198F9" w:rsidR="00851724" w:rsidRDefault="00851724" w:rsidP="00713E4E"/>
    <w:p w14:paraId="5586624C" w14:textId="77777777" w:rsidR="00851724" w:rsidRDefault="00851724" w:rsidP="00713E4E"/>
    <w:p w14:paraId="3EB4FB1C" w14:textId="77777777" w:rsidR="00437F4D" w:rsidRDefault="00437F4D" w:rsidP="00437F4D">
      <w:pPr>
        <w:pStyle w:val="Heading1"/>
        <w:pBdr>
          <w:bottom w:val="none" w:sz="0" w:space="0" w:color="auto"/>
        </w:pBdr>
      </w:pPr>
    </w:p>
    <w:p w14:paraId="137D95A6" w14:textId="53E2B9E0" w:rsidR="00437F4D" w:rsidRDefault="00437F4D">
      <w:pPr>
        <w:rPr>
          <w:rFonts w:ascii="Times New Roman" w:eastAsiaTheme="majorEastAsia" w:hAnsi="Times New Roman" w:cstheme="majorBidi"/>
          <w:b/>
          <w:color w:val="auto"/>
          <w:sz w:val="28"/>
          <w:szCs w:val="32"/>
        </w:rPr>
      </w:pPr>
      <w:r>
        <w:br w:type="page"/>
      </w:r>
    </w:p>
    <w:p w14:paraId="3C01A589" w14:textId="77777777" w:rsidR="00437F4D" w:rsidRDefault="00437F4D" w:rsidP="00713E4E">
      <w:pPr>
        <w:pStyle w:val="Heading1"/>
      </w:pPr>
    </w:p>
    <w:p w14:paraId="1E404EC5" w14:textId="3EA82B6F" w:rsidR="00EA58FC" w:rsidRDefault="00BD362C" w:rsidP="00713E4E">
      <w:pPr>
        <w:pStyle w:val="Heading1"/>
      </w:pPr>
      <w:bookmarkStart w:id="34" w:name="_Toc130292633"/>
      <w:r>
        <w:t>COVID -19</w:t>
      </w:r>
      <w:bookmarkEnd w:id="34"/>
    </w:p>
    <w:p w14:paraId="656434AA" w14:textId="50454622" w:rsidR="00BD362C" w:rsidRDefault="00BD362C" w:rsidP="00713E4E"/>
    <w:p w14:paraId="721467F0" w14:textId="13E45129" w:rsidR="007208FF" w:rsidRDefault="007208FF" w:rsidP="00713E4E"/>
    <w:tbl>
      <w:tblPr>
        <w:tblStyle w:val="TableGrid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7"/>
        <w:gridCol w:w="4373"/>
      </w:tblGrid>
      <w:tr w:rsidR="007208FF" w:rsidRPr="00BD362C" w14:paraId="66A3A2CE" w14:textId="77777777" w:rsidTr="00490118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5A255E68" w14:textId="5963311C" w:rsidR="007208FF" w:rsidRPr="00BD362C" w:rsidRDefault="007208FF" w:rsidP="00C20DDF">
            <w:pPr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hone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 xml:space="preserve">, 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>REDCap</w:t>
            </w:r>
            <w:r w:rsidR="007563EE">
              <w:rPr>
                <w:rFonts w:ascii="Times New Roman" w:eastAsia="Times New Roman" w:hAnsi="Times New Roman"/>
                <w:color w:val="auto"/>
                <w:sz w:val="22"/>
              </w:rPr>
              <w:t>, and combination</w:t>
            </w:r>
            <w:r w:rsidR="007E73CE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in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terviews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s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ince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p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 xml:space="preserve">rotocol </w:t>
            </w:r>
            <w:r w:rsidR="00063A8A">
              <w:rPr>
                <w:rFonts w:ascii="Times New Roman" w:eastAsia="Times New Roman" w:hAnsi="Times New Roman"/>
                <w:color w:val="auto"/>
                <w:sz w:val="22"/>
              </w:rPr>
              <w:t>c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7208FF" w:rsidRPr="00BD362C" w14:paraId="2EC78365" w14:textId="77777777" w:rsidTr="00490118">
        <w:tc>
          <w:tcPr>
            <w:tcW w:w="2831" w:type="pct"/>
            <w:tcBorders>
              <w:top w:val="single" w:sz="4" w:space="0" w:color="auto"/>
            </w:tcBorders>
            <w:vAlign w:val="center"/>
          </w:tcPr>
          <w:p w14:paraId="2EA9AFAC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1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C53679" w14:textId="42CC67D5" w:rsidR="007208FF" w:rsidRPr="00BD362C" w:rsidRDefault="007208FF" w:rsidP="00C20DDF">
            <w:pPr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Number of </w:t>
            </w:r>
            <w:r w:rsidR="00036CA2">
              <w:rPr>
                <w:rFonts w:ascii="Times New Roman" w:eastAsia="Times New Roman" w:hAnsi="Times New Roman"/>
                <w:color w:val="auto"/>
                <w:sz w:val="22"/>
              </w:rPr>
              <w:t>Interviews</w:t>
            </w:r>
          </w:p>
        </w:tc>
      </w:tr>
      <w:tr w:rsidR="007208FF" w:rsidRPr="00BD362C" w14:paraId="293CEFF6" w14:textId="77777777" w:rsidTr="00490118">
        <w:tc>
          <w:tcPr>
            <w:tcW w:w="2831" w:type="pct"/>
            <w:vAlign w:val="center"/>
          </w:tcPr>
          <w:p w14:paraId="37087F73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169" w:type="pct"/>
            <w:tcBorders>
              <w:top w:val="single" w:sz="4" w:space="0" w:color="auto"/>
            </w:tcBorders>
            <w:vAlign w:val="center"/>
          </w:tcPr>
          <w:p w14:paraId="5C0E3CBC" w14:textId="194FF451" w:rsidR="007208FF" w:rsidRPr="00BD362C" w:rsidRDefault="007A0414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n</w:t>
            </w:r>
          </w:p>
        </w:tc>
      </w:tr>
      <w:tr w:rsidR="00F42427" w:rsidRPr="00BD362C" w14:paraId="012AE906" w14:textId="77777777" w:rsidTr="00490118">
        <w:tc>
          <w:tcPr>
            <w:tcW w:w="2831" w:type="pct"/>
            <w:vAlign w:val="center"/>
          </w:tcPr>
          <w:p w14:paraId="564CA90A" w14:textId="42FB133F" w:rsidR="00F42427" w:rsidRPr="00BD362C" w:rsidRDefault="00F42427" w:rsidP="00F42427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Phone</w:t>
            </w:r>
          </w:p>
        </w:tc>
        <w:tc>
          <w:tcPr>
            <w:tcW w:w="2169" w:type="pct"/>
            <w:vAlign w:val="center"/>
          </w:tcPr>
          <w:p w14:paraId="55FDB58E" w14:textId="171A33A0" w:rsidR="00F42427" w:rsidRPr="00BD362C" w:rsidRDefault="007A0414" w:rsidP="00F42427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67D35886" w14:textId="77777777" w:rsidTr="00E35578">
        <w:tc>
          <w:tcPr>
            <w:tcW w:w="2831" w:type="pct"/>
            <w:vAlign w:val="center"/>
          </w:tcPr>
          <w:p w14:paraId="2C23033B" w14:textId="053FC580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REDCap</w:t>
            </w:r>
          </w:p>
        </w:tc>
        <w:tc>
          <w:tcPr>
            <w:tcW w:w="2169" w:type="pct"/>
          </w:tcPr>
          <w:p w14:paraId="563FC773" w14:textId="71DE7B0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1606294D" w14:textId="77777777" w:rsidTr="00E35578">
        <w:tc>
          <w:tcPr>
            <w:tcW w:w="2831" w:type="pct"/>
            <w:vAlign w:val="center"/>
          </w:tcPr>
          <w:p w14:paraId="762D2D70" w14:textId="4B8215B9" w:rsidR="007A0414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Both</w:t>
            </w:r>
          </w:p>
        </w:tc>
        <w:tc>
          <w:tcPr>
            <w:tcW w:w="2169" w:type="pct"/>
          </w:tcPr>
          <w:p w14:paraId="3E3518D3" w14:textId="71A36A7A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7C7DD5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20065EFD" w14:textId="77777777" w:rsidTr="00490118">
        <w:tc>
          <w:tcPr>
            <w:tcW w:w="2831" w:type="pct"/>
            <w:vAlign w:val="center"/>
          </w:tcPr>
          <w:p w14:paraId="21CE66EB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169" w:type="pct"/>
            <w:vAlign w:val="center"/>
          </w:tcPr>
          <w:p w14:paraId="064F01D8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07F1BB24" w14:textId="77777777" w:rsidTr="00B63B93">
        <w:tc>
          <w:tcPr>
            <w:tcW w:w="2831" w:type="pct"/>
            <w:vAlign w:val="center"/>
          </w:tcPr>
          <w:p w14:paraId="2F76C722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169" w:type="pct"/>
          </w:tcPr>
          <w:p w14:paraId="7AC2382B" w14:textId="16389297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85506E0" w14:textId="77777777" w:rsidTr="00B63B93">
        <w:tc>
          <w:tcPr>
            <w:tcW w:w="2831" w:type="pct"/>
            <w:vAlign w:val="center"/>
          </w:tcPr>
          <w:p w14:paraId="5FA50EBF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169" w:type="pct"/>
          </w:tcPr>
          <w:p w14:paraId="5A3397D7" w14:textId="5B59408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718D527B" w14:textId="77777777" w:rsidTr="00B63B93">
        <w:tc>
          <w:tcPr>
            <w:tcW w:w="2831" w:type="pct"/>
            <w:vAlign w:val="center"/>
          </w:tcPr>
          <w:p w14:paraId="40F564D7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169" w:type="pct"/>
          </w:tcPr>
          <w:p w14:paraId="212A5F0E" w14:textId="1BF10A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D9397A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486B6131" w14:textId="77777777" w:rsidTr="00490118">
        <w:tc>
          <w:tcPr>
            <w:tcW w:w="2831" w:type="pct"/>
            <w:vAlign w:val="center"/>
          </w:tcPr>
          <w:p w14:paraId="55A233F1" w14:textId="77777777" w:rsidR="007208FF" w:rsidRPr="00BD362C" w:rsidRDefault="007208FF" w:rsidP="00D53400">
            <w:pPr>
              <w:spacing w:before="20" w:after="48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169" w:type="pct"/>
            <w:vAlign w:val="center"/>
          </w:tcPr>
          <w:p w14:paraId="4AAF76BF" w14:textId="77777777" w:rsidR="007208FF" w:rsidRPr="00BD362C" w:rsidRDefault="007208FF" w:rsidP="00D53400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7A0414" w:rsidRPr="00BD362C" w14:paraId="6FDEEAB3" w14:textId="77777777" w:rsidTr="00AF10FF">
        <w:tc>
          <w:tcPr>
            <w:tcW w:w="2831" w:type="pct"/>
            <w:vAlign w:val="center"/>
          </w:tcPr>
          <w:p w14:paraId="5A7C6C8A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169" w:type="pct"/>
          </w:tcPr>
          <w:p w14:paraId="725CDEDE" w14:textId="50BB8877" w:rsidR="007A0414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5E60CB36" w14:textId="77777777" w:rsidTr="00AF10FF">
        <w:tc>
          <w:tcPr>
            <w:tcW w:w="2831" w:type="pct"/>
            <w:vAlign w:val="center"/>
          </w:tcPr>
          <w:p w14:paraId="55DEBF33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169" w:type="pct"/>
          </w:tcPr>
          <w:p w14:paraId="5D59F033" w14:textId="54951F86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4B88B180" w14:textId="77777777" w:rsidTr="00AF10FF">
        <w:tc>
          <w:tcPr>
            <w:tcW w:w="2831" w:type="pct"/>
            <w:vAlign w:val="center"/>
          </w:tcPr>
          <w:p w14:paraId="4260CC08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169" w:type="pct"/>
          </w:tcPr>
          <w:p w14:paraId="16801A96" w14:textId="7F3D80A0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A0414" w:rsidRPr="00BD362C" w14:paraId="09FB6AE5" w14:textId="77777777" w:rsidTr="00AF10FF">
        <w:tc>
          <w:tcPr>
            <w:tcW w:w="2831" w:type="pct"/>
            <w:tcBorders>
              <w:bottom w:val="single" w:sz="4" w:space="0" w:color="auto"/>
            </w:tcBorders>
            <w:vAlign w:val="center"/>
          </w:tcPr>
          <w:p w14:paraId="560E6081" w14:textId="77777777" w:rsidR="007A0414" w:rsidRPr="00BD362C" w:rsidRDefault="007A0414" w:rsidP="007A0414">
            <w:pPr>
              <w:spacing w:before="20" w:after="48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169" w:type="pct"/>
            <w:tcBorders>
              <w:bottom w:val="single" w:sz="4" w:space="0" w:color="auto"/>
            </w:tcBorders>
          </w:tcPr>
          <w:p w14:paraId="00990903" w14:textId="444270B1" w:rsidR="007A0414" w:rsidRPr="00BD362C" w:rsidRDefault="007A0414" w:rsidP="007A0414">
            <w:pPr>
              <w:spacing w:before="20" w:after="48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8E4C1F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</w:tr>
      <w:tr w:rsidR="007208FF" w:rsidRPr="00BD362C" w14:paraId="005B6136" w14:textId="77777777" w:rsidTr="00490118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D408C84" w14:textId="77777777" w:rsidR="007208FF" w:rsidRPr="00BD362C" w:rsidRDefault="007208FF" w:rsidP="00C20DDF">
            <w:pPr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390A45D2" w14:textId="77777777" w:rsidR="007208FF" w:rsidRDefault="007208FF" w:rsidP="00713E4E"/>
    <w:p w14:paraId="2C528B42" w14:textId="75B51FE4" w:rsidR="00B24C1A" w:rsidRDefault="00B24C1A" w:rsidP="00713E4E">
      <w:pPr>
        <w:spacing w:after="48"/>
      </w:pPr>
      <w:r>
        <w:br w:type="page"/>
      </w:r>
    </w:p>
    <w:p w14:paraId="4ADAF22B" w14:textId="62302569" w:rsidR="00FB22D4" w:rsidRDefault="00FB22D4" w:rsidP="00713E4E">
      <w:pPr>
        <w:pStyle w:val="Heading1"/>
      </w:pPr>
      <w:bookmarkStart w:id="35" w:name="_Toc130292634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35"/>
    </w:p>
    <w:p w14:paraId="7D5437BA" w14:textId="61EE67BC" w:rsidR="00FB22D4" w:rsidRDefault="00FB22D4" w:rsidP="00713E4E">
      <w:pPr>
        <w:spacing w:after="48"/>
      </w:pPr>
    </w:p>
    <w:p w14:paraId="0F039F1D" w14:textId="77777777" w:rsidR="0041406D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O</w:t>
      </w:r>
      <w:r w:rsidRPr="007D1CDC">
        <w:rPr>
          <w:rFonts w:ascii="Times New Roman" w:hAnsi="Times New Roman" w:cs="Times New Roman"/>
          <w:color w:val="auto"/>
          <w:sz w:val="22"/>
        </w:rPr>
        <w:t xml:space="preserve">n </w:t>
      </w:r>
      <w:r>
        <w:rPr>
          <w:rFonts w:ascii="Times New Roman" w:hAnsi="Times New Roman" w:cs="Times New Roman"/>
          <w:color w:val="auto"/>
          <w:sz w:val="22"/>
        </w:rPr>
        <w:t xml:space="preserve">11/21/2018, we changed our approach to </w:t>
      </w:r>
      <w:r w:rsidR="00DD5FC2">
        <w:rPr>
          <w:rFonts w:ascii="Times New Roman" w:hAnsi="Times New Roman" w:cs="Times New Roman"/>
          <w:color w:val="auto"/>
          <w:sz w:val="22"/>
        </w:rPr>
        <w:t>compensating</w:t>
      </w:r>
      <w:r>
        <w:rPr>
          <w:rFonts w:ascii="Times New Roman" w:hAnsi="Times New Roman" w:cs="Times New Roman"/>
          <w:color w:val="auto"/>
          <w:sz w:val="22"/>
        </w:rPr>
        <w:t xml:space="preserve"> participants for completing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Ecological Momentary Assessments (EMA). </w:t>
      </w:r>
    </w:p>
    <w:p w14:paraId="33033E2A" w14:textId="7269818C" w:rsidR="0041406D" w:rsidRPr="002C76A4" w:rsidRDefault="00DD5FC2" w:rsidP="0041406D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41406D">
        <w:rPr>
          <w:rFonts w:ascii="Times New Roman" w:hAnsi="Times New Roman" w:cs="Times New Roman"/>
          <w:color w:val="000000" w:themeColor="text1"/>
          <w:sz w:val="22"/>
        </w:rPr>
        <w:t>Participants 20</w:t>
      </w:r>
      <w:r w:rsidR="00C744E6">
        <w:rPr>
          <w:rFonts w:ascii="Times New Roman" w:hAnsi="Times New Roman" w:cs="Times New Roman"/>
          <w:color w:val="000000" w:themeColor="text1"/>
          <w:sz w:val="22"/>
        </w:rPr>
        <w:t>0</w:t>
      </w:r>
      <w:r w:rsidRPr="0041406D">
        <w:rPr>
          <w:rFonts w:ascii="Times New Roman" w:hAnsi="Times New Roman" w:cs="Times New Roman"/>
          <w:color w:val="000000" w:themeColor="text1"/>
          <w:sz w:val="22"/>
        </w:rPr>
        <w:t>1-2073 (n = 47) were compensated using initial payment approach.</w:t>
      </w:r>
    </w:p>
    <w:p w14:paraId="0098FB85" w14:textId="4959B530" w:rsidR="00BE4BBC" w:rsidRDefault="00622B67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622B67">
        <w:rPr>
          <w:rFonts w:ascii="Times New Roman" w:hAnsi="Times New Roman" w:cs="Times New Roman"/>
          <w:color w:val="auto"/>
          <w:sz w:val="22"/>
        </w:rPr>
        <w:t xml:space="preserve">Compensated </w:t>
      </w:r>
      <w:r>
        <w:rPr>
          <w:rFonts w:ascii="Times New Roman" w:hAnsi="Times New Roman" w:cs="Times New Roman"/>
          <w:color w:val="auto"/>
          <w:sz w:val="22"/>
        </w:rPr>
        <w:t>at</w:t>
      </w:r>
      <w:r w:rsidR="00BE4BBC">
        <w:rPr>
          <w:rFonts w:ascii="Times New Roman" w:hAnsi="Times New Roman" w:cs="Times New Roman"/>
          <w:color w:val="auto"/>
          <w:sz w:val="22"/>
        </w:rPr>
        <w:t xml:space="preserve"> visit 3, visit 4, and visit 5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. </w:t>
      </w:r>
    </w:p>
    <w:p w14:paraId="02114DF6" w14:textId="2A358165" w:rsidR="002C76A4" w:rsidRDefault="00770F30" w:rsidP="00622B67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Compensated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10,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 xml:space="preserve">15, </w:t>
      </w:r>
      <w:r>
        <w:rPr>
          <w:rFonts w:ascii="Times New Roman" w:hAnsi="Times New Roman" w:cs="Times New Roman"/>
          <w:color w:val="auto"/>
          <w:sz w:val="22"/>
        </w:rPr>
        <w:t xml:space="preserve">and </w:t>
      </w:r>
      <w:r w:rsidR="00BE4BBC">
        <w:rPr>
          <w:rFonts w:ascii="Times New Roman" w:hAnsi="Times New Roman" w:cs="Times New Roman"/>
          <w:color w:val="auto"/>
          <w:sz w:val="22"/>
        </w:rPr>
        <w:t>$</w:t>
      </w:r>
      <w:r w:rsidR="00622B67" w:rsidRPr="00622B67">
        <w:rPr>
          <w:rFonts w:ascii="Times New Roman" w:hAnsi="Times New Roman" w:cs="Times New Roman"/>
          <w:color w:val="auto"/>
          <w:sz w:val="22"/>
        </w:rPr>
        <w:t>25 for EMA Completion.</w:t>
      </w:r>
    </w:p>
    <w:p w14:paraId="37C68E91" w14:textId="4BD8CF99" w:rsidR="00622B67" w:rsidRDefault="00622B67" w:rsidP="00622B67">
      <w:pPr>
        <w:pStyle w:val="ListParagraph"/>
        <w:numPr>
          <w:ilvl w:val="0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Participants 2074-</w:t>
      </w:r>
      <w:r w:rsidR="007C282C">
        <w:rPr>
          <w:rFonts w:ascii="Times New Roman" w:hAnsi="Times New Roman" w:cs="Times New Roman"/>
          <w:color w:val="auto"/>
          <w:sz w:val="22"/>
        </w:rPr>
        <w:t>2152 (n = 49) were compensated more frequently.</w:t>
      </w:r>
    </w:p>
    <w:p w14:paraId="7751826F" w14:textId="77777777" w:rsidR="00B9379E" w:rsidRDefault="00BE4BBC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BE4BBC">
        <w:rPr>
          <w:rFonts w:ascii="Times New Roman" w:hAnsi="Times New Roman" w:cs="Times New Roman"/>
          <w:color w:val="auto"/>
          <w:sz w:val="22"/>
        </w:rPr>
        <w:t xml:space="preserve">Frequency of payment was changed to every 15 days. </w:t>
      </w:r>
    </w:p>
    <w:p w14:paraId="55C23242" w14:textId="1C955D90" w:rsidR="007C282C" w:rsidRPr="0041406D" w:rsidRDefault="00B9379E" w:rsidP="007C282C">
      <w:pPr>
        <w:pStyle w:val="ListParagraph"/>
        <w:numPr>
          <w:ilvl w:val="1"/>
          <w:numId w:val="10"/>
        </w:numPr>
        <w:spacing w:after="48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Compensation</w:t>
      </w:r>
      <w:r w:rsidR="00BE4BBC" w:rsidRPr="00BE4BBC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amounts did not change</w:t>
      </w:r>
      <w:r w:rsidR="00BE4BBC" w:rsidRPr="00BE4BBC">
        <w:rPr>
          <w:rFonts w:ascii="Times New Roman" w:hAnsi="Times New Roman" w:cs="Times New Roman"/>
          <w:color w:val="auto"/>
          <w:sz w:val="22"/>
        </w:rPr>
        <w:t>.</w:t>
      </w:r>
    </w:p>
    <w:p w14:paraId="73E9F72B" w14:textId="4A9AC0F2" w:rsidR="007D1CDC" w:rsidRPr="009D4E0D" w:rsidRDefault="00DD5FC2" w:rsidP="00256C50">
      <w:pPr>
        <w:pStyle w:val="ListParagraph"/>
        <w:numPr>
          <w:ilvl w:val="0"/>
          <w:numId w:val="10"/>
        </w:numPr>
        <w:spacing w:after="48"/>
      </w:pPr>
      <w:r w:rsidRPr="001C020C">
        <w:rPr>
          <w:rFonts w:ascii="Times New Roman" w:hAnsi="Times New Roman" w:cs="Times New Roman"/>
          <w:color w:val="000000" w:themeColor="text1"/>
          <w:sz w:val="22"/>
        </w:rPr>
        <w:t xml:space="preserve">Participants </w:t>
      </w:r>
      <w:r w:rsidR="00B9379E" w:rsidRPr="001C020C">
        <w:rPr>
          <w:rFonts w:ascii="Times New Roman" w:hAnsi="Times New Roman" w:cs="Times New Roman"/>
          <w:color w:val="000000" w:themeColor="text1"/>
          <w:sz w:val="22"/>
        </w:rPr>
        <w:t>21</w:t>
      </w:r>
      <w:r w:rsidR="001C020C" w:rsidRPr="001C020C">
        <w:rPr>
          <w:rFonts w:ascii="Times New Roman" w:hAnsi="Times New Roman" w:cs="Times New Roman"/>
          <w:color w:val="000000" w:themeColor="text1"/>
          <w:sz w:val="22"/>
        </w:rPr>
        <w:t>53 and above</w:t>
      </w:r>
      <w:r w:rsidR="001C020C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9D4E0D">
        <w:rPr>
          <w:rFonts w:ascii="Times New Roman" w:hAnsi="Times New Roman" w:cs="Times New Roman"/>
          <w:color w:val="000000" w:themeColor="text1"/>
          <w:sz w:val="22"/>
        </w:rPr>
        <w:t>received doubled compensation rates.</w:t>
      </w:r>
    </w:p>
    <w:p w14:paraId="5C0E2A13" w14:textId="750FF571" w:rsidR="009D4E0D" w:rsidRPr="009D4E0D" w:rsidRDefault="009D4E0D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000000" w:themeColor="text1"/>
          <w:sz w:val="22"/>
        </w:rPr>
        <w:t>Frequency of payments. Remained every 15 days.</w:t>
      </w:r>
    </w:p>
    <w:p w14:paraId="5FD38239" w14:textId="211E882E" w:rsidR="009D4E0D" w:rsidRPr="001C020C" w:rsidRDefault="00770F30" w:rsidP="009D4E0D">
      <w:pPr>
        <w:pStyle w:val="ListParagraph"/>
        <w:numPr>
          <w:ilvl w:val="1"/>
          <w:numId w:val="10"/>
        </w:numPr>
        <w:spacing w:after="48"/>
      </w:pPr>
      <w:r>
        <w:rPr>
          <w:rFonts w:ascii="Times New Roman" w:hAnsi="Times New Roman" w:cs="Times New Roman"/>
          <w:color w:val="auto"/>
          <w:sz w:val="22"/>
        </w:rPr>
        <w:t>Compensated $2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0, </w:t>
      </w:r>
      <w:r>
        <w:rPr>
          <w:rFonts w:ascii="Times New Roman" w:hAnsi="Times New Roman" w:cs="Times New Roman"/>
          <w:color w:val="auto"/>
          <w:sz w:val="22"/>
        </w:rPr>
        <w:t>$30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, </w:t>
      </w:r>
      <w:r>
        <w:rPr>
          <w:rFonts w:ascii="Times New Roman" w:hAnsi="Times New Roman" w:cs="Times New Roman"/>
          <w:color w:val="auto"/>
          <w:sz w:val="22"/>
        </w:rPr>
        <w:t>and $50</w:t>
      </w:r>
      <w:r w:rsidRPr="00622B67">
        <w:rPr>
          <w:rFonts w:ascii="Times New Roman" w:hAnsi="Times New Roman" w:cs="Times New Roman"/>
          <w:color w:val="auto"/>
          <w:sz w:val="22"/>
        </w:rPr>
        <w:t xml:space="preserve"> for EMA Completion</w:t>
      </w:r>
    </w:p>
    <w:p w14:paraId="096022C3" w14:textId="77777777" w:rsidR="001C020C" w:rsidRDefault="001C020C" w:rsidP="001C020C">
      <w:pPr>
        <w:spacing w:after="48"/>
      </w:pPr>
    </w:p>
    <w:p w14:paraId="646F5010" w14:textId="0F1CCAD7" w:rsidR="006A7ACB" w:rsidRDefault="006A7ACB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Figure 2.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>Number of Ecological Momentary Assessments (EMA) completed by 15-day cycle and payment approach</w:t>
      </w:r>
      <w:r w:rsidR="00783E2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783E24" w:rsidRPr="00783E24">
        <w:rPr>
          <w:rFonts w:ascii="Times New Roman" w:hAnsi="Times New Roman" w:cs="Times New Roman"/>
          <w:color w:val="000000" w:themeColor="text1"/>
          <w:sz w:val="22"/>
        </w:rPr>
        <w:t>(initial vs revised - combined)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6D37830F" w14:textId="74D66F82" w:rsidR="006A7ACB" w:rsidRDefault="006A7ACB" w:rsidP="00713E4E">
      <w:pPr>
        <w:spacing w:after="48"/>
      </w:pPr>
      <w:bookmarkStart w:id="36" w:name="fig_emas_by_cycle"/>
      <w:r>
        <w:rPr>
          <w:rFonts w:ascii="Times New Roman" w:hAnsi="Times New Roman" w:cs="Times New Roman"/>
          <w:color w:val="000000" w:themeColor="text1"/>
          <w:sz w:val="22"/>
        </w:rPr>
        <w:t>fig_emas_by_cycle</w:t>
      </w:r>
      <w:bookmarkEnd w:id="36"/>
    </w:p>
    <w:p w14:paraId="1F6DB72D" w14:textId="5FBFAFFA" w:rsidR="00FE21E0" w:rsidRPr="007D1CDC" w:rsidRDefault="007D1CDC" w:rsidP="00DD5FC2">
      <w:pPr>
        <w:pStyle w:val="ListParagraph"/>
        <w:numPr>
          <w:ilvl w:val="0"/>
          <w:numId w:val="9"/>
        </w:numPr>
        <w:spacing w:after="48"/>
        <w:rPr>
          <w:rFonts w:ascii="Times New Roman" w:hAnsi="Times New Roman" w:cs="Times New Roman"/>
          <w:color w:val="auto"/>
          <w:sz w:val="22"/>
        </w:rPr>
      </w:pPr>
      <w:r w:rsidRPr="007D1CDC">
        <w:rPr>
          <w:rFonts w:ascii="Times New Roman" w:hAnsi="Times New Roman" w:cs="Times New Roman"/>
          <w:color w:val="auto"/>
          <w:sz w:val="22"/>
        </w:rPr>
        <w:t>Red</w:t>
      </w:r>
      <w:r w:rsidR="00354924" w:rsidRPr="007D1CDC">
        <w:rPr>
          <w:rFonts w:ascii="Times New Roman" w:hAnsi="Times New Roman" w:cs="Times New Roman"/>
          <w:color w:val="auto"/>
          <w:sz w:val="22"/>
        </w:rPr>
        <w:t xml:space="preserve"> lines are equal to the median number of EMA's completed for each cycle and pay approach.</w:t>
      </w:r>
    </w:p>
    <w:p w14:paraId="013A3572" w14:textId="77777777" w:rsidR="007279ED" w:rsidRDefault="007279ED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</w:rPr>
        <w:br w:type="page"/>
      </w:r>
    </w:p>
    <w:p w14:paraId="40024EDF" w14:textId="024A8E1A" w:rsidR="007D1CDC" w:rsidRDefault="007D1CDC" w:rsidP="007D1CDC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000000" w:themeColor="text1"/>
          <w:sz w:val="22"/>
        </w:rPr>
        <w:t>3</w:t>
      </w:r>
      <w:r w:rsidRPr="00FE21E0">
        <w:rPr>
          <w:rFonts w:ascii="Times New Roman" w:hAnsi="Times New Roman" w:cs="Times New Roman"/>
          <w:b/>
          <w:bCs/>
          <w:color w:val="000000" w:themeColor="text1"/>
          <w:sz w:val="22"/>
        </w:rPr>
        <w:t>.</w:t>
      </w:r>
      <w:r w:rsidRPr="006A7ACB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3017FB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zero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428D40F8" w14:textId="497BA030" w:rsidR="007D1CDC" w:rsidRPr="007D1CDC" w:rsidRDefault="007D1CDC" w:rsidP="007D1CDC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7" w:name="fig_zero_emas_by_cycle"/>
      <w:r>
        <w:rPr>
          <w:rFonts w:ascii="Times New Roman" w:hAnsi="Times New Roman" w:cs="Times New Roman"/>
          <w:color w:val="auto"/>
          <w:sz w:val="22"/>
        </w:rPr>
        <w:t>fig_zero_emas_by_cycle</w:t>
      </w:r>
      <w:bookmarkEnd w:id="37"/>
    </w:p>
    <w:p w14:paraId="5F35AD14" w14:textId="61CFBF30" w:rsidR="007D1CDC" w:rsidRDefault="007D1CDC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7D1CDC">
        <w:rPr>
          <w:rFonts w:ascii="Times New Roman" w:hAnsi="Times New Roman" w:cs="Times New Roman"/>
          <w:b/>
          <w:bCs/>
          <w:color w:val="auto"/>
          <w:sz w:val="22"/>
        </w:rPr>
        <w:t>Figure 4.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352771">
        <w:rPr>
          <w:rFonts w:ascii="Times New Roman" w:hAnsi="Times New Roman" w:cs="Times New Roman"/>
          <w:color w:val="000000" w:themeColor="text1"/>
          <w:sz w:val="22"/>
        </w:rPr>
        <w:t>Percentage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of participants who completed </w:t>
      </w:r>
      <w:r>
        <w:rPr>
          <w:rFonts w:ascii="Times New Roman" w:hAnsi="Times New Roman" w:cs="Times New Roman"/>
          <w:color w:val="000000" w:themeColor="text1"/>
          <w:sz w:val="22"/>
        </w:rPr>
        <w:t>seven or more</w:t>
      </w:r>
      <w:r w:rsidRPr="007D1CDC">
        <w:rPr>
          <w:rFonts w:ascii="Times New Roman" w:hAnsi="Times New Roman" w:cs="Times New Roman"/>
          <w:color w:val="000000" w:themeColor="text1"/>
          <w:sz w:val="22"/>
        </w:rPr>
        <w:t xml:space="preserve"> Ecological Momentary Assessments (EMA) by 15-day cycle and payment approach</w:t>
      </w:r>
      <w:r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34563721" w14:textId="3A7DB551" w:rsidR="00DD5FC2" w:rsidRPr="007D1CDC" w:rsidRDefault="00DD5FC2" w:rsidP="00713E4E">
      <w:pPr>
        <w:spacing w:after="48"/>
        <w:rPr>
          <w:rFonts w:ascii="Times New Roman" w:hAnsi="Times New Roman" w:cs="Times New Roman"/>
          <w:color w:val="auto"/>
          <w:sz w:val="22"/>
        </w:rPr>
      </w:pPr>
      <w:bookmarkStart w:id="38" w:name="fig_seven_plus_emas_by_cycle"/>
      <w:r>
        <w:rPr>
          <w:rFonts w:ascii="Times New Roman" w:hAnsi="Times New Roman" w:cs="Times New Roman"/>
          <w:color w:val="000000" w:themeColor="text1"/>
          <w:sz w:val="22"/>
        </w:rPr>
        <w:t>fig_seven_plus_emas_by_cycle</w:t>
      </w:r>
      <w:bookmarkEnd w:id="38"/>
    </w:p>
    <w:p w14:paraId="607A83C4" w14:textId="74A11B08" w:rsidR="00FB22D4" w:rsidRPr="00415A80" w:rsidRDefault="00FB22D4" w:rsidP="00713E4E">
      <w:pPr>
        <w:spacing w:after="48"/>
        <w:rPr>
          <w:rFonts w:ascii="Times New Roman" w:hAnsi="Times New Roman" w:cs="Times New Roman"/>
          <w:color w:val="000000" w:themeColor="text1"/>
          <w:sz w:val="22"/>
        </w:rPr>
      </w:pPr>
      <w:r w:rsidRPr="00415A80"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40956185" w14:textId="790B7F95" w:rsidR="00B24C1A" w:rsidRDefault="00B24C1A" w:rsidP="00713E4E">
      <w:pPr>
        <w:pStyle w:val="Heading1"/>
      </w:pPr>
      <w:bookmarkStart w:id="39" w:name="_Toc130292635"/>
      <w:r>
        <w:lastRenderedPageBreak/>
        <w:t>Arrests</w:t>
      </w:r>
      <w:bookmarkEnd w:id="39"/>
    </w:p>
    <w:p w14:paraId="70EC3EF8" w14:textId="7B06BB04" w:rsidR="00B24C1A" w:rsidRDefault="00B24C1A" w:rsidP="00713E4E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202"/>
        <w:gridCol w:w="2939"/>
        <w:gridCol w:w="2939"/>
      </w:tblGrid>
      <w:tr w:rsidR="004E50DE" w:rsidRPr="00B24C1A" w14:paraId="5A40CF02" w14:textId="77777777" w:rsidTr="004E50DE">
        <w:trPr>
          <w:trHeight w:val="333"/>
        </w:trPr>
        <w:tc>
          <w:tcPr>
            <w:tcW w:w="5000" w:type="pct"/>
            <w:gridSpan w:val="3"/>
            <w:tcBorders>
              <w:bottom w:val="single" w:sz="4" w:space="0" w:color="000000"/>
            </w:tcBorders>
          </w:tcPr>
          <w:p w14:paraId="29C3DEA3" w14:textId="0136D1CD" w:rsidR="004E50DE" w:rsidRPr="00BC4B3B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Arrests by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treatment arm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</w:tc>
      </w:tr>
      <w:tr w:rsidR="005974F2" w:rsidRPr="00B24C1A" w14:paraId="05853528" w14:textId="77777777" w:rsidTr="00914B21">
        <w:trPr>
          <w:trHeight w:val="645"/>
        </w:trPr>
        <w:tc>
          <w:tcPr>
            <w:tcW w:w="2084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90BC8F" w14:textId="775AA513" w:rsidR="005974F2" w:rsidRPr="00B24C1A" w:rsidRDefault="00076C35" w:rsidP="004E50D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6E581E56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5974F2" w:rsidRPr="00B24C1A" w:rsidRDefault="005974F2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5974F2" w:rsidRPr="00B24C1A" w14:paraId="2DC084D0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625501CE" w14:textId="2C6885C2" w:rsidR="005974F2" w:rsidRPr="00B24C1A" w:rsidRDefault="005974F2" w:rsidP="00713E4E">
            <w:pPr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>Overall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3113F81" w14:textId="5464C465" w:rsidR="005974F2" w:rsidRDefault="007A0414" w:rsidP="004E50D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2331BDB" w14:textId="67B34741" w:rsidR="005974F2" w:rsidRPr="00B24C1A" w:rsidRDefault="007A0414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n 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%</w:t>
            </w:r>
            <w:r w:rsidR="005974F2" w:rsidRPr="0057208C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7A0414" w:rsidRPr="00B24C1A" w14:paraId="6B9DAF8E" w14:textId="77777777" w:rsidTr="00914B21">
        <w:trPr>
          <w:trHeight w:val="326"/>
        </w:trPr>
        <w:tc>
          <w:tcPr>
            <w:tcW w:w="2084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DB3FAE6" w14:textId="424C7614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</w:tcPr>
          <w:p w14:paraId="1B58ECD2" w14:textId="44FFCB2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CAD3382" w14:textId="6D797F3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4B20B77D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14CC7909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53C9DBF0" w14:textId="24209578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2F44A6C2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3BBA7A29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35514DAF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602825F2" w14:textId="1112E654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530A5E0F" w:rsidR="007A0414" w:rsidRPr="00B24C1A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7A0414" w:rsidRPr="00B24C1A" w14:paraId="56E641D0" w14:textId="77777777" w:rsidTr="005974F2">
        <w:trPr>
          <w:trHeight w:val="326"/>
        </w:trPr>
        <w:tc>
          <w:tcPr>
            <w:tcW w:w="20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06B20" w14:textId="3FCCCE56" w:rsidR="007A0414" w:rsidRPr="00B24C1A" w:rsidRDefault="007A0414" w:rsidP="007A0414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NS V2 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</w:tcPr>
          <w:p w14:paraId="01C2CAC2" w14:textId="1D1ACDCE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AE069B">
              <w:rPr>
                <w:rFonts w:ascii="Times New Roman" w:eastAsia="Times New Roman" w:hAnsi="Times New Roman"/>
                <w:color w:val="000000"/>
                <w:sz w:val="22"/>
              </w:rPr>
              <w:t>n</w:t>
            </w:r>
          </w:p>
        </w:tc>
        <w:tc>
          <w:tcPr>
            <w:tcW w:w="1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92FF" w14:textId="2D8860E1" w:rsidR="007A0414" w:rsidRDefault="007A0414" w:rsidP="007A0414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344A6D">
              <w:rPr>
                <w:rFonts w:ascii="Times New Roman" w:eastAsia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4E50DE" w:rsidRPr="00B24C1A" w14:paraId="24DD103E" w14:textId="77777777" w:rsidTr="004E50DE">
        <w:trPr>
          <w:trHeight w:val="293"/>
        </w:trPr>
        <w:tc>
          <w:tcPr>
            <w:tcW w:w="5000" w:type="pct"/>
            <w:gridSpan w:val="3"/>
            <w:tcBorders>
              <w:top w:val="single" w:sz="4" w:space="0" w:color="000000"/>
            </w:tcBorders>
          </w:tcPr>
          <w:p w14:paraId="343D0B08" w14:textId="79ACBDC9" w:rsidR="004E50DE" w:rsidRPr="00B24C1A" w:rsidRDefault="004E50DE" w:rsidP="00713E4E">
            <w:pP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4C417CF7" w14:textId="0CC7D29F" w:rsidR="00B24C1A" w:rsidRDefault="00B24C1A" w:rsidP="00713E4E"/>
    <w:p w14:paraId="68E7E46B" w14:textId="2332C1BA" w:rsidR="00660F67" w:rsidRDefault="00660F67" w:rsidP="00713E4E"/>
    <w:p w14:paraId="6D3EC2C7" w14:textId="1BC32DB4" w:rsidR="00660F67" w:rsidRDefault="00660F67" w:rsidP="00713E4E">
      <w:pPr>
        <w:spacing w:after="48"/>
      </w:pPr>
      <w:r>
        <w:br w:type="page"/>
      </w:r>
    </w:p>
    <w:p w14:paraId="29BD0AF7" w14:textId="1FC6014A" w:rsidR="00660F67" w:rsidRDefault="00660F67" w:rsidP="00713E4E">
      <w:pPr>
        <w:pStyle w:val="Heading1"/>
      </w:pPr>
      <w:bookmarkStart w:id="40" w:name="_Toc130292636"/>
      <w:r w:rsidRPr="00BC4B3B">
        <w:lastRenderedPageBreak/>
        <w:t>Bridge Case Session Minutes</w:t>
      </w:r>
      <w:bookmarkEnd w:id="40"/>
    </w:p>
    <w:p w14:paraId="3ED2AAD6" w14:textId="32F09827" w:rsidR="00C91561" w:rsidRDefault="00C91561" w:rsidP="00713E4E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2578"/>
        <w:gridCol w:w="2334"/>
        <w:gridCol w:w="2322"/>
        <w:gridCol w:w="1870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DA998BB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EB6587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and percent of p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articipants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w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ho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u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Bridge c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ase </w:t>
            </w:r>
            <w:r w:rsidR="00A32AE1">
              <w:rPr>
                <w:rFonts w:ascii="Times New Roman" w:eastAsia="Times New Roman" w:hAnsi="Times New Roman" w:cs="Times New Roman"/>
                <w:color w:val="auto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2D4667">
        <w:trPr>
          <w:trHeight w:val="456"/>
        </w:trPr>
        <w:tc>
          <w:tcPr>
            <w:tcW w:w="2166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910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2D4667">
        <w:trPr>
          <w:trHeight w:val="640"/>
        </w:trPr>
        <w:tc>
          <w:tcPr>
            <w:tcW w:w="2166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25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6107682C" w:rsidR="00951204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Overall</w:t>
            </w:r>
          </w:p>
          <w:p w14:paraId="6E9FBE06" w14:textId="1CAFD411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1" w:name="n_bridge_overall_11"/>
            <w:r w:rsidR="001740C6" w:rsidRPr="001740C6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n_bridge_overall_11</w:t>
            </w:r>
            <w:bookmarkEnd w:id="41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068E506B" w:rsidR="00C91561" w:rsidRPr="00C91561" w:rsidRDefault="009215DD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2" w:name="n_bridge_ucm_11"/>
            <w:r w:rsidR="00E74BD9" w:rsidRPr="00E74BD9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n_bridge_ucm_11</w:t>
            </w:r>
            <w:bookmarkEnd w:id="42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44418502" w:rsidR="00C91561" w:rsidRPr="00C91561" w:rsidRDefault="00660720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</w:t>
            </w:r>
            <w:bookmarkStart w:id="43" w:name="n_bridge_ucm_sp"/>
            <w:bookmarkStart w:id="44" w:name="n_bridge_ucm_sp_11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n_bridge_ucm_sp</w:t>
            </w:r>
            <w:bookmarkEnd w:id="43"/>
            <w:bookmarkEnd w:id="44"/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206756B0" w:rsidR="00C91561" w:rsidRPr="00C91561" w:rsidRDefault="00C91561" w:rsidP="00713E4E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bookmarkStart w:id="45" w:name="n_bridge_l2c"/>
            <w:bookmarkStart w:id="46" w:name="n_bridge_l2c_11"/>
            <w:r w:rsidR="00F61B7F" w:rsidRPr="00F61B7F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n_bridge_l2c</w:t>
            </w:r>
            <w:bookmarkEnd w:id="45"/>
            <w:bookmarkEnd w:id="46"/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2D4667" w:rsidRPr="00C91561" w14:paraId="0437AA4E" w14:textId="77777777" w:rsidTr="002D4667">
        <w:trPr>
          <w:trHeight w:val="319"/>
        </w:trPr>
        <w:tc>
          <w:tcPr>
            <w:tcW w:w="2166" w:type="dxa"/>
            <w:tcBorders>
              <w:top w:val="single" w:sz="4" w:space="0" w:color="auto"/>
            </w:tcBorders>
            <w:vAlign w:val="center"/>
          </w:tcPr>
          <w:p w14:paraId="717BCE4E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257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0AAD4627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</w:tcBorders>
          </w:tcPr>
          <w:p w14:paraId="5089ED9F" w14:textId="0A533139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top w:val="single" w:sz="4" w:space="0" w:color="auto"/>
            </w:tcBorders>
          </w:tcPr>
          <w:p w14:paraId="566DC4E0" w14:textId="0C9AC5A5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C26B697" w14:textId="4266D4E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69D7F5EC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668D37F1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52A80EF0" w14:textId="01E7836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1451E6BB" w14:textId="2DDCE2FD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250D49BC" w14:textId="2C8541C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09D274D0" w14:textId="22073012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5BAC8315" w14:textId="77777777" w:rsidTr="002D4667">
        <w:trPr>
          <w:trHeight w:val="319"/>
        </w:trPr>
        <w:tc>
          <w:tcPr>
            <w:tcW w:w="2166" w:type="dxa"/>
            <w:vAlign w:val="center"/>
          </w:tcPr>
          <w:p w14:paraId="1D025EF0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2578" w:type="dxa"/>
            <w:tcBorders>
              <w:right w:val="single" w:sz="4" w:space="0" w:color="auto"/>
            </w:tcBorders>
            <w:vAlign w:val="center"/>
          </w:tcPr>
          <w:p w14:paraId="7F00EEDB" w14:textId="35A8D5EB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</w:tcBorders>
          </w:tcPr>
          <w:p w14:paraId="61D8474F" w14:textId="38D9A02A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</w:tcPr>
          <w:p w14:paraId="4134965D" w14:textId="0F255BF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</w:tcPr>
          <w:p w14:paraId="19794082" w14:textId="1389F354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2D4667" w:rsidRPr="00C91561" w14:paraId="732C41FC" w14:textId="77777777" w:rsidTr="002D4667">
        <w:trPr>
          <w:trHeight w:val="319"/>
        </w:trPr>
        <w:tc>
          <w:tcPr>
            <w:tcW w:w="2166" w:type="dxa"/>
            <w:tcBorders>
              <w:bottom w:val="single" w:sz="12" w:space="0" w:color="auto"/>
            </w:tcBorders>
            <w:vAlign w:val="center"/>
          </w:tcPr>
          <w:p w14:paraId="042D9DE4" w14:textId="77777777" w:rsidR="002D4667" w:rsidRPr="00C91561" w:rsidRDefault="002D4667" w:rsidP="002D4667">
            <w:pPr>
              <w:spacing w:before="20" w:after="48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2578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500F513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34" w:type="dxa"/>
            <w:tcBorders>
              <w:left w:val="single" w:sz="4" w:space="0" w:color="auto"/>
              <w:bottom w:val="single" w:sz="12" w:space="0" w:color="auto"/>
            </w:tcBorders>
          </w:tcPr>
          <w:p w14:paraId="06793C46" w14:textId="753430C1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2322" w:type="dxa"/>
            <w:tcBorders>
              <w:bottom w:val="single" w:sz="12" w:space="0" w:color="auto"/>
            </w:tcBorders>
          </w:tcPr>
          <w:p w14:paraId="7409F004" w14:textId="285645CC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  <w:tc>
          <w:tcPr>
            <w:tcW w:w="1870" w:type="dxa"/>
            <w:tcBorders>
              <w:bottom w:val="single" w:sz="12" w:space="0" w:color="auto"/>
            </w:tcBorders>
          </w:tcPr>
          <w:p w14:paraId="3C49B833" w14:textId="32A9DE08" w:rsidR="002D4667" w:rsidRPr="00C91561" w:rsidRDefault="002D4667" w:rsidP="002D4667">
            <w:pPr>
              <w:spacing w:before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55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 (%)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5AB8AFD7" w14:textId="77777777" w:rsidR="00A45707" w:rsidRDefault="002819FA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1AB94092" w14:textId="1ECD314B" w:rsidR="00C91561" w:rsidRPr="00C91561" w:rsidRDefault="00A45707" w:rsidP="00A45707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</w:t>
            </w:r>
            <w:r w:rsidR="00017D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have a row in the bridge session minutes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5309E3C9" w14:textId="293595D5" w:rsidR="00C91561" w:rsidRDefault="00C91561" w:rsidP="00713E4E"/>
    <w:p w14:paraId="07C1D789" w14:textId="77777777" w:rsidR="001C6D24" w:rsidRDefault="001C6D24" w:rsidP="00713E4E"/>
    <w:tbl>
      <w:tblPr>
        <w:tblpPr w:leftFromText="180" w:rightFromText="180" w:vertAnchor="page" w:horzAnchor="margin" w:tblpX="-545" w:tblpY="7089"/>
        <w:tblW w:w="112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4765"/>
        <w:gridCol w:w="1620"/>
        <w:gridCol w:w="1712"/>
        <w:gridCol w:w="1529"/>
        <w:gridCol w:w="999"/>
        <w:gridCol w:w="265"/>
        <w:gridCol w:w="355"/>
      </w:tblGrid>
      <w:tr w:rsidR="00C91561" w:rsidRPr="00C91561" w14:paraId="6C89594F" w14:textId="77777777" w:rsidTr="00955F21">
        <w:trPr>
          <w:gridAfter w:val="1"/>
          <w:wAfter w:w="35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5013049F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CF8AEC6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238FC08D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4A0E571C" w14:textId="77777777" w:rsidR="002652DB" w:rsidRDefault="002652DB" w:rsidP="00713E4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  <w:p w14:paraId="11AE7348" w14:textId="2330B58D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</w:t>
            </w:r>
            <w:r w:rsidR="000B3645" w:rsidRPr="004419E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1</w:t>
            </w:r>
            <w:r w:rsidR="00EB6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2</w:t>
            </w:r>
            <w:r w:rsidRPr="004419E2">
              <w:rPr>
                <w:rFonts w:ascii="Times New Roman" w:eastAsia="Times New Roman" w:hAnsi="Times New Roman" w:cs="Times New Roman"/>
                <w:color w:val="000000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Number and duration of c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ase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m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anagement 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s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essions use</w:t>
            </w:r>
            <w:r w:rsidR="00A45707">
              <w:rPr>
                <w:rFonts w:ascii="Times New Roman" w:eastAsia="Times New Roman" w:hAnsi="Times New Roman" w:cs="Times New Roman"/>
                <w:color w:val="000000"/>
                <w:sz w:val="22"/>
              </w:rPr>
              <w:t>d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955F21">
        <w:trPr>
          <w:trHeight w:val="569"/>
        </w:trPr>
        <w:tc>
          <w:tcPr>
            <w:tcW w:w="4765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9A13EE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0CE2C6F4" w:rsidR="00951204" w:rsidRPr="009A13EE" w:rsidRDefault="00945F83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  <w:vertAlign w:val="superscript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Overall</w:t>
            </w:r>
          </w:p>
          <w:p w14:paraId="280F340B" w14:textId="102925AA" w:rsidR="00C91561" w:rsidRPr="009A13EE" w:rsidRDefault="00BF190C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7" w:name="n_bridge_overall_12"/>
            <w:r w:rsidR="00A0350C" w:rsidRPr="00A0350C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n_bridge_overall_12</w:t>
            </w:r>
            <w:bookmarkEnd w:id="47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UCM </w:t>
            </w:r>
          </w:p>
          <w:p w14:paraId="6A4C5A8B" w14:textId="50957AA1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</w:t>
            </w:r>
            <w:r w:rsidR="002652DB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=</w:t>
            </w:r>
            <w:bookmarkStart w:id="48" w:name="n_bridge_ucm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n_bridge_ucm_12</w:t>
            </w:r>
            <w:bookmarkEnd w:id="48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9A13EE" w:rsidRDefault="00660720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UCM+SP</w:t>
            </w:r>
          </w:p>
          <w:p w14:paraId="0E3A6A74" w14:textId="31D049A7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49" w:name="n_bridge_ucm_sp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n_bridge_ucm_sp_12</w:t>
            </w:r>
            <w:bookmarkEnd w:id="49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61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9A13EE" w:rsidRDefault="00C91561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L2C </w:t>
            </w:r>
          </w:p>
          <w:p w14:paraId="501585A3" w14:textId="2AC59DE4" w:rsidR="00C91561" w:rsidRPr="009A13EE" w:rsidRDefault="009215DD" w:rsidP="00713E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(N=</w:t>
            </w:r>
            <w:bookmarkStart w:id="50" w:name="n_bridge_l2c_12"/>
            <w:r w:rsidR="00B824B4" w:rsidRPr="00B824B4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n_bridge_l2c_12</w:t>
            </w:r>
            <w:bookmarkEnd w:id="50"/>
            <w:r w:rsidR="00C91561" w:rsidRPr="009A13EE">
              <w:rPr>
                <w:rFonts w:ascii="Times New Roman" w:eastAsia="Times New Roman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</w:tr>
      <w:tr w:rsidR="00C91561" w:rsidRPr="00C91561" w14:paraId="4039930D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465FD1F5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Case 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anagement</w:t>
            </w:r>
            <w:r w:rsidR="00945F83"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of any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723182A3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579BD28C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2FD0D47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21ED6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0C2AA04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4E13FB2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CC7809A" w14:textId="77777777" w:rsidTr="00955F21">
        <w:trPr>
          <w:trHeight w:val="265"/>
        </w:trPr>
        <w:tc>
          <w:tcPr>
            <w:tcW w:w="4765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04B41B01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0134B421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range</w:t>
            </w:r>
            <w:r w:rsidRPr="009A13EE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4885761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27620C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220B097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E7C0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3E2B0FCA" w14:textId="77777777" w:rsidTr="00955F21">
        <w:trPr>
          <w:trHeight w:val="265"/>
        </w:trPr>
        <w:tc>
          <w:tcPr>
            <w:tcW w:w="4765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Regular Case Management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27C3C1A" w14:textId="77777777" w:rsidTr="00955F21">
        <w:trPr>
          <w:trHeight w:val="265"/>
        </w:trPr>
        <w:tc>
          <w:tcPr>
            <w:tcW w:w="4765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1175542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5220E70C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C7A6B4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69E64493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tcBorders>
              <w:top w:val="nil"/>
            </w:tcBorders>
            <w:shd w:val="clear" w:color="auto" w:fill="auto"/>
          </w:tcPr>
          <w:p w14:paraId="273EE24C" w14:textId="2D6F4A96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372E0A1A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0C64EE9A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3B0F275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593E0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3C7320B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B93E6E6" w14:textId="0BBBDCE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40DF99E" w14:textId="41788BE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715348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0C9076ED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Crisis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55147319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33605587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16B89D35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F9CF17F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6890EB0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7F2CD8A6" w14:textId="1FEBCBE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76804EEA" w14:textId="757D3DA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7C6C1AF8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57FC770E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163B3A8B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6DA47A7A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545510E7" w14:textId="1AE3A969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5E765372" w14:textId="61F91D28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47182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50F725B1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D53400" w:rsidRDefault="00C91561" w:rsidP="00D53400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D5340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Other Case Management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619" w:type="dxa"/>
            <w:gridSpan w:val="3"/>
            <w:shd w:val="clear" w:color="auto" w:fill="auto"/>
          </w:tcPr>
          <w:p w14:paraId="6369127D" w14:textId="77777777" w:rsidR="00C91561" w:rsidRPr="009A13EE" w:rsidRDefault="00C91561" w:rsidP="00D53400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B0712E" w:rsidRPr="00C91561" w14:paraId="4F1E768F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01030987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Sessions per participant, median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5004722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8003CC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69AFEBD4" w14:textId="4E6EEBC0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CF71CF4" w14:textId="5977E8A4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B0712E" w:rsidRPr="00C91561" w14:paraId="2172E876" w14:textId="77777777" w:rsidTr="00955F21">
        <w:trPr>
          <w:trHeight w:val="265"/>
        </w:trPr>
        <w:tc>
          <w:tcPr>
            <w:tcW w:w="4765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13AAEE6F" w:rsidR="00B0712E" w:rsidRPr="009A13EE" w:rsidRDefault="00B0712E" w:rsidP="00B0712E">
            <w:pPr>
              <w:spacing w:beforeLines="20" w:before="48" w:afterLines="20" w:after="4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Total minutes of sessions per PT,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median</w:t>
            </w:r>
            <w:r w:rsidRPr="009A13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(range)</w:t>
            </w:r>
          </w:p>
        </w:tc>
        <w:tc>
          <w:tcPr>
            <w:tcW w:w="16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52E60C77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712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0A8F8F2D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529" w:type="dxa"/>
            <w:shd w:val="clear" w:color="auto" w:fill="auto"/>
          </w:tcPr>
          <w:p w14:paraId="141242ED" w14:textId="77C4923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  <w:tc>
          <w:tcPr>
            <w:tcW w:w="1619" w:type="dxa"/>
            <w:gridSpan w:val="3"/>
            <w:shd w:val="clear" w:color="auto" w:fill="auto"/>
          </w:tcPr>
          <w:p w14:paraId="1B9E42BC" w14:textId="670250FE" w:rsidR="00B0712E" w:rsidRPr="009A13EE" w:rsidRDefault="00B0712E" w:rsidP="00B0712E">
            <w:pPr>
              <w:spacing w:beforeLines="20" w:before="48" w:afterLines="20" w:after="48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FE06EF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med (range)</w:t>
            </w:r>
          </w:p>
        </w:tc>
      </w:tr>
      <w:tr w:rsidR="00C91561" w:rsidRPr="00C91561" w14:paraId="68BC4ADA" w14:textId="77777777" w:rsidTr="00955F21">
        <w:trPr>
          <w:gridAfter w:val="1"/>
          <w:wAfter w:w="35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042D9437" w14:textId="735BC8C6" w:rsidR="00C91561" w:rsidRPr="00C91561" w:rsidRDefault="00A45707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 Only includes participants who were randomized to a study arm.</w:t>
            </w:r>
          </w:p>
          <w:p w14:paraId="639BA7AB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713E4E">
            <w:pPr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1418C55C" w14:textId="636DCD68" w:rsidR="00C91561" w:rsidRDefault="00C91561" w:rsidP="00713E4E">
      <w:pPr>
        <w:pStyle w:val="Heading1"/>
      </w:pPr>
      <w:r>
        <w:br w:type="page"/>
      </w:r>
      <w:bookmarkStart w:id="51" w:name="_Toc130292637"/>
      <w:r w:rsidR="00FB22D4">
        <w:lastRenderedPageBreak/>
        <w:t>Recruitment</w:t>
      </w:r>
      <w:bookmarkEnd w:id="51"/>
    </w:p>
    <w:p w14:paraId="066E04A6" w14:textId="4B5D47D2" w:rsidR="0073649F" w:rsidRPr="00E56EA5" w:rsidRDefault="0073649F" w:rsidP="00713E4E">
      <w:pPr>
        <w:rPr>
          <w:sz w:val="12"/>
          <w:szCs w:val="12"/>
        </w:rPr>
      </w:pPr>
    </w:p>
    <w:p w14:paraId="3DBD75D3" w14:textId="77777777" w:rsidR="00491E8F" w:rsidRDefault="00491E8F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54992A8A" w14:textId="69DF5AF2" w:rsidR="0073649F" w:rsidRPr="00491E8F" w:rsidRDefault="0073649F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</w:t>
      </w:r>
      <w:r w:rsidR="009A13EE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5</w:t>
      </w:r>
      <w:r w:rsidR="00491E8F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 xml:space="preserve">Recruitment by </w:t>
      </w:r>
      <w:r w:rsidR="00491E8F">
        <w:rPr>
          <w:rFonts w:ascii="Times New Roman" w:eastAsia="Times New Roman" w:hAnsi="Times New Roman" w:cs="Times New Roman"/>
          <w:bCs/>
          <w:color w:val="auto"/>
          <w:sz w:val="22"/>
        </w:rPr>
        <w:t>m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onth.</w:t>
      </w:r>
    </w:p>
    <w:p w14:paraId="258B26A7" w14:textId="43332C03" w:rsidR="00BB21F7" w:rsidRPr="00F25963" w:rsidRDefault="00F25963" w:rsidP="00713E4E">
      <w:pPr>
        <w:keepNext/>
        <w:rPr>
          <w:rFonts w:ascii="Times New Roman" w:hAnsi="Times New Roman" w:cs="Times New Roman"/>
          <w:color w:val="auto"/>
          <w:sz w:val="22"/>
        </w:rPr>
      </w:pPr>
      <w:bookmarkStart w:id="52" w:name="fig_recruitment_by_month"/>
      <w:r w:rsidRPr="00F25963">
        <w:rPr>
          <w:rFonts w:ascii="Times New Roman" w:hAnsi="Times New Roman" w:cs="Times New Roman"/>
          <w:color w:val="auto"/>
          <w:sz w:val="22"/>
        </w:rPr>
        <w:t>fig_</w:t>
      </w:r>
      <w:r>
        <w:rPr>
          <w:rFonts w:ascii="Times New Roman" w:hAnsi="Times New Roman" w:cs="Times New Roman"/>
          <w:color w:val="auto"/>
          <w:sz w:val="22"/>
        </w:rPr>
        <w:t>recruitment_by_month</w:t>
      </w:r>
      <w:bookmarkEnd w:id="52"/>
    </w:p>
    <w:p w14:paraId="31F3654D" w14:textId="01B147B5" w:rsidR="002865B9" w:rsidRPr="002865B9" w:rsidRDefault="006F79D7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6F79D7" w:rsidP="00713E4E">
      <w:pPr>
        <w:pStyle w:val="Caption"/>
        <w:spacing w:after="48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DE72228" w14:textId="77777777" w:rsidR="00776C75" w:rsidRDefault="00776C75" w:rsidP="00713E4E"/>
    <w:p w14:paraId="77160C9A" w14:textId="77777777" w:rsidR="00776C75" w:rsidRPr="00491E8F" w:rsidRDefault="00776C75" w:rsidP="00776C75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Average recruitment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(</w:t>
      </w:r>
      <w:r w:rsidRPr="00776C75">
        <w:rPr>
          <w:rFonts w:ascii="Times New Roman" w:eastAsia="Times New Roman" w:hAnsi="Times New Roman" w:cs="Times New Roman"/>
          <w:bCs/>
          <w:i/>
          <w:iCs/>
          <w:color w:val="auto"/>
          <w:sz w:val="22"/>
        </w:rPr>
        <w:t>2020-03-17 to 2020-07-05 not included in the denominator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>)</w:t>
      </w:r>
      <w:r w:rsidRPr="00491E8F">
        <w:rPr>
          <w:rFonts w:ascii="Times New Roman" w:eastAsia="Times New Roman" w:hAnsi="Times New Roman" w:cs="Times New Roman"/>
          <w:bCs/>
          <w:color w:val="auto"/>
          <w:sz w:val="22"/>
        </w:rPr>
        <w:t>:</w:t>
      </w:r>
    </w:p>
    <w:p w14:paraId="23EE795E" w14:textId="412937C4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Overall = </w:t>
      </w:r>
      <w:bookmarkStart w:id="53" w:name="recruitment_mean_overall"/>
      <w:r w:rsidR="00A6530C" w:rsidRPr="00A6530C">
        <w:rPr>
          <w:rFonts w:ascii="Times New Roman" w:eastAsia="Times New Roman" w:hAnsi="Times New Roman" w:cs="Times New Roman"/>
          <w:bCs/>
          <w:color w:val="auto"/>
          <w:sz w:val="22"/>
        </w:rPr>
        <w:t>recruitment_mean_overall</w:t>
      </w:r>
      <w:bookmarkEnd w:id="53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EB2C3B9" w14:textId="0C217FCC" w:rsid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Pre-COVID = </w:t>
      </w:r>
      <w:bookmarkStart w:id="54" w:name="recruitment_mean_pre_covid"/>
      <w:r w:rsidR="00D33557" w:rsidRPr="00D33557">
        <w:rPr>
          <w:rFonts w:ascii="Times New Roman" w:eastAsia="Times New Roman" w:hAnsi="Times New Roman" w:cs="Times New Roman"/>
          <w:bCs/>
          <w:color w:val="auto"/>
          <w:sz w:val="22"/>
        </w:rPr>
        <w:t>recruitment_mean_pre_covid</w:t>
      </w:r>
      <w:bookmarkEnd w:id="54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014A4834" w14:textId="5273390A" w:rsidR="00E56EA5" w:rsidRPr="00776C75" w:rsidRDefault="00776C75" w:rsidP="00DD5FC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Cs/>
          <w:color w:val="auto"/>
          <w:sz w:val="22"/>
        </w:rPr>
      </w:pPr>
      <w:r>
        <w:rPr>
          <w:rFonts w:ascii="Times New Roman" w:eastAsia="Times New Roman" w:hAnsi="Times New Roman" w:cs="Times New Roman"/>
          <w:bCs/>
          <w:color w:val="auto"/>
          <w:sz w:val="22"/>
        </w:rPr>
        <w:t>Post-COV</w:t>
      </w:r>
      <w:r w:rsidR="00921EC8">
        <w:rPr>
          <w:rFonts w:ascii="Times New Roman" w:eastAsia="Times New Roman" w:hAnsi="Times New Roman" w:cs="Times New Roman"/>
          <w:bCs/>
          <w:color w:val="auto"/>
          <w:sz w:val="22"/>
        </w:rPr>
        <w:t>I</w:t>
      </w:r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D = </w:t>
      </w:r>
      <w:bookmarkStart w:id="55" w:name="recruitment_mean_post_covid"/>
      <w:r w:rsidR="005C7AC9" w:rsidRPr="005C7AC9">
        <w:rPr>
          <w:rFonts w:ascii="Times New Roman" w:eastAsia="Times New Roman" w:hAnsi="Times New Roman" w:cs="Times New Roman"/>
          <w:bCs/>
          <w:color w:val="auto"/>
          <w:sz w:val="22"/>
        </w:rPr>
        <w:t>recruitment_mean_post_covid</w:t>
      </w:r>
      <w:bookmarkEnd w:id="55"/>
      <w:r>
        <w:rPr>
          <w:rFonts w:ascii="Times New Roman" w:eastAsia="Times New Roman" w:hAnsi="Times New Roman" w:cs="Times New Roman"/>
          <w:bCs/>
          <w:color w:val="auto"/>
          <w:sz w:val="22"/>
        </w:rPr>
        <w:t xml:space="preserve"> per month</w:t>
      </w:r>
    </w:p>
    <w:p w14:paraId="65C475BC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4CB798CD" w14:textId="77777777" w:rsidR="00776C75" w:rsidRDefault="00776C75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>
        <w:rPr>
          <w:rFonts w:ascii="Times New Roman" w:eastAsia="Times New Roman" w:hAnsi="Times New Roman" w:cs="Times New Roman"/>
          <w:b/>
          <w:color w:val="auto"/>
          <w:sz w:val="22"/>
        </w:rPr>
        <w:br w:type="page"/>
      </w:r>
    </w:p>
    <w:p w14:paraId="200B7B57" w14:textId="77777777" w:rsidR="00776C75" w:rsidRDefault="00776C75" w:rsidP="00713E4E">
      <w:pPr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62C9A867" w14:textId="0EB2B273" w:rsidR="00E56EA5" w:rsidRPr="00776C75" w:rsidRDefault="00E56EA5" w:rsidP="00713E4E">
      <w:pPr>
        <w:rPr>
          <w:rFonts w:ascii="Times New Roman" w:eastAsia="Times New Roman" w:hAnsi="Times New Roman" w:cs="Times New Roman"/>
          <w:bCs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Figure </w:t>
      </w:r>
      <w:r w:rsidR="00F9342D">
        <w:rPr>
          <w:rFonts w:ascii="Times New Roman" w:eastAsia="Times New Roman" w:hAnsi="Times New Roman" w:cs="Times New Roman"/>
          <w:b/>
          <w:color w:val="auto"/>
          <w:sz w:val="22"/>
        </w:rPr>
        <w:t>6</w:t>
      </w:r>
      <w:r w:rsidR="00776C75">
        <w:rPr>
          <w:rFonts w:ascii="Times New Roman" w:eastAsia="Times New Roman" w:hAnsi="Times New Roman" w:cs="Times New Roman"/>
          <w:b/>
          <w:color w:val="auto"/>
          <w:sz w:val="22"/>
        </w:rPr>
        <w:t>.</w:t>
      </w: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 xml:space="preserve"> </w:t>
      </w:r>
      <w:r w:rsidRPr="00776C75">
        <w:rPr>
          <w:rFonts w:ascii="Times New Roman" w:eastAsia="Times New Roman" w:hAnsi="Times New Roman" w:cs="Times New Roman"/>
          <w:bCs/>
          <w:color w:val="auto"/>
          <w:sz w:val="22"/>
        </w:rPr>
        <w:t>Monthly recruitment stratified by year.</w:t>
      </w:r>
    </w:p>
    <w:p w14:paraId="3C43348B" w14:textId="10E7A728" w:rsidR="00E56EA5" w:rsidRPr="004F71BC" w:rsidRDefault="004F71BC" w:rsidP="00713E4E">
      <w:pPr>
        <w:rPr>
          <w:rFonts w:ascii="Times New Roman" w:hAnsi="Times New Roman" w:cs="Times New Roman"/>
          <w:color w:val="000000" w:themeColor="text1"/>
          <w:sz w:val="22"/>
        </w:rPr>
      </w:pPr>
      <w:bookmarkStart w:id="56" w:name="fig_recruitment_by_year"/>
      <w:r w:rsidRPr="004F71BC">
        <w:rPr>
          <w:rFonts w:ascii="Times New Roman" w:hAnsi="Times New Roman" w:cs="Times New Roman"/>
          <w:color w:val="000000" w:themeColor="text1"/>
          <w:sz w:val="22"/>
        </w:rPr>
        <w:t>fig_recruitment_by_year</w:t>
      </w:r>
      <w:bookmarkEnd w:id="56"/>
    </w:p>
    <w:sectPr w:rsidR="00E56EA5" w:rsidRPr="004F71BC" w:rsidSect="00A67285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F877" w14:textId="77777777" w:rsidR="002714F2" w:rsidRDefault="002714F2" w:rsidP="005A20E2">
      <w:r>
        <w:separator/>
      </w:r>
    </w:p>
    <w:p w14:paraId="168BD648" w14:textId="77777777" w:rsidR="002714F2" w:rsidRDefault="002714F2"/>
    <w:p w14:paraId="0DA854F6" w14:textId="77777777" w:rsidR="002714F2" w:rsidRDefault="002714F2" w:rsidP="009B4773"/>
    <w:p w14:paraId="0DD01BD1" w14:textId="77777777" w:rsidR="002714F2" w:rsidRDefault="002714F2" w:rsidP="00513832"/>
    <w:p w14:paraId="03C7C81E" w14:textId="77777777" w:rsidR="002714F2" w:rsidRDefault="002714F2"/>
  </w:endnote>
  <w:endnote w:type="continuationSeparator" w:id="0">
    <w:p w14:paraId="2C4786AD" w14:textId="77777777" w:rsidR="002714F2" w:rsidRDefault="002714F2" w:rsidP="005A20E2">
      <w:r>
        <w:continuationSeparator/>
      </w:r>
    </w:p>
    <w:p w14:paraId="4F06785C" w14:textId="77777777" w:rsidR="002714F2" w:rsidRDefault="002714F2"/>
    <w:p w14:paraId="46442F46" w14:textId="77777777" w:rsidR="002714F2" w:rsidRDefault="002714F2" w:rsidP="009B4773"/>
    <w:p w14:paraId="40D65FB4" w14:textId="77777777" w:rsidR="002714F2" w:rsidRDefault="002714F2" w:rsidP="00513832"/>
    <w:p w14:paraId="7B225CF8" w14:textId="77777777" w:rsidR="002714F2" w:rsidRDefault="002714F2"/>
  </w:endnote>
  <w:endnote w:type="continuationNotice" w:id="1">
    <w:p w14:paraId="1F3A0A5C" w14:textId="77777777" w:rsidR="002714F2" w:rsidRDefault="00271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A32E" w14:textId="741A527D" w:rsidR="004C6F3E" w:rsidRPr="00C51EE8" w:rsidRDefault="004C6F3E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  <w:p w14:paraId="7CACC81B" w14:textId="77777777" w:rsidR="006609B4" w:rsidRDefault="006609B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124D" w14:textId="7F5D5191" w:rsidR="004C6F3E" w:rsidRPr="00C51EE8" w:rsidRDefault="004C6F3E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  <w:p w14:paraId="61707C07" w14:textId="77777777" w:rsidR="006609B4" w:rsidRDefault="006609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996B7" w14:textId="77777777" w:rsidR="002714F2" w:rsidRDefault="002714F2" w:rsidP="005A20E2">
      <w:r>
        <w:separator/>
      </w:r>
    </w:p>
    <w:p w14:paraId="4607BBB4" w14:textId="77777777" w:rsidR="002714F2" w:rsidRDefault="002714F2"/>
    <w:p w14:paraId="31B8BE56" w14:textId="77777777" w:rsidR="002714F2" w:rsidRDefault="002714F2" w:rsidP="009B4773"/>
    <w:p w14:paraId="176AA9D5" w14:textId="77777777" w:rsidR="002714F2" w:rsidRDefault="002714F2" w:rsidP="00513832"/>
    <w:p w14:paraId="720219E1" w14:textId="77777777" w:rsidR="002714F2" w:rsidRDefault="002714F2"/>
  </w:footnote>
  <w:footnote w:type="continuationSeparator" w:id="0">
    <w:p w14:paraId="2284DEAE" w14:textId="77777777" w:rsidR="002714F2" w:rsidRDefault="002714F2" w:rsidP="005A20E2">
      <w:r>
        <w:continuationSeparator/>
      </w:r>
    </w:p>
    <w:p w14:paraId="5E5F827D" w14:textId="77777777" w:rsidR="002714F2" w:rsidRDefault="002714F2"/>
    <w:p w14:paraId="111DE7FB" w14:textId="77777777" w:rsidR="002714F2" w:rsidRDefault="002714F2" w:rsidP="009B4773"/>
    <w:p w14:paraId="4359313F" w14:textId="77777777" w:rsidR="002714F2" w:rsidRDefault="002714F2" w:rsidP="00513832"/>
    <w:p w14:paraId="4FC3060B" w14:textId="77777777" w:rsidR="002714F2" w:rsidRDefault="002714F2"/>
  </w:footnote>
  <w:footnote w:type="continuationNotice" w:id="1">
    <w:p w14:paraId="2B62E1B8" w14:textId="77777777" w:rsidR="002714F2" w:rsidRDefault="002714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F266B" w14:textId="123BEA2E" w:rsidR="004C6F3E" w:rsidRPr="005674B4" w:rsidRDefault="004C6F3E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4C6F3E" w:rsidRDefault="004C6F3E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&quot;&quot;" style="position:absolute;margin-left:0;margin-top:0;width:11in;height:66.75pt;z-index:-25165824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" fillcolor="#5a5a5a [2109]" stroked="f">
              <v:fill opacity="9766f"/>
              <v:textbox inset="20mm,8mm">
                <w:txbxContent>
                  <w:p w14:paraId="7169D3DE" w14:textId="77777777" w:rsidR="004C6F3E" w:rsidRDefault="004C6F3E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3DC83CE1" w:rsidR="004C6F3E" w:rsidRPr="005674B4" w:rsidRDefault="004C6F3E" w:rsidP="003D6AFD">
    <w:pPr>
      <w:pStyle w:val="Header"/>
      <w:spacing w:after="48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 w:rsidR="002E10DD">
      <w:rPr>
        <w:rFonts w:ascii="Times New Roman" w:hAnsi="Times New Roman" w:cs="Times New Roman"/>
      </w:rPr>
      <w:t>1</w:t>
    </w:r>
    <w:r w:rsidRPr="005674B4">
      <w:rPr>
        <w:rFonts w:ascii="Times New Roman" w:hAnsi="Times New Roman" w:cs="Times New Roman"/>
      </w:rPr>
      <w:t xml:space="preserve"> – </w:t>
    </w:r>
    <w:r w:rsidR="002E10DD">
      <w:rPr>
        <w:rFonts w:ascii="Times New Roman" w:hAnsi="Times New Roman" w:cs="Times New Roman"/>
      </w:rPr>
      <w:t>March</w:t>
    </w:r>
    <w:r w:rsidRPr="005674B4">
      <w:rPr>
        <w:rFonts w:ascii="Times New Roman" w:hAnsi="Times New Roman" w:cs="Times New Roman"/>
      </w:rPr>
      <w:t xml:space="preserve"> </w:t>
    </w:r>
    <w:r w:rsidR="002E10DD">
      <w:rPr>
        <w:rFonts w:ascii="Times New Roman" w:hAnsi="Times New Roman" w:cs="Times New Roman"/>
      </w:rPr>
      <w:t>22</w:t>
    </w:r>
    <w:r w:rsidRPr="005674B4">
      <w:rPr>
        <w:rFonts w:ascii="Times New Roman" w:hAnsi="Times New Roman" w:cs="Times New Roman"/>
      </w:rPr>
      <w:t>, 202</w:t>
    </w:r>
    <w:r w:rsidR="002E10DD">
      <w:rPr>
        <w:rFonts w:ascii="Times New Roman" w:hAnsi="Times New Roman" w:cs="Times New Roman"/>
      </w:rPr>
      <w:t>3</w:t>
    </w:r>
  </w:p>
  <w:p w14:paraId="4C8A1324" w14:textId="77777777" w:rsidR="006609B4" w:rsidRDefault="006609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6B4C8" w14:textId="67DDE6D9" w:rsidR="004C6F3E" w:rsidRDefault="004C6F3E" w:rsidP="00A67285">
    <w:pPr>
      <w:pStyle w:val="Header"/>
      <w:spacing w:after="48"/>
    </w:pPr>
  </w:p>
  <w:p w14:paraId="444493A9" w14:textId="77777777" w:rsidR="006609B4" w:rsidRDefault="006609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CA5"/>
    <w:multiLevelType w:val="hybridMultilevel"/>
    <w:tmpl w:val="F482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F1FD7"/>
    <w:multiLevelType w:val="hybridMultilevel"/>
    <w:tmpl w:val="7CE8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F33B7"/>
    <w:multiLevelType w:val="hybridMultilevel"/>
    <w:tmpl w:val="37A41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0648">
    <w:abstractNumId w:val="3"/>
  </w:num>
  <w:num w:numId="2" w16cid:durableId="1948388023">
    <w:abstractNumId w:val="5"/>
  </w:num>
  <w:num w:numId="3" w16cid:durableId="1156844122">
    <w:abstractNumId w:val="2"/>
  </w:num>
  <w:num w:numId="4" w16cid:durableId="20715949">
    <w:abstractNumId w:val="6"/>
  </w:num>
  <w:num w:numId="5" w16cid:durableId="665670036">
    <w:abstractNumId w:val="1"/>
  </w:num>
  <w:num w:numId="6" w16cid:durableId="2042394204">
    <w:abstractNumId w:val="8"/>
  </w:num>
  <w:num w:numId="7" w16cid:durableId="321399568">
    <w:abstractNumId w:val="0"/>
  </w:num>
  <w:num w:numId="8" w16cid:durableId="583027876">
    <w:abstractNumId w:val="4"/>
  </w:num>
  <w:num w:numId="9" w16cid:durableId="181557414">
    <w:abstractNumId w:val="9"/>
  </w:num>
  <w:num w:numId="10" w16cid:durableId="150975547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316S663H153F767"/>
    <w:docVar w:name="paperpile-doc-name" w:val="template_l2c_quarterly_report.docx"/>
  </w:docVars>
  <w:rsids>
    <w:rsidRoot w:val="006F16B5"/>
    <w:rsid w:val="0000092E"/>
    <w:rsid w:val="0000277B"/>
    <w:rsid w:val="00004FBE"/>
    <w:rsid w:val="000050BD"/>
    <w:rsid w:val="000100B5"/>
    <w:rsid w:val="00011029"/>
    <w:rsid w:val="00012A83"/>
    <w:rsid w:val="00012E54"/>
    <w:rsid w:val="000139AF"/>
    <w:rsid w:val="0001498A"/>
    <w:rsid w:val="00017C3C"/>
    <w:rsid w:val="00017D11"/>
    <w:rsid w:val="000209F5"/>
    <w:rsid w:val="00021F2E"/>
    <w:rsid w:val="00026EAE"/>
    <w:rsid w:val="000310D8"/>
    <w:rsid w:val="0003123C"/>
    <w:rsid w:val="000321E0"/>
    <w:rsid w:val="00032A10"/>
    <w:rsid w:val="000339AC"/>
    <w:rsid w:val="00036CA2"/>
    <w:rsid w:val="00043FFE"/>
    <w:rsid w:val="00044074"/>
    <w:rsid w:val="0004430C"/>
    <w:rsid w:val="0004795A"/>
    <w:rsid w:val="00063A8A"/>
    <w:rsid w:val="00063B51"/>
    <w:rsid w:val="0006583E"/>
    <w:rsid w:val="00066DE2"/>
    <w:rsid w:val="00076C35"/>
    <w:rsid w:val="00077931"/>
    <w:rsid w:val="00083516"/>
    <w:rsid w:val="00084E91"/>
    <w:rsid w:val="000900B6"/>
    <w:rsid w:val="000A649E"/>
    <w:rsid w:val="000A7626"/>
    <w:rsid w:val="000B021D"/>
    <w:rsid w:val="000B2D28"/>
    <w:rsid w:val="000B3645"/>
    <w:rsid w:val="000B4031"/>
    <w:rsid w:val="000B5DA2"/>
    <w:rsid w:val="000C1C28"/>
    <w:rsid w:val="000C3DFA"/>
    <w:rsid w:val="000C43D1"/>
    <w:rsid w:val="000C5872"/>
    <w:rsid w:val="000D15A6"/>
    <w:rsid w:val="000D4A2D"/>
    <w:rsid w:val="000E0979"/>
    <w:rsid w:val="000E0F0F"/>
    <w:rsid w:val="000E1544"/>
    <w:rsid w:val="000E17A9"/>
    <w:rsid w:val="000E5D62"/>
    <w:rsid w:val="000F0991"/>
    <w:rsid w:val="000F1E33"/>
    <w:rsid w:val="000F2D65"/>
    <w:rsid w:val="000F47C0"/>
    <w:rsid w:val="000F565A"/>
    <w:rsid w:val="00104094"/>
    <w:rsid w:val="00104AEC"/>
    <w:rsid w:val="001155CE"/>
    <w:rsid w:val="00116B8B"/>
    <w:rsid w:val="001225D9"/>
    <w:rsid w:val="00123AAB"/>
    <w:rsid w:val="0012403E"/>
    <w:rsid w:val="00124370"/>
    <w:rsid w:val="00124B26"/>
    <w:rsid w:val="001265A0"/>
    <w:rsid w:val="00132957"/>
    <w:rsid w:val="00141ABD"/>
    <w:rsid w:val="001459A6"/>
    <w:rsid w:val="00146ABA"/>
    <w:rsid w:val="001514FB"/>
    <w:rsid w:val="0015476B"/>
    <w:rsid w:val="0015480B"/>
    <w:rsid w:val="00160392"/>
    <w:rsid w:val="00164319"/>
    <w:rsid w:val="00167FD0"/>
    <w:rsid w:val="00172FA9"/>
    <w:rsid w:val="00173D3C"/>
    <w:rsid w:val="001740C6"/>
    <w:rsid w:val="00174169"/>
    <w:rsid w:val="00174B83"/>
    <w:rsid w:val="001812E7"/>
    <w:rsid w:val="0018571C"/>
    <w:rsid w:val="00186FF5"/>
    <w:rsid w:val="00187788"/>
    <w:rsid w:val="001928D5"/>
    <w:rsid w:val="001A46D5"/>
    <w:rsid w:val="001A5429"/>
    <w:rsid w:val="001A5878"/>
    <w:rsid w:val="001C020C"/>
    <w:rsid w:val="001C24FF"/>
    <w:rsid w:val="001C6D24"/>
    <w:rsid w:val="001D1C22"/>
    <w:rsid w:val="001E11F1"/>
    <w:rsid w:val="001E1716"/>
    <w:rsid w:val="001E1E58"/>
    <w:rsid w:val="001E254E"/>
    <w:rsid w:val="001E3AEB"/>
    <w:rsid w:val="001E5831"/>
    <w:rsid w:val="00206719"/>
    <w:rsid w:val="00207A17"/>
    <w:rsid w:val="00213140"/>
    <w:rsid w:val="0021550D"/>
    <w:rsid w:val="00221780"/>
    <w:rsid w:val="002245D1"/>
    <w:rsid w:val="002264B2"/>
    <w:rsid w:val="002264D8"/>
    <w:rsid w:val="00226FFA"/>
    <w:rsid w:val="00227F69"/>
    <w:rsid w:val="00230CC5"/>
    <w:rsid w:val="00234059"/>
    <w:rsid w:val="00234A8B"/>
    <w:rsid w:val="00240312"/>
    <w:rsid w:val="00247B17"/>
    <w:rsid w:val="002505E1"/>
    <w:rsid w:val="00252E4A"/>
    <w:rsid w:val="002642A8"/>
    <w:rsid w:val="002652DB"/>
    <w:rsid w:val="002714F2"/>
    <w:rsid w:val="002715BB"/>
    <w:rsid w:val="00274965"/>
    <w:rsid w:val="002819FA"/>
    <w:rsid w:val="002861F3"/>
    <w:rsid w:val="002865B9"/>
    <w:rsid w:val="0029010F"/>
    <w:rsid w:val="002919FB"/>
    <w:rsid w:val="0029406E"/>
    <w:rsid w:val="002955AB"/>
    <w:rsid w:val="002A137B"/>
    <w:rsid w:val="002A40F1"/>
    <w:rsid w:val="002A4D66"/>
    <w:rsid w:val="002A7D5F"/>
    <w:rsid w:val="002B7415"/>
    <w:rsid w:val="002C1562"/>
    <w:rsid w:val="002C3909"/>
    <w:rsid w:val="002C76A4"/>
    <w:rsid w:val="002D0EA8"/>
    <w:rsid w:val="002D4667"/>
    <w:rsid w:val="002D77A4"/>
    <w:rsid w:val="002E0FBC"/>
    <w:rsid w:val="002E10DD"/>
    <w:rsid w:val="002F258F"/>
    <w:rsid w:val="003017FB"/>
    <w:rsid w:val="0031130D"/>
    <w:rsid w:val="00313EF9"/>
    <w:rsid w:val="00314A6F"/>
    <w:rsid w:val="00321E5A"/>
    <w:rsid w:val="00325150"/>
    <w:rsid w:val="003265A0"/>
    <w:rsid w:val="00334394"/>
    <w:rsid w:val="00334F78"/>
    <w:rsid w:val="00347AF5"/>
    <w:rsid w:val="00351F62"/>
    <w:rsid w:val="00352771"/>
    <w:rsid w:val="00353F9A"/>
    <w:rsid w:val="00354924"/>
    <w:rsid w:val="00355AFB"/>
    <w:rsid w:val="00356D43"/>
    <w:rsid w:val="00360F98"/>
    <w:rsid w:val="00361231"/>
    <w:rsid w:val="00361E90"/>
    <w:rsid w:val="00362478"/>
    <w:rsid w:val="003639D2"/>
    <w:rsid w:val="00364DC2"/>
    <w:rsid w:val="003704CE"/>
    <w:rsid w:val="0037322C"/>
    <w:rsid w:val="00374421"/>
    <w:rsid w:val="003748F7"/>
    <w:rsid w:val="0038144C"/>
    <w:rsid w:val="0038646A"/>
    <w:rsid w:val="00392109"/>
    <w:rsid w:val="0039637E"/>
    <w:rsid w:val="00396BA9"/>
    <w:rsid w:val="003A1203"/>
    <w:rsid w:val="003A2B50"/>
    <w:rsid w:val="003A5427"/>
    <w:rsid w:val="003A5887"/>
    <w:rsid w:val="003A6214"/>
    <w:rsid w:val="003A6684"/>
    <w:rsid w:val="003A761A"/>
    <w:rsid w:val="003B5758"/>
    <w:rsid w:val="003C01B2"/>
    <w:rsid w:val="003C0F28"/>
    <w:rsid w:val="003C1666"/>
    <w:rsid w:val="003D3190"/>
    <w:rsid w:val="003D59A7"/>
    <w:rsid w:val="003D5D10"/>
    <w:rsid w:val="003D6AFD"/>
    <w:rsid w:val="003E0C31"/>
    <w:rsid w:val="003E78A7"/>
    <w:rsid w:val="003F0714"/>
    <w:rsid w:val="003F13B0"/>
    <w:rsid w:val="003F5F4A"/>
    <w:rsid w:val="003F65A4"/>
    <w:rsid w:val="003F6EA9"/>
    <w:rsid w:val="00403423"/>
    <w:rsid w:val="0041406D"/>
    <w:rsid w:val="00415A80"/>
    <w:rsid w:val="00422BFD"/>
    <w:rsid w:val="00423148"/>
    <w:rsid w:val="00424ACC"/>
    <w:rsid w:val="004262DD"/>
    <w:rsid w:val="0042646F"/>
    <w:rsid w:val="00433061"/>
    <w:rsid w:val="00435096"/>
    <w:rsid w:val="00437F4D"/>
    <w:rsid w:val="004411FB"/>
    <w:rsid w:val="004419E2"/>
    <w:rsid w:val="00443212"/>
    <w:rsid w:val="00450501"/>
    <w:rsid w:val="0045580C"/>
    <w:rsid w:val="004655D3"/>
    <w:rsid w:val="0046758D"/>
    <w:rsid w:val="00467D1E"/>
    <w:rsid w:val="004700A7"/>
    <w:rsid w:val="0047123D"/>
    <w:rsid w:val="00490118"/>
    <w:rsid w:val="0049083F"/>
    <w:rsid w:val="00491E8F"/>
    <w:rsid w:val="00493EC0"/>
    <w:rsid w:val="00495909"/>
    <w:rsid w:val="004B0E7D"/>
    <w:rsid w:val="004B1141"/>
    <w:rsid w:val="004B3577"/>
    <w:rsid w:val="004B39C8"/>
    <w:rsid w:val="004B5251"/>
    <w:rsid w:val="004B588F"/>
    <w:rsid w:val="004C0453"/>
    <w:rsid w:val="004C432D"/>
    <w:rsid w:val="004C6F3E"/>
    <w:rsid w:val="004C7B3E"/>
    <w:rsid w:val="004D0E7F"/>
    <w:rsid w:val="004D430D"/>
    <w:rsid w:val="004D7767"/>
    <w:rsid w:val="004E0B3D"/>
    <w:rsid w:val="004E2F85"/>
    <w:rsid w:val="004E50DE"/>
    <w:rsid w:val="004E6D89"/>
    <w:rsid w:val="004F2254"/>
    <w:rsid w:val="004F3E91"/>
    <w:rsid w:val="004F4679"/>
    <w:rsid w:val="004F6605"/>
    <w:rsid w:val="004F71BC"/>
    <w:rsid w:val="005047CE"/>
    <w:rsid w:val="005048EF"/>
    <w:rsid w:val="005106AD"/>
    <w:rsid w:val="00510F2A"/>
    <w:rsid w:val="00513832"/>
    <w:rsid w:val="00517064"/>
    <w:rsid w:val="00522F4E"/>
    <w:rsid w:val="0052424E"/>
    <w:rsid w:val="00524C42"/>
    <w:rsid w:val="00526C37"/>
    <w:rsid w:val="00533047"/>
    <w:rsid w:val="00534EB9"/>
    <w:rsid w:val="00536494"/>
    <w:rsid w:val="0055691F"/>
    <w:rsid w:val="005579B4"/>
    <w:rsid w:val="00557B50"/>
    <w:rsid w:val="005636C4"/>
    <w:rsid w:val="00563E17"/>
    <w:rsid w:val="005674B4"/>
    <w:rsid w:val="00567626"/>
    <w:rsid w:val="0057208C"/>
    <w:rsid w:val="0057448C"/>
    <w:rsid w:val="0057604C"/>
    <w:rsid w:val="00577B45"/>
    <w:rsid w:val="0058158F"/>
    <w:rsid w:val="005854DB"/>
    <w:rsid w:val="0058624E"/>
    <w:rsid w:val="005919AF"/>
    <w:rsid w:val="00593453"/>
    <w:rsid w:val="00594E8D"/>
    <w:rsid w:val="005974F2"/>
    <w:rsid w:val="005A20E2"/>
    <w:rsid w:val="005A3364"/>
    <w:rsid w:val="005A46F3"/>
    <w:rsid w:val="005B6A1A"/>
    <w:rsid w:val="005C3376"/>
    <w:rsid w:val="005C363E"/>
    <w:rsid w:val="005C7AC9"/>
    <w:rsid w:val="005C7CB8"/>
    <w:rsid w:val="005C7E0C"/>
    <w:rsid w:val="005D2146"/>
    <w:rsid w:val="005D7692"/>
    <w:rsid w:val="005E22E9"/>
    <w:rsid w:val="005E26E7"/>
    <w:rsid w:val="005E3E97"/>
    <w:rsid w:val="005F0EBE"/>
    <w:rsid w:val="005F6388"/>
    <w:rsid w:val="00602B37"/>
    <w:rsid w:val="00607834"/>
    <w:rsid w:val="006109F9"/>
    <w:rsid w:val="006137D7"/>
    <w:rsid w:val="00615AC8"/>
    <w:rsid w:val="00616366"/>
    <w:rsid w:val="00622B67"/>
    <w:rsid w:val="00623719"/>
    <w:rsid w:val="00625FD2"/>
    <w:rsid w:val="0062624B"/>
    <w:rsid w:val="006275DE"/>
    <w:rsid w:val="006301A6"/>
    <w:rsid w:val="00630ED0"/>
    <w:rsid w:val="006329E1"/>
    <w:rsid w:val="00633E73"/>
    <w:rsid w:val="00636365"/>
    <w:rsid w:val="00637C0B"/>
    <w:rsid w:val="00637E44"/>
    <w:rsid w:val="006403A0"/>
    <w:rsid w:val="00645047"/>
    <w:rsid w:val="00647BBE"/>
    <w:rsid w:val="00650B4D"/>
    <w:rsid w:val="0065352C"/>
    <w:rsid w:val="00655308"/>
    <w:rsid w:val="00655536"/>
    <w:rsid w:val="006567C9"/>
    <w:rsid w:val="006601D2"/>
    <w:rsid w:val="00660720"/>
    <w:rsid w:val="006609B4"/>
    <w:rsid w:val="00660F67"/>
    <w:rsid w:val="00664450"/>
    <w:rsid w:val="00672D6A"/>
    <w:rsid w:val="00676F4F"/>
    <w:rsid w:val="00682531"/>
    <w:rsid w:val="00685B4E"/>
    <w:rsid w:val="00690077"/>
    <w:rsid w:val="006903EC"/>
    <w:rsid w:val="006936EB"/>
    <w:rsid w:val="0069659F"/>
    <w:rsid w:val="006A083F"/>
    <w:rsid w:val="006A56FC"/>
    <w:rsid w:val="006A5E02"/>
    <w:rsid w:val="006A7ACB"/>
    <w:rsid w:val="006B048A"/>
    <w:rsid w:val="006B1E69"/>
    <w:rsid w:val="006B2383"/>
    <w:rsid w:val="006B6E5A"/>
    <w:rsid w:val="006B70F0"/>
    <w:rsid w:val="006C4D5C"/>
    <w:rsid w:val="006D0144"/>
    <w:rsid w:val="006D38BD"/>
    <w:rsid w:val="006E1049"/>
    <w:rsid w:val="006E1E30"/>
    <w:rsid w:val="006E3FC8"/>
    <w:rsid w:val="006E52DF"/>
    <w:rsid w:val="006F16B5"/>
    <w:rsid w:val="006F38DB"/>
    <w:rsid w:val="006F79D7"/>
    <w:rsid w:val="00707211"/>
    <w:rsid w:val="00712AA4"/>
    <w:rsid w:val="00713E4E"/>
    <w:rsid w:val="007157EF"/>
    <w:rsid w:val="00716599"/>
    <w:rsid w:val="007208FF"/>
    <w:rsid w:val="00722DC3"/>
    <w:rsid w:val="00725ABA"/>
    <w:rsid w:val="007279ED"/>
    <w:rsid w:val="00733BEE"/>
    <w:rsid w:val="0073649F"/>
    <w:rsid w:val="0073670F"/>
    <w:rsid w:val="00740FCE"/>
    <w:rsid w:val="00741815"/>
    <w:rsid w:val="00744C8A"/>
    <w:rsid w:val="007516DC"/>
    <w:rsid w:val="00753E67"/>
    <w:rsid w:val="007563EE"/>
    <w:rsid w:val="00757514"/>
    <w:rsid w:val="00757AB5"/>
    <w:rsid w:val="007667B7"/>
    <w:rsid w:val="00770F30"/>
    <w:rsid w:val="00776C75"/>
    <w:rsid w:val="0078010D"/>
    <w:rsid w:val="00783E24"/>
    <w:rsid w:val="00784AB5"/>
    <w:rsid w:val="007875CE"/>
    <w:rsid w:val="00794B46"/>
    <w:rsid w:val="007958DB"/>
    <w:rsid w:val="007972D5"/>
    <w:rsid w:val="007A0414"/>
    <w:rsid w:val="007A19FA"/>
    <w:rsid w:val="007A399E"/>
    <w:rsid w:val="007A645A"/>
    <w:rsid w:val="007A7528"/>
    <w:rsid w:val="007B17C4"/>
    <w:rsid w:val="007B1F5A"/>
    <w:rsid w:val="007B23C3"/>
    <w:rsid w:val="007B3965"/>
    <w:rsid w:val="007B3AB6"/>
    <w:rsid w:val="007B5AFF"/>
    <w:rsid w:val="007B7104"/>
    <w:rsid w:val="007C03AA"/>
    <w:rsid w:val="007C0C1A"/>
    <w:rsid w:val="007C136F"/>
    <w:rsid w:val="007C282C"/>
    <w:rsid w:val="007C5602"/>
    <w:rsid w:val="007C5AF4"/>
    <w:rsid w:val="007C6B37"/>
    <w:rsid w:val="007D1CDC"/>
    <w:rsid w:val="007D3037"/>
    <w:rsid w:val="007D40C7"/>
    <w:rsid w:val="007D40E3"/>
    <w:rsid w:val="007D5767"/>
    <w:rsid w:val="007D5CB9"/>
    <w:rsid w:val="007E639F"/>
    <w:rsid w:val="007E73CE"/>
    <w:rsid w:val="007F1229"/>
    <w:rsid w:val="007F6C08"/>
    <w:rsid w:val="007F793B"/>
    <w:rsid w:val="00807F1C"/>
    <w:rsid w:val="0081066B"/>
    <w:rsid w:val="0081086A"/>
    <w:rsid w:val="00813EC8"/>
    <w:rsid w:val="00817F8C"/>
    <w:rsid w:val="0082491D"/>
    <w:rsid w:val="00831E04"/>
    <w:rsid w:val="008323D0"/>
    <w:rsid w:val="0083428B"/>
    <w:rsid w:val="008342C7"/>
    <w:rsid w:val="008353D4"/>
    <w:rsid w:val="00843A27"/>
    <w:rsid w:val="00846B88"/>
    <w:rsid w:val="00847BAC"/>
    <w:rsid w:val="008509BF"/>
    <w:rsid w:val="00851724"/>
    <w:rsid w:val="00857DB5"/>
    <w:rsid w:val="00861E25"/>
    <w:rsid w:val="008645A2"/>
    <w:rsid w:val="00865EA0"/>
    <w:rsid w:val="008716EC"/>
    <w:rsid w:val="00875C3B"/>
    <w:rsid w:val="00876F99"/>
    <w:rsid w:val="008820B3"/>
    <w:rsid w:val="008835E2"/>
    <w:rsid w:val="00886169"/>
    <w:rsid w:val="0089410F"/>
    <w:rsid w:val="00895905"/>
    <w:rsid w:val="00895914"/>
    <w:rsid w:val="008965F6"/>
    <w:rsid w:val="008A2B5E"/>
    <w:rsid w:val="008A4453"/>
    <w:rsid w:val="008A4AAE"/>
    <w:rsid w:val="008A70D6"/>
    <w:rsid w:val="008A763A"/>
    <w:rsid w:val="008B21F8"/>
    <w:rsid w:val="008B25BA"/>
    <w:rsid w:val="008C0ECB"/>
    <w:rsid w:val="008C402A"/>
    <w:rsid w:val="008C6944"/>
    <w:rsid w:val="008C78FD"/>
    <w:rsid w:val="008D3386"/>
    <w:rsid w:val="008E16A6"/>
    <w:rsid w:val="008E5E67"/>
    <w:rsid w:val="008F3296"/>
    <w:rsid w:val="008F507A"/>
    <w:rsid w:val="008F704C"/>
    <w:rsid w:val="009013FB"/>
    <w:rsid w:val="00901E94"/>
    <w:rsid w:val="0090206C"/>
    <w:rsid w:val="00902998"/>
    <w:rsid w:val="00903545"/>
    <w:rsid w:val="009114A5"/>
    <w:rsid w:val="00911720"/>
    <w:rsid w:val="00912C1B"/>
    <w:rsid w:val="00913311"/>
    <w:rsid w:val="00913D19"/>
    <w:rsid w:val="00914B21"/>
    <w:rsid w:val="00916CCF"/>
    <w:rsid w:val="00920026"/>
    <w:rsid w:val="0092125E"/>
    <w:rsid w:val="009215DD"/>
    <w:rsid w:val="00921EC8"/>
    <w:rsid w:val="00924319"/>
    <w:rsid w:val="00927776"/>
    <w:rsid w:val="00930F2D"/>
    <w:rsid w:val="0093242A"/>
    <w:rsid w:val="0093432B"/>
    <w:rsid w:val="009351F3"/>
    <w:rsid w:val="009355C2"/>
    <w:rsid w:val="00942A2C"/>
    <w:rsid w:val="00945F83"/>
    <w:rsid w:val="00951204"/>
    <w:rsid w:val="00952A7A"/>
    <w:rsid w:val="0095369F"/>
    <w:rsid w:val="009537BE"/>
    <w:rsid w:val="00953993"/>
    <w:rsid w:val="0095534A"/>
    <w:rsid w:val="009559ED"/>
    <w:rsid w:val="00955F21"/>
    <w:rsid w:val="0095701A"/>
    <w:rsid w:val="00961C61"/>
    <w:rsid w:val="009676BB"/>
    <w:rsid w:val="00970384"/>
    <w:rsid w:val="00972914"/>
    <w:rsid w:val="00974BF8"/>
    <w:rsid w:val="009754ED"/>
    <w:rsid w:val="0097708E"/>
    <w:rsid w:val="009820DD"/>
    <w:rsid w:val="00985621"/>
    <w:rsid w:val="00995F37"/>
    <w:rsid w:val="009A07F1"/>
    <w:rsid w:val="009A13EE"/>
    <w:rsid w:val="009A2289"/>
    <w:rsid w:val="009A3B33"/>
    <w:rsid w:val="009A433A"/>
    <w:rsid w:val="009A45A0"/>
    <w:rsid w:val="009B2DF6"/>
    <w:rsid w:val="009B35B5"/>
    <w:rsid w:val="009B3A56"/>
    <w:rsid w:val="009B4773"/>
    <w:rsid w:val="009B4A28"/>
    <w:rsid w:val="009B7DF9"/>
    <w:rsid w:val="009C3903"/>
    <w:rsid w:val="009D2556"/>
    <w:rsid w:val="009D4E0D"/>
    <w:rsid w:val="009E0053"/>
    <w:rsid w:val="009E0527"/>
    <w:rsid w:val="009E56BD"/>
    <w:rsid w:val="009E6130"/>
    <w:rsid w:val="009E6D81"/>
    <w:rsid w:val="009E759C"/>
    <w:rsid w:val="009F1D01"/>
    <w:rsid w:val="00A0350C"/>
    <w:rsid w:val="00A047F3"/>
    <w:rsid w:val="00A06280"/>
    <w:rsid w:val="00A116D6"/>
    <w:rsid w:val="00A23F0A"/>
    <w:rsid w:val="00A32AE1"/>
    <w:rsid w:val="00A371D8"/>
    <w:rsid w:val="00A42C17"/>
    <w:rsid w:val="00A43867"/>
    <w:rsid w:val="00A45707"/>
    <w:rsid w:val="00A46F48"/>
    <w:rsid w:val="00A55A9C"/>
    <w:rsid w:val="00A56887"/>
    <w:rsid w:val="00A6007D"/>
    <w:rsid w:val="00A630FD"/>
    <w:rsid w:val="00A641F5"/>
    <w:rsid w:val="00A6530C"/>
    <w:rsid w:val="00A67285"/>
    <w:rsid w:val="00A70430"/>
    <w:rsid w:val="00A70CBF"/>
    <w:rsid w:val="00A73745"/>
    <w:rsid w:val="00A74169"/>
    <w:rsid w:val="00A74908"/>
    <w:rsid w:val="00A82A92"/>
    <w:rsid w:val="00A852C3"/>
    <w:rsid w:val="00A91213"/>
    <w:rsid w:val="00A928CB"/>
    <w:rsid w:val="00A93852"/>
    <w:rsid w:val="00A960DC"/>
    <w:rsid w:val="00AA29B1"/>
    <w:rsid w:val="00AA387F"/>
    <w:rsid w:val="00AA464C"/>
    <w:rsid w:val="00AA66D7"/>
    <w:rsid w:val="00AA6F93"/>
    <w:rsid w:val="00AB62C7"/>
    <w:rsid w:val="00AC2672"/>
    <w:rsid w:val="00AC3653"/>
    <w:rsid w:val="00AC5E05"/>
    <w:rsid w:val="00AD0A67"/>
    <w:rsid w:val="00AD1B8B"/>
    <w:rsid w:val="00AD2E60"/>
    <w:rsid w:val="00AE0241"/>
    <w:rsid w:val="00AE1DC1"/>
    <w:rsid w:val="00AE5008"/>
    <w:rsid w:val="00AE7B33"/>
    <w:rsid w:val="00AF1068"/>
    <w:rsid w:val="00AF3287"/>
    <w:rsid w:val="00AF7600"/>
    <w:rsid w:val="00B02B08"/>
    <w:rsid w:val="00B04163"/>
    <w:rsid w:val="00B0712E"/>
    <w:rsid w:val="00B1176E"/>
    <w:rsid w:val="00B12D81"/>
    <w:rsid w:val="00B201E7"/>
    <w:rsid w:val="00B22915"/>
    <w:rsid w:val="00B24C1A"/>
    <w:rsid w:val="00B26302"/>
    <w:rsid w:val="00B264E0"/>
    <w:rsid w:val="00B31A3F"/>
    <w:rsid w:val="00B36491"/>
    <w:rsid w:val="00B37B3B"/>
    <w:rsid w:val="00B40ED0"/>
    <w:rsid w:val="00B4495D"/>
    <w:rsid w:val="00B44C47"/>
    <w:rsid w:val="00B50698"/>
    <w:rsid w:val="00B5172C"/>
    <w:rsid w:val="00B51D3A"/>
    <w:rsid w:val="00B52AE9"/>
    <w:rsid w:val="00B54AB2"/>
    <w:rsid w:val="00B57756"/>
    <w:rsid w:val="00B57F4F"/>
    <w:rsid w:val="00B60E4F"/>
    <w:rsid w:val="00B61CD3"/>
    <w:rsid w:val="00B70C54"/>
    <w:rsid w:val="00B72EF5"/>
    <w:rsid w:val="00B7636D"/>
    <w:rsid w:val="00B80CF1"/>
    <w:rsid w:val="00B824B4"/>
    <w:rsid w:val="00B9379E"/>
    <w:rsid w:val="00BA2643"/>
    <w:rsid w:val="00BA2A38"/>
    <w:rsid w:val="00BA31C4"/>
    <w:rsid w:val="00BA6FDD"/>
    <w:rsid w:val="00BB0031"/>
    <w:rsid w:val="00BB02E6"/>
    <w:rsid w:val="00BB21F7"/>
    <w:rsid w:val="00BB4F88"/>
    <w:rsid w:val="00BB5099"/>
    <w:rsid w:val="00BC0F66"/>
    <w:rsid w:val="00BC1629"/>
    <w:rsid w:val="00BC3AD0"/>
    <w:rsid w:val="00BC4B3B"/>
    <w:rsid w:val="00BC7F41"/>
    <w:rsid w:val="00BD078A"/>
    <w:rsid w:val="00BD0C60"/>
    <w:rsid w:val="00BD362C"/>
    <w:rsid w:val="00BE2528"/>
    <w:rsid w:val="00BE4BBC"/>
    <w:rsid w:val="00BE71EF"/>
    <w:rsid w:val="00BE74B9"/>
    <w:rsid w:val="00BF190C"/>
    <w:rsid w:val="00BF1BB6"/>
    <w:rsid w:val="00C03F4B"/>
    <w:rsid w:val="00C06257"/>
    <w:rsid w:val="00C10F80"/>
    <w:rsid w:val="00C17BCF"/>
    <w:rsid w:val="00C2067F"/>
    <w:rsid w:val="00C20DDF"/>
    <w:rsid w:val="00C267F2"/>
    <w:rsid w:val="00C27E38"/>
    <w:rsid w:val="00C3038A"/>
    <w:rsid w:val="00C3246A"/>
    <w:rsid w:val="00C36D4F"/>
    <w:rsid w:val="00C470FD"/>
    <w:rsid w:val="00C47A4A"/>
    <w:rsid w:val="00C50070"/>
    <w:rsid w:val="00C5146B"/>
    <w:rsid w:val="00C51EE8"/>
    <w:rsid w:val="00C6529E"/>
    <w:rsid w:val="00C65564"/>
    <w:rsid w:val="00C6628F"/>
    <w:rsid w:val="00C73D9A"/>
    <w:rsid w:val="00C744E6"/>
    <w:rsid w:val="00C74DC1"/>
    <w:rsid w:val="00C77B20"/>
    <w:rsid w:val="00C80714"/>
    <w:rsid w:val="00C85695"/>
    <w:rsid w:val="00C91561"/>
    <w:rsid w:val="00C94555"/>
    <w:rsid w:val="00CA050D"/>
    <w:rsid w:val="00CA1837"/>
    <w:rsid w:val="00CA2A20"/>
    <w:rsid w:val="00CA32AC"/>
    <w:rsid w:val="00CA3B06"/>
    <w:rsid w:val="00CA5C0B"/>
    <w:rsid w:val="00CA61D8"/>
    <w:rsid w:val="00CA7274"/>
    <w:rsid w:val="00CC0EAE"/>
    <w:rsid w:val="00CC4EB6"/>
    <w:rsid w:val="00CD1D98"/>
    <w:rsid w:val="00CD6C13"/>
    <w:rsid w:val="00CE0ACE"/>
    <w:rsid w:val="00CE3533"/>
    <w:rsid w:val="00CE5407"/>
    <w:rsid w:val="00CF1267"/>
    <w:rsid w:val="00CF367C"/>
    <w:rsid w:val="00CF3B8A"/>
    <w:rsid w:val="00D13200"/>
    <w:rsid w:val="00D15938"/>
    <w:rsid w:val="00D23033"/>
    <w:rsid w:val="00D26769"/>
    <w:rsid w:val="00D27AF8"/>
    <w:rsid w:val="00D3044F"/>
    <w:rsid w:val="00D30CF1"/>
    <w:rsid w:val="00D33557"/>
    <w:rsid w:val="00D35FA1"/>
    <w:rsid w:val="00D36AA1"/>
    <w:rsid w:val="00D4054E"/>
    <w:rsid w:val="00D43FAA"/>
    <w:rsid w:val="00D53400"/>
    <w:rsid w:val="00D601AD"/>
    <w:rsid w:val="00D6543F"/>
    <w:rsid w:val="00D654E7"/>
    <w:rsid w:val="00D67EA0"/>
    <w:rsid w:val="00D702A8"/>
    <w:rsid w:val="00D74E0C"/>
    <w:rsid w:val="00D802EB"/>
    <w:rsid w:val="00D8068C"/>
    <w:rsid w:val="00D934D1"/>
    <w:rsid w:val="00D94688"/>
    <w:rsid w:val="00DA2D18"/>
    <w:rsid w:val="00DA7D15"/>
    <w:rsid w:val="00DB1CC9"/>
    <w:rsid w:val="00DB5A2E"/>
    <w:rsid w:val="00DB5BCE"/>
    <w:rsid w:val="00DB5C8D"/>
    <w:rsid w:val="00DB69F3"/>
    <w:rsid w:val="00DC0528"/>
    <w:rsid w:val="00DC1104"/>
    <w:rsid w:val="00DC7466"/>
    <w:rsid w:val="00DC7E1C"/>
    <w:rsid w:val="00DD2F3A"/>
    <w:rsid w:val="00DD5FC2"/>
    <w:rsid w:val="00DE089A"/>
    <w:rsid w:val="00DE2EED"/>
    <w:rsid w:val="00DE65A2"/>
    <w:rsid w:val="00DF2DCC"/>
    <w:rsid w:val="00DF4074"/>
    <w:rsid w:val="00E01D0E"/>
    <w:rsid w:val="00E033D8"/>
    <w:rsid w:val="00E05727"/>
    <w:rsid w:val="00E141D3"/>
    <w:rsid w:val="00E16215"/>
    <w:rsid w:val="00E26829"/>
    <w:rsid w:val="00E2722D"/>
    <w:rsid w:val="00E27D11"/>
    <w:rsid w:val="00E31650"/>
    <w:rsid w:val="00E35169"/>
    <w:rsid w:val="00E3592E"/>
    <w:rsid w:val="00E40EE6"/>
    <w:rsid w:val="00E45719"/>
    <w:rsid w:val="00E45E05"/>
    <w:rsid w:val="00E526F1"/>
    <w:rsid w:val="00E53724"/>
    <w:rsid w:val="00E552C8"/>
    <w:rsid w:val="00E56EA5"/>
    <w:rsid w:val="00E61CAE"/>
    <w:rsid w:val="00E74BD9"/>
    <w:rsid w:val="00E75006"/>
    <w:rsid w:val="00E83005"/>
    <w:rsid w:val="00E84350"/>
    <w:rsid w:val="00E84519"/>
    <w:rsid w:val="00E85863"/>
    <w:rsid w:val="00E85BE7"/>
    <w:rsid w:val="00E906ED"/>
    <w:rsid w:val="00E9198C"/>
    <w:rsid w:val="00E91AE4"/>
    <w:rsid w:val="00E92C6D"/>
    <w:rsid w:val="00E95EB9"/>
    <w:rsid w:val="00EA09AB"/>
    <w:rsid w:val="00EA3468"/>
    <w:rsid w:val="00EA3A34"/>
    <w:rsid w:val="00EA42F1"/>
    <w:rsid w:val="00EA431D"/>
    <w:rsid w:val="00EA58FC"/>
    <w:rsid w:val="00EB0A20"/>
    <w:rsid w:val="00EB3602"/>
    <w:rsid w:val="00EB3FA4"/>
    <w:rsid w:val="00EB64ED"/>
    <w:rsid w:val="00EB6587"/>
    <w:rsid w:val="00EC087F"/>
    <w:rsid w:val="00EC0E5F"/>
    <w:rsid w:val="00EC4BCD"/>
    <w:rsid w:val="00EC5923"/>
    <w:rsid w:val="00EC7DFA"/>
    <w:rsid w:val="00ED3B66"/>
    <w:rsid w:val="00EE1F33"/>
    <w:rsid w:val="00EE659E"/>
    <w:rsid w:val="00EF48B1"/>
    <w:rsid w:val="00EF4F44"/>
    <w:rsid w:val="00F01EA8"/>
    <w:rsid w:val="00F03040"/>
    <w:rsid w:val="00F05D68"/>
    <w:rsid w:val="00F1243A"/>
    <w:rsid w:val="00F12E28"/>
    <w:rsid w:val="00F15BDF"/>
    <w:rsid w:val="00F217D3"/>
    <w:rsid w:val="00F21F29"/>
    <w:rsid w:val="00F22FA8"/>
    <w:rsid w:val="00F25963"/>
    <w:rsid w:val="00F33D64"/>
    <w:rsid w:val="00F33F5E"/>
    <w:rsid w:val="00F42427"/>
    <w:rsid w:val="00F501D1"/>
    <w:rsid w:val="00F60840"/>
    <w:rsid w:val="00F61B7F"/>
    <w:rsid w:val="00F62898"/>
    <w:rsid w:val="00F66449"/>
    <w:rsid w:val="00F75B52"/>
    <w:rsid w:val="00F75B86"/>
    <w:rsid w:val="00F75C4C"/>
    <w:rsid w:val="00F77933"/>
    <w:rsid w:val="00F80CC6"/>
    <w:rsid w:val="00F8411A"/>
    <w:rsid w:val="00F9342D"/>
    <w:rsid w:val="00F95B06"/>
    <w:rsid w:val="00F96B78"/>
    <w:rsid w:val="00FA2577"/>
    <w:rsid w:val="00FB1673"/>
    <w:rsid w:val="00FB22D4"/>
    <w:rsid w:val="00FB315C"/>
    <w:rsid w:val="00FC002A"/>
    <w:rsid w:val="00FC1405"/>
    <w:rsid w:val="00FC39F1"/>
    <w:rsid w:val="00FD1DA3"/>
    <w:rsid w:val="00FD329A"/>
    <w:rsid w:val="00FE1954"/>
    <w:rsid w:val="00FE21E0"/>
    <w:rsid w:val="00FE2B77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6"/>
      </w:numPr>
      <w:spacing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7"/>
      </w:numPr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"/>
      </w:numPr>
      <w:spacing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4"/>
      </w:numPr>
      <w:spacing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3"/>
      </w:numPr>
      <w:spacing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5"/>
      </w:numPr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6"/>
      </w:numPr>
      <w:spacing w:line="271" w:lineRule="auto"/>
    </w:pPr>
  </w:style>
  <w:style w:type="paragraph" w:customStyle="1" w:styleId="Checkbox">
    <w:name w:val="Checkbox"/>
    <w:basedOn w:val="Normal"/>
    <w:qFormat/>
    <w:rsid w:val="00A67285"/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after="200"/>
    </w:pPr>
    <w:rPr>
      <w:i/>
      <w:iCs/>
      <w:color w:val="00292E" w:themeColor="text2"/>
      <w:sz w:val="18"/>
      <w:szCs w:val="18"/>
    </w:rPr>
  </w:style>
  <w:style w:type="paragraph" w:styleId="Revision">
    <w:name w:val="Revision"/>
    <w:hidden/>
    <w:uiPriority w:val="99"/>
    <w:semiHidden/>
    <w:rsid w:val="004C6F3E"/>
    <w:rPr>
      <w:color w:val="595959" w:themeColor="text1" w:themeTint="A6"/>
      <w:sz w:val="24"/>
    </w:rPr>
  </w:style>
  <w:style w:type="paragraph" w:customStyle="1" w:styleId="TableCaption">
    <w:name w:val="Table Caption"/>
    <w:basedOn w:val="Normal"/>
    <w:qFormat/>
    <w:rsid w:val="00CF3B8A"/>
    <w:rPr>
      <w:rFonts w:ascii="Times New Roman" w:hAnsi="Times New Roman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05086C"/>
    <w:rsid w:val="00127040"/>
    <w:rsid w:val="001D731B"/>
    <w:rsid w:val="001E5D73"/>
    <w:rsid w:val="003307DD"/>
    <w:rsid w:val="00370E37"/>
    <w:rsid w:val="003B4780"/>
    <w:rsid w:val="00431518"/>
    <w:rsid w:val="00480874"/>
    <w:rsid w:val="004A10C6"/>
    <w:rsid w:val="004C4C59"/>
    <w:rsid w:val="005564C6"/>
    <w:rsid w:val="005B398C"/>
    <w:rsid w:val="005C5989"/>
    <w:rsid w:val="00641E7D"/>
    <w:rsid w:val="006653A8"/>
    <w:rsid w:val="00670025"/>
    <w:rsid w:val="00767985"/>
    <w:rsid w:val="008B2EDD"/>
    <w:rsid w:val="008E6319"/>
    <w:rsid w:val="00910DCF"/>
    <w:rsid w:val="009B3628"/>
    <w:rsid w:val="00AA2A9B"/>
    <w:rsid w:val="00AE1C9A"/>
    <w:rsid w:val="00B17038"/>
    <w:rsid w:val="00B6194A"/>
    <w:rsid w:val="00C04AE9"/>
    <w:rsid w:val="00C365D0"/>
    <w:rsid w:val="00C85FE7"/>
    <w:rsid w:val="00CC317B"/>
    <w:rsid w:val="00CD3B0A"/>
    <w:rsid w:val="00CD7C95"/>
    <w:rsid w:val="00D0187A"/>
    <w:rsid w:val="00D0263A"/>
    <w:rsid w:val="00D5061B"/>
    <w:rsid w:val="00DB7AC3"/>
    <w:rsid w:val="00DC1E9E"/>
    <w:rsid w:val="00E37BD6"/>
    <w:rsid w:val="00E52F4C"/>
    <w:rsid w:val="00EA7FDF"/>
    <w:rsid w:val="00EC3E15"/>
    <w:rsid w:val="00EE12C1"/>
    <w:rsid w:val="00F11058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aa39948-3de8-40e0-98e7-bf846ca05556" xsi:nil="true"/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C0D1B6-FDEA-459E-8037-77C4376DF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a39948-3de8-40e0-98e7-bf846ca05556"/>
    <ds:schemaRef ds:uri="abb1820a-26b6-44f2-b938-9861746a7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0aa39948-3de8-40e0-98e7-bf846ca05556"/>
    <ds:schemaRef ds:uri="abb1820a-26b6-44f2-b938-9861746a7b9a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13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2021-08-07T12:39:00Z</dcterms:created>
  <dcterms:modified xsi:type="dcterms:W3CDTF">2023-03-21T21:33:00Z</dcterms:modified>
  <cp:contentStatus>Quarter 1 [2023]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