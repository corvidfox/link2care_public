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5B2EC" w14:textId="08DC28D2" w:rsidR="006F16B5" w:rsidRDefault="00E26829" w:rsidP="00713E4E">
      <w:pPr>
        <w:pStyle w:val="Checkbox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6D9CEF0" wp14:editId="0D72ABF4">
            <wp:simplePos x="0" y="0"/>
            <wp:positionH relativeFrom="page">
              <wp:posOffset>582930</wp:posOffset>
            </wp:positionH>
            <wp:positionV relativeFrom="paragraph">
              <wp:posOffset>-335915</wp:posOffset>
            </wp:positionV>
            <wp:extent cx="1642533" cy="940083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533" cy="9400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D89" w:rsidRPr="006F16B5">
        <w:rPr>
          <w:noProof/>
        </w:rPr>
        <w:drawing>
          <wp:anchor distT="0" distB="0" distL="114300" distR="114300" simplePos="0" relativeHeight="251659264" behindDoc="1" locked="0" layoutInCell="1" allowOverlap="1" wp14:anchorId="7375C466" wp14:editId="39328D4E">
            <wp:simplePos x="0" y="0"/>
            <wp:positionH relativeFrom="margin">
              <wp:align>center</wp:align>
            </wp:positionH>
            <wp:positionV relativeFrom="paragraph">
              <wp:posOffset>-313266</wp:posOffset>
            </wp:positionV>
            <wp:extent cx="2286000" cy="1081454"/>
            <wp:effectExtent l="0" t="0" r="0" b="4445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81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031" w:rsidRPr="006F16B5">
        <w:rPr>
          <w:noProof/>
        </w:rPr>
        <w:drawing>
          <wp:anchor distT="0" distB="0" distL="114300" distR="114300" simplePos="0" relativeHeight="251660288" behindDoc="1" locked="0" layoutInCell="1" allowOverlap="1" wp14:anchorId="63F4A0C2" wp14:editId="1FD4672B">
            <wp:simplePos x="0" y="0"/>
            <wp:positionH relativeFrom="margin">
              <wp:posOffset>4584488</wp:posOffset>
            </wp:positionH>
            <wp:positionV relativeFrom="paragraph">
              <wp:posOffset>-921808</wp:posOffset>
            </wp:positionV>
            <wp:extent cx="2311400" cy="2311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F8348" w14:textId="77777777" w:rsidR="006F16B5" w:rsidRDefault="006F16B5" w:rsidP="00713E4E">
      <w:pPr>
        <w:pStyle w:val="Checkbox"/>
        <w:rPr>
          <w:rFonts w:ascii="Times New Roman" w:hAnsi="Times New Roman" w:cs="Times New Roman"/>
          <w:color w:val="000000" w:themeColor="text1"/>
        </w:rPr>
      </w:pPr>
    </w:p>
    <w:p w14:paraId="476C7153" w14:textId="26CA6F86" w:rsidR="006F16B5" w:rsidRDefault="006F16B5" w:rsidP="00713E4E">
      <w:pPr>
        <w:pStyle w:val="Checkbox"/>
        <w:rPr>
          <w:rFonts w:ascii="Times New Roman" w:hAnsi="Times New Roman" w:cs="Times New Roman"/>
          <w:color w:val="000000" w:themeColor="text1"/>
        </w:rPr>
      </w:pPr>
    </w:p>
    <w:tbl>
      <w:tblPr>
        <w:tblpPr w:leftFromText="180" w:rightFromText="180" w:vertAnchor="page" w:horzAnchor="margin" w:tblpY="2741"/>
        <w:tblW w:w="5222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0528"/>
      </w:tblGrid>
      <w:tr w:rsidR="005674B4" w:rsidRPr="0092125E" w14:paraId="410E61CE" w14:textId="77777777" w:rsidTr="005674B4">
        <w:trPr>
          <w:trHeight w:val="301"/>
        </w:trPr>
        <w:tc>
          <w:tcPr>
            <w:tcW w:w="10528" w:type="dxa"/>
            <w:tcBorders>
              <w:bottom w:val="single" w:sz="12" w:space="0" w:color="auto"/>
            </w:tcBorders>
            <w:vAlign w:val="center"/>
          </w:tcPr>
          <w:bookmarkStart w:id="0" w:name="_Toc800529"/>
          <w:p w14:paraId="0EB496EB" w14:textId="77777777" w:rsidR="005674B4" w:rsidRPr="006F16B5" w:rsidRDefault="00351F62" w:rsidP="00713E4E">
            <w:pPr>
              <w:pStyle w:val="Title"/>
              <w:rPr>
                <w:color w:val="auto"/>
              </w:rPr>
            </w:pPr>
            <w:sdt>
              <w:sdtPr>
                <w:rPr>
                  <w:rFonts w:ascii="Times New Roman" w:hAnsi="Times New Roman" w:cs="Times New Roman"/>
                  <w:color w:val="auto"/>
                  <w:sz w:val="48"/>
                  <w:szCs w:val="48"/>
                </w:rPr>
                <w:alias w:val="Title"/>
                <w:tag w:val=""/>
                <w:id w:val="2016188051"/>
                <w:placeholder>
                  <w:docPart w:val="0585CAC43D9E4739BC81CCDBEB497E7C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EndPr/>
              <w:sdtContent>
                <w:r w:rsidR="005674B4" w:rsidRPr="005674B4">
                  <w:rPr>
                    <w:rFonts w:ascii="Times New Roman" w:hAnsi="Times New Roman" w:cs="Times New Roman"/>
                    <w:color w:val="auto"/>
                    <w:sz w:val="48"/>
                    <w:szCs w:val="48"/>
                  </w:rPr>
                  <w:t>Link2Care Agenda</w:t>
                </w:r>
              </w:sdtContent>
            </w:sdt>
          </w:p>
        </w:tc>
      </w:tr>
      <w:tr w:rsidR="005674B4" w14:paraId="06993289" w14:textId="77777777" w:rsidTr="005674B4">
        <w:trPr>
          <w:trHeight w:val="301"/>
        </w:trPr>
        <w:tc>
          <w:tcPr>
            <w:tcW w:w="10528" w:type="dxa"/>
            <w:tcBorders>
              <w:top w:val="single" w:sz="12" w:space="0" w:color="auto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alias w:val="Subtitle"/>
              <w:tag w:val=""/>
              <w:id w:val="1073854703"/>
              <w:placeholder>
                <w:docPart w:val="5EDB659287E242EFBEE837E7A2E9CD9B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14:paraId="5FCAEAA9" w14:textId="6922D9D9" w:rsidR="005674B4" w:rsidRPr="005674B4" w:rsidRDefault="005674B4" w:rsidP="00713E4E">
                <w:pPr>
                  <w:pStyle w:val="Subtitle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Quarter </w:t>
                </w:r>
                <w:r w:rsidR="008A763A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4</w:t>
                </w: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 [202</w:t>
                </w:r>
                <w:r w:rsidR="00186FF5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1</w:t>
                </w: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]</w:t>
                </w:r>
              </w:p>
            </w:sdtContent>
          </w:sdt>
        </w:tc>
      </w:tr>
      <w:tr w:rsidR="005674B4" w14:paraId="79D8222B" w14:textId="77777777" w:rsidTr="005674B4">
        <w:trPr>
          <w:trHeight w:val="301"/>
        </w:trPr>
        <w:tc>
          <w:tcPr>
            <w:tcW w:w="10528" w:type="dxa"/>
            <w:shd w:val="clear" w:color="auto" w:fill="auto"/>
          </w:tcPr>
          <w:p w14:paraId="3E345CC7" w14:textId="43A99154" w:rsidR="005674B4" w:rsidRPr="005674B4" w:rsidRDefault="008A763A" w:rsidP="00713E4E">
            <w:pPr>
              <w:pStyle w:val="Subtitle"/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December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1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, 202</w:t>
            </w:r>
            <w:r w:rsidR="00186FF5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1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2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:00 – 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3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:</w:t>
            </w:r>
            <w:r w:rsidR="002E0FBC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0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0 </w:t>
            </w:r>
            <w:r w:rsidR="002B7415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P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M</w:t>
            </w:r>
          </w:p>
        </w:tc>
      </w:tr>
      <w:bookmarkEnd w:id="0"/>
    </w:tbl>
    <w:p w14:paraId="2BE963B9" w14:textId="72D60127" w:rsidR="00FF31E9" w:rsidRDefault="00FF31E9" w:rsidP="00713E4E">
      <w:pPr>
        <w:pStyle w:val="Checkbox"/>
      </w:pPr>
    </w:p>
    <w:p w14:paraId="16F73B4B" w14:textId="25AA651E" w:rsidR="00FF31E9" w:rsidRDefault="00FF31E9" w:rsidP="00713E4E">
      <w:pPr>
        <w:pStyle w:val="Checkbox"/>
      </w:pPr>
    </w:p>
    <w:p w14:paraId="3FE3408A" w14:textId="77777777" w:rsidR="00FF31E9" w:rsidRPr="00FF31E9" w:rsidRDefault="00FF31E9" w:rsidP="00713E4E">
      <w:pPr>
        <w:pStyle w:val="Checkbox"/>
      </w:pPr>
    </w:p>
    <w:p w14:paraId="726F5776" w14:textId="6833F275" w:rsidR="00BD0C60" w:rsidRPr="00FF31E9" w:rsidRDefault="006F16B5" w:rsidP="00713E4E">
      <w:pPr>
        <w:pStyle w:val="Heading1"/>
      </w:pPr>
      <w:bookmarkStart w:id="1" w:name="_Toc42615785"/>
      <w:r w:rsidRPr="00FF31E9">
        <w:t>Action Items</w:t>
      </w:r>
      <w:bookmarkEnd w:id="1"/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9620"/>
      </w:tblGrid>
      <w:tr w:rsidR="006F16B5" w:rsidRPr="006F16B5" w14:paraId="442308DD" w14:textId="77777777" w:rsidTr="003D6AFD">
        <w:trPr>
          <w:trHeight w:val="297"/>
        </w:trPr>
        <w:tc>
          <w:tcPr>
            <w:tcW w:w="9620" w:type="dxa"/>
          </w:tcPr>
          <w:p w14:paraId="748597F2" w14:textId="15FF39BF" w:rsidR="006F16B5" w:rsidRP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Study Update</w:t>
            </w:r>
          </w:p>
        </w:tc>
      </w:tr>
      <w:tr w:rsidR="006F16B5" w:rsidRPr="006F16B5" w14:paraId="31EA0EBF" w14:textId="77777777" w:rsidTr="003D6AFD">
        <w:tc>
          <w:tcPr>
            <w:tcW w:w="9620" w:type="dxa"/>
          </w:tcPr>
          <w:p w14:paraId="211807A5" w14:textId="49017E5C" w:rsidR="006F16B5" w:rsidRPr="006F16B5" w:rsidRDefault="007B23C3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commentRangeStart w:id="2"/>
            <w:r>
              <w:rPr>
                <w:rFonts w:ascii="Times New Roman" w:hAnsi="Times New Roman" w:cs="Times New Roman"/>
                <w:color w:val="000000" w:themeColor="text1"/>
              </w:rPr>
              <w:t>Placeholder</w:t>
            </w:r>
            <w:commentRangeEnd w:id="2"/>
            <w:r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2"/>
            </w:r>
          </w:p>
        </w:tc>
      </w:tr>
      <w:tr w:rsidR="006F16B5" w:rsidRPr="006F16B5" w14:paraId="0274807F" w14:textId="77777777" w:rsidTr="003D6AFD">
        <w:tc>
          <w:tcPr>
            <w:tcW w:w="9620" w:type="dxa"/>
          </w:tcPr>
          <w:p w14:paraId="786CD6AC" w14:textId="2FDD3E3D" w:rsidR="006F16B5" w:rsidRPr="006F16B5" w:rsidRDefault="006F16B5" w:rsidP="007B23C3">
            <w:pPr>
              <w:pStyle w:val="ListNumber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F16B5" w:rsidRPr="006F16B5" w14:paraId="3CC24894" w14:textId="77777777" w:rsidTr="003D6AFD">
        <w:tc>
          <w:tcPr>
            <w:tcW w:w="9620" w:type="dxa"/>
          </w:tcPr>
          <w:p w14:paraId="1932610F" w14:textId="33CD3EBE" w:rsidR="00BB0031" w:rsidRPr="006F16B5" w:rsidRDefault="00BB0031" w:rsidP="002D77A4">
            <w:pPr>
              <w:pStyle w:val="ListNumber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63BE76FB" w14:textId="77777777" w:rsidR="005854DB" w:rsidRDefault="005854DB" w:rsidP="00713E4E"/>
    <w:p w14:paraId="69A80D25" w14:textId="6BA0EB92" w:rsidR="006F16B5" w:rsidRDefault="006F16B5" w:rsidP="00713E4E">
      <w:pPr>
        <w:spacing w:after="48"/>
      </w:pPr>
      <w:r>
        <w:br w:type="page"/>
      </w:r>
    </w:p>
    <w:sdt>
      <w:sdtPr>
        <w:rPr>
          <w:rFonts w:asciiTheme="minorHAnsi" w:hAnsiTheme="minorHAnsi"/>
          <w:b w:val="0"/>
          <w:color w:val="595959" w:themeColor="text1" w:themeTint="A6"/>
          <w:sz w:val="24"/>
        </w:rPr>
        <w:id w:val="-186612725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AF128A1" w14:textId="34D772FB" w:rsidR="00C77B20" w:rsidRPr="00E56EA5" w:rsidRDefault="00C77B20" w:rsidP="00713E4E">
          <w:pPr>
            <w:pStyle w:val="TOCHeading"/>
            <w:pBdr>
              <w:bottom w:val="single" w:sz="12" w:space="1" w:color="auto"/>
            </w:pBdr>
            <w:rPr>
              <w:rFonts w:ascii="Times New Roman" w:hAnsi="Times New Roman" w:cs="Times New Roman"/>
              <w:color w:val="000000" w:themeColor="text1"/>
            </w:rPr>
          </w:pPr>
          <w:r w:rsidRPr="00E56EA5">
            <w:rPr>
              <w:rFonts w:ascii="Times New Roman" w:hAnsi="Times New Roman" w:cs="Times New Roman"/>
              <w:color w:val="000000" w:themeColor="text1"/>
            </w:rPr>
            <w:t>Contents</w:t>
          </w:r>
        </w:p>
        <w:p w14:paraId="00C47770" w14:textId="5F915793" w:rsidR="007516DC" w:rsidRDefault="00C77B2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r w:rsidRPr="00E56EA5">
            <w:rPr>
              <w:rFonts w:ascii="Times New Roman" w:hAnsi="Times New Roman" w:cs="Times New Roman"/>
            </w:rPr>
            <w:fldChar w:fldCharType="begin"/>
          </w:r>
          <w:r w:rsidRPr="00E56EA5">
            <w:rPr>
              <w:rFonts w:ascii="Times New Roman" w:hAnsi="Times New Roman" w:cs="Times New Roman"/>
            </w:rPr>
            <w:instrText xml:space="preserve"> TOC \o "1-3" \h \z \u </w:instrText>
          </w:r>
          <w:r w:rsidRPr="00E56EA5">
            <w:rPr>
              <w:rFonts w:ascii="Times New Roman" w:hAnsi="Times New Roman" w:cs="Times New Roman"/>
            </w:rPr>
            <w:fldChar w:fldCharType="separate"/>
          </w:r>
          <w:hyperlink w:anchor="_Toc42615785" w:history="1">
            <w:r w:rsidR="007516DC" w:rsidRPr="007620B9">
              <w:rPr>
                <w:rStyle w:val="Hyperlink"/>
                <w:noProof/>
              </w:rPr>
              <w:t>Action Items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_Toc42615785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0C26A57C" w14:textId="39513A27" w:rsidR="007516DC" w:rsidRDefault="00351F62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6" w:history="1">
            <w:r w:rsidR="007516DC" w:rsidRPr="007620B9">
              <w:rPr>
                <w:rStyle w:val="Hyperlink"/>
                <w:noProof/>
              </w:rPr>
              <w:t>Study Participants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_Toc42615786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3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1A73674" w14:textId="7657B0D8" w:rsidR="007516DC" w:rsidRDefault="00351F62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7" w:history="1">
            <w:r w:rsidR="007516DC" w:rsidRPr="007620B9">
              <w:rPr>
                <w:rStyle w:val="Hyperlink"/>
                <w:noProof/>
              </w:rPr>
              <w:t>Phone and Clincard Breakdown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_Toc42615787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5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6E0CC28" w14:textId="0EC29F66" w:rsidR="007516DC" w:rsidRDefault="00351F62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8" w:history="1">
            <w:r w:rsidR="007516DC" w:rsidRPr="007620B9">
              <w:rPr>
                <w:rStyle w:val="Hyperlink"/>
                <w:noProof/>
              </w:rPr>
              <w:t>Phone Terminations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_Toc42615788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6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904EBC1" w14:textId="0FE6A2CA" w:rsidR="007516DC" w:rsidRDefault="00351F62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9" w:history="1">
            <w:r w:rsidR="007516DC" w:rsidRPr="007620B9">
              <w:rPr>
                <w:rStyle w:val="Hyperlink"/>
                <w:noProof/>
              </w:rPr>
              <w:t>Visit Compliance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_Toc42615789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0CD5210F" w14:textId="437697E4" w:rsidR="007516DC" w:rsidRDefault="00351F62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0" w:history="1">
            <w:r w:rsidR="007516DC" w:rsidRPr="007620B9">
              <w:rPr>
                <w:rStyle w:val="Hyperlink"/>
                <w:noProof/>
              </w:rPr>
              <w:t>COVID -19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_Toc42615790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6761FD09" w14:textId="574280B8" w:rsidR="007516DC" w:rsidRDefault="00351F62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1" w:history="1">
            <w:r w:rsidR="007516DC" w:rsidRPr="007620B9">
              <w:rPr>
                <w:rStyle w:val="Hyperlink"/>
                <w:noProof/>
              </w:rPr>
              <w:t>EMA Completion Rates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_Toc42615791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8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5353223" w14:textId="5DDA1EF1" w:rsidR="007516DC" w:rsidRDefault="00351F62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2" w:history="1">
            <w:r w:rsidR="007516DC" w:rsidRPr="007620B9">
              <w:rPr>
                <w:rStyle w:val="Hyperlink"/>
                <w:noProof/>
              </w:rPr>
              <w:t>Arrests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_Toc42615792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10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54D149D2" w14:textId="60AB82AA" w:rsidR="007516DC" w:rsidRDefault="00351F62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3" w:history="1">
            <w:r w:rsidR="007516DC" w:rsidRPr="007620B9">
              <w:rPr>
                <w:rStyle w:val="Hyperlink"/>
                <w:noProof/>
              </w:rPr>
              <w:t>Bridge Case Session Minutes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_Toc42615793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7C09E6B6" w14:textId="015043C1" w:rsidR="007516DC" w:rsidRDefault="00351F62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4" w:history="1">
            <w:r w:rsidR="007516DC" w:rsidRPr="007620B9">
              <w:rPr>
                <w:rStyle w:val="Hyperlink"/>
                <w:noProof/>
              </w:rPr>
              <w:t>Recruitment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_Toc42615794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12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10B0B32F" w14:textId="6E3BA20B" w:rsidR="00C77B20" w:rsidRDefault="00C77B20" w:rsidP="00713E4E">
          <w:r w:rsidRPr="00E56EA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8526C30" w14:textId="77777777" w:rsidR="00C77B20" w:rsidRDefault="00C77B20" w:rsidP="00713E4E">
      <w:pPr>
        <w:spacing w:after="48"/>
      </w:pPr>
      <w:r>
        <w:br w:type="page"/>
      </w:r>
    </w:p>
    <w:p w14:paraId="3778141C" w14:textId="77777777" w:rsidR="00DB5C8D" w:rsidRPr="00DB5C8D" w:rsidRDefault="00DB5C8D" w:rsidP="00713E4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DB5C8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Link2Care Study Update</w:t>
      </w:r>
    </w:p>
    <w:p w14:paraId="14A842C1" w14:textId="77777777" w:rsidR="00DB5C8D" w:rsidRPr="00DB5C8D" w:rsidRDefault="00DB5C8D" w:rsidP="00713E4E">
      <w:pPr>
        <w:jc w:val="center"/>
        <w:rPr>
          <w:rFonts w:ascii="Times New Roman" w:eastAsia="Times New Roman" w:hAnsi="Times New Roman" w:cs="Times New Roman"/>
          <w:color w:val="000000" w:themeColor="text1"/>
          <w:sz w:val="22"/>
          <w:u w:val="single"/>
        </w:rPr>
      </w:pPr>
    </w:p>
    <w:p w14:paraId="1615A2A9" w14:textId="60862021" w:rsidR="00DB5C8D" w:rsidRPr="00DB5C8D" w:rsidRDefault="00DB5C8D" w:rsidP="00713E4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N</w:t>
      </w:r>
      <w:r w:rsidR="00623719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=</w:t>
      </w:r>
      <w:r w:rsidR="00623719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bookmarkStart w:id="3" w:name="n_participants"/>
      <w:proofErr w:type="spellStart"/>
      <w:r w:rsidR="004B3577">
        <w:rPr>
          <w:rFonts w:ascii="Times New Roman" w:eastAsia="Times New Roman" w:hAnsi="Times New Roman" w:cs="Times New Roman"/>
          <w:b/>
          <w:color w:val="000000" w:themeColor="text1"/>
        </w:rPr>
        <w:t>329</w:t>
      </w:r>
      <w:bookmarkEnd w:id="3"/>
      <w:proofErr w:type="spellEnd"/>
      <w:r w:rsidR="004B3577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93242A">
        <w:rPr>
          <w:rFonts w:ascii="Times New Roman" w:eastAsia="Times New Roman" w:hAnsi="Times New Roman" w:cs="Times New Roman"/>
          <w:b/>
          <w:color w:val="000000" w:themeColor="text1"/>
        </w:rPr>
        <w:t>people screened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 xml:space="preserve"> as of </w:t>
      </w:r>
      <w:bookmarkStart w:id="4" w:name="date"/>
      <w:r w:rsidR="00E033D8">
        <w:rPr>
          <w:rFonts w:ascii="Times New Roman" w:eastAsia="Times New Roman" w:hAnsi="Times New Roman" w:cs="Times New Roman"/>
          <w:b/>
          <w:color w:val="000000" w:themeColor="text1"/>
        </w:rPr>
        <w:t>December 04, 2021</w:t>
      </w:r>
      <w:bookmarkEnd w:id="4"/>
    </w:p>
    <w:p w14:paraId="395E21C0" w14:textId="70E55F2F" w:rsidR="00DB5C8D" w:rsidRDefault="00DB5C8D" w:rsidP="00713E4E">
      <w:pPr>
        <w:pStyle w:val="Heading1"/>
      </w:pPr>
      <w:bookmarkStart w:id="5" w:name="_Toc42615786"/>
      <w:r w:rsidRPr="00DB5C8D">
        <w:t>Study Participants</w:t>
      </w:r>
      <w:bookmarkEnd w:id="5"/>
      <w:r w:rsidRPr="00DB5C8D">
        <w:t xml:space="preserve"> </w:t>
      </w:r>
    </w:p>
    <w:p w14:paraId="2A53C6D5" w14:textId="148B87A1" w:rsidR="00CA2A20" w:rsidRDefault="00CA2A20" w:rsidP="00713E4E">
      <w:pPr>
        <w:rPr>
          <w:rFonts w:ascii="Times New Roman" w:hAnsi="Times New Roman" w:cs="Times New Roman"/>
          <w:sz w:val="22"/>
        </w:rPr>
      </w:pPr>
    </w:p>
    <w:p w14:paraId="26295E17" w14:textId="4055885B" w:rsidR="00D30CF1" w:rsidRDefault="00D30CF1" w:rsidP="00E033D8">
      <w:pPr>
        <w:rPr>
          <w:rFonts w:ascii="Times New Roman" w:hAnsi="Times New Roman" w:cs="Times New Roman"/>
          <w:color w:val="auto"/>
          <w:sz w:val="22"/>
        </w:rPr>
      </w:pPr>
      <w:r w:rsidRPr="00A70430">
        <w:rPr>
          <w:rFonts w:ascii="Times New Roman" w:hAnsi="Times New Roman" w:cs="Times New Roman"/>
          <w:b/>
          <w:bCs/>
          <w:color w:val="auto"/>
          <w:sz w:val="22"/>
        </w:rPr>
        <w:t>Table 1.</w:t>
      </w:r>
      <w:r>
        <w:rPr>
          <w:rFonts w:ascii="Times New Roman" w:hAnsi="Times New Roman" w:cs="Times New Roman"/>
          <w:color w:val="auto"/>
          <w:sz w:val="22"/>
        </w:rPr>
        <w:t xml:space="preserve"> Demographic characteristics of all people screened for study inclusion</w:t>
      </w:r>
      <w:r w:rsidR="00CF3B8A">
        <w:rPr>
          <w:rFonts w:ascii="Times New Roman" w:hAnsi="Times New Roman" w:cs="Times New Roman"/>
          <w:color w:val="auto"/>
          <w:sz w:val="22"/>
        </w:rPr>
        <w:t>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355"/>
        <w:gridCol w:w="3355"/>
        <w:gridCol w:w="3355"/>
      </w:tblGrid>
      <w:tr>
        <w:trPr>
          <w:cantSplit/>
          <w:trHeight w:val="360" w:hRule="auto"/>
          <w:tblHeader/>
        </w:trPr>
        <w:tc>
          <w:tcPr>
            <w:vMerge w:val="restar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Screened-in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Screened-out</w:t>
            </w:r>
          </w:p>
        </w:tc>
      </w:tr>
      <w:tr>
        <w:trPr>
          <w:cantSplit/>
          <w:trHeight w:val="360" w:hRule="auto"/>
          <w:tblHeader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(n = 329)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(n = 53)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Age in years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, 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39.9 (10.9)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44.7 (11.5)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Gender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, n(%)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280 (85.1)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48 (90.6)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44 (13.4)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 (9.4)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 (1.5)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 (0.0)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Race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, n(%)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203 (61.7)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42 (79.2)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71 (21.6)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 (13.2)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55 (16.7)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 (7.5)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Ethnicity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, n(%)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Non-Hispanic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289 (87.8)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51 (96.2)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40 (12.2)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(3.8)</w:t>
            </w:r>
          </w:p>
        </w:tc>
      </w:tr>
    </w:tbl>
    <w:p w14:paraId="7A9CEE68" w14:textId="7172FAF9" w:rsidR="000050BD" w:rsidRDefault="000050BD" w:rsidP="00E033D8">
      <w:pPr>
        <w:rPr>
          <w:rFonts w:ascii="Times New Roman" w:hAnsi="Times New Roman" w:cs="Times New Roman"/>
          <w:color w:val="auto"/>
          <w:sz w:val="22"/>
        </w:rPr>
      </w:pPr>
    </w:p>
    <w:p w14:paraId="63131193" w14:textId="77777777" w:rsidR="000050BD" w:rsidRPr="00D82D5C" w:rsidRDefault="000050BD" w:rsidP="00E033D8">
      <w:pPr>
        <w:rPr>
          <w:rFonts w:ascii="Times New Roman" w:hAnsi="Times New Roman" w:cs="Times New Roman"/>
          <w:color w:val="auto"/>
          <w:sz w:val="22"/>
        </w:rPr>
      </w:pPr>
    </w:p>
    <w:p w14:paraId="3760F55E" w14:textId="4C0F4FD4" w:rsidR="00A70430" w:rsidRPr="00DB5BCE" w:rsidRDefault="00CF3B8A" w:rsidP="00713E4E">
      <w:pPr>
        <w:rPr>
          <w:rFonts w:ascii="Times New Roman" w:hAnsi="Times New Roman" w:cs="Times New Roman"/>
          <w:color w:val="auto"/>
          <w:sz w:val="22"/>
        </w:rPr>
      </w:pPr>
      <w:r w:rsidRPr="00CF3B8A">
        <w:rPr>
          <w:rFonts w:ascii="Times New Roman" w:hAnsi="Times New Roman" w:cs="Times New Roman"/>
          <w:b/>
          <w:bCs/>
          <w:color w:val="auto"/>
          <w:sz w:val="22"/>
        </w:rPr>
        <w:t>Table 2.</w:t>
      </w:r>
      <w:r w:rsidRPr="00CF3B8A">
        <w:rPr>
          <w:rFonts w:ascii="Times New Roman" w:hAnsi="Times New Roman" w:cs="Times New Roman"/>
          <w:color w:val="auto"/>
          <w:sz w:val="22"/>
        </w:rPr>
        <w:t xml:space="preserve"> Distribution of reasons for screen-out</w:t>
      </w:r>
      <w:r w:rsidRPr="00CF3B8A">
        <w:rPr>
          <w:rFonts w:ascii="Times New Roman" w:hAnsi="Times New Roman" w:cs="Times New Roman"/>
          <w:color w:val="auto"/>
          <w:sz w:val="22"/>
          <w:vertAlign w:val="superscript"/>
        </w:rPr>
        <w:t>1</w:t>
      </w:r>
      <w:r w:rsidR="00DB5BCE">
        <w:rPr>
          <w:rFonts w:ascii="Times New Roman" w:hAnsi="Times New Roman" w:cs="Times New Roman"/>
          <w:color w:val="auto"/>
          <w:sz w:val="22"/>
        </w:rPr>
        <w:t>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5040"/>
        <w:gridCol w:w="504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Reason For Screen Out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Score &lt;4 on REALM-SF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44 (56.4)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Score &lt;24 on Mini-Mental State Exam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 (15.4)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Incorrect Consent Reading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 (14.1)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Failure to Orient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 (5.1)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 (5.1)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Walked Out Prior to Screen Out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(2.6)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PT Plans to Move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 (1.3)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78 (100.0)</w:t>
            </w:r>
          </w:p>
        </w:tc>
      </w:tr>
    </w:tbl>
    <w:p w14:paraId="2B998285" w14:textId="00E160FB" w:rsidR="00713E4E" w:rsidRPr="008F3296" w:rsidRDefault="00DB5BCE" w:rsidP="008F3296">
      <w:pPr>
        <w:rPr>
          <w:rFonts w:ascii="Times New Roman" w:hAnsi="Times New Roman" w:cs="Times New Roman"/>
          <w:color w:val="auto"/>
          <w:sz w:val="20"/>
          <w:szCs w:val="20"/>
        </w:rPr>
      </w:pPr>
      <w:r w:rsidRPr="00F66449">
        <w:rPr>
          <w:rFonts w:ascii="Times New Roman" w:hAnsi="Times New Roman" w:cs="Times New Roman"/>
          <w:color w:val="auto"/>
          <w:sz w:val="20"/>
          <w:szCs w:val="20"/>
        </w:rPr>
        <w:t>1. This number is larger than the total number of people screened-out because each person could have been screened out for multiple reasons.</w:t>
      </w:r>
    </w:p>
    <w:p w14:paraId="5E04FA0D" w14:textId="2FBDE2FA" w:rsidR="00713E4E" w:rsidRDefault="00713E4E" w:rsidP="00713E4E">
      <w:r>
        <w:br w:type="page"/>
      </w:r>
    </w:p>
    <w:p w14:paraId="22B96065" w14:textId="77777777" w:rsidR="00713E4E" w:rsidRDefault="00713E4E" w:rsidP="00713E4E">
      <w:pPr>
        <w:spacing w:after="48"/>
      </w:pPr>
    </w:p>
    <w:p w14:paraId="4149EFE2" w14:textId="55183066" w:rsidR="00CA2A20" w:rsidRDefault="009E56BD" w:rsidP="00713E4E">
      <w:pPr>
        <w:pStyle w:val="Heading1"/>
      </w:pPr>
      <w:bookmarkStart w:id="8" w:name="_Toc42615787"/>
      <w:r>
        <w:t xml:space="preserve">Phone and </w:t>
      </w:r>
      <w:proofErr w:type="spellStart"/>
      <w:r>
        <w:t>Clin</w:t>
      </w:r>
      <w:r w:rsidR="00A06280">
        <w:t>C</w:t>
      </w:r>
      <w:r>
        <w:t>ard</w:t>
      </w:r>
      <w:proofErr w:type="spellEnd"/>
      <w:r>
        <w:t xml:space="preserve"> Breakdown</w:t>
      </w:r>
      <w:bookmarkEnd w:id="8"/>
    </w:p>
    <w:p w14:paraId="48D553C7" w14:textId="29E1F698" w:rsidR="009E56BD" w:rsidRDefault="009E56BD" w:rsidP="00713E4E"/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4"/>
        <w:gridCol w:w="2556"/>
      </w:tblGrid>
      <w:tr w:rsidR="00913D19" w:rsidRPr="00F15BDF" w14:paraId="41F5F827" w14:textId="77777777" w:rsidTr="00C20DDF">
        <w:trPr>
          <w:trHeight w:val="346"/>
        </w:trPr>
        <w:tc>
          <w:tcPr>
            <w:tcW w:w="9500" w:type="dxa"/>
            <w:gridSpan w:val="2"/>
            <w:tcBorders>
              <w:bottom w:val="single" w:sz="4" w:space="0" w:color="auto"/>
            </w:tcBorders>
          </w:tcPr>
          <w:p w14:paraId="4CF72FEA" w14:textId="77777777" w:rsidR="00913D19" w:rsidRPr="00BD078A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3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.  Payment card and phone loss. </w:t>
            </w:r>
          </w:p>
        </w:tc>
      </w:tr>
      <w:tr w:rsidR="00913D19" w:rsidRPr="00F15BDF" w14:paraId="397FE96E" w14:textId="77777777" w:rsidTr="0021550D">
        <w:trPr>
          <w:trHeight w:val="346"/>
        </w:trPr>
        <w:tc>
          <w:tcPr>
            <w:tcW w:w="6944" w:type="dxa"/>
            <w:tcBorders>
              <w:top w:val="single" w:sz="4" w:space="0" w:color="auto"/>
            </w:tcBorders>
          </w:tcPr>
          <w:p w14:paraId="143DC956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ClinCards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distributed</w:t>
            </w:r>
          </w:p>
        </w:tc>
        <w:tc>
          <w:tcPr>
            <w:tcW w:w="2556" w:type="dxa"/>
            <w:tcBorders>
              <w:top w:val="single" w:sz="4" w:space="0" w:color="auto"/>
            </w:tcBorders>
          </w:tcPr>
          <w:p w14:paraId="2161A191" w14:textId="1E30A2EA" w:rsidR="00913D19" w:rsidRPr="00F15BDF" w:rsidRDefault="002D0EA8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5</w:t>
            </w:r>
            <w:r w:rsidR="00083516">
              <w:rPr>
                <w:rFonts w:ascii="Times New Roman" w:eastAsia="Times New Roman" w:hAnsi="Times New Roman" w:cs="Times New Roman"/>
                <w:color w:val="auto"/>
                <w:sz w:val="22"/>
              </w:rPr>
              <w:t>54</w:t>
            </w:r>
          </w:p>
        </w:tc>
      </w:tr>
      <w:tr w:rsidR="00913D19" w:rsidRPr="00F15BDF" w14:paraId="3EAD16D9" w14:textId="77777777" w:rsidTr="0021550D">
        <w:trPr>
          <w:trHeight w:val="346"/>
        </w:trPr>
        <w:tc>
          <w:tcPr>
            <w:tcW w:w="6944" w:type="dxa"/>
          </w:tcPr>
          <w:p w14:paraId="7B2AEBD0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participants with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replacements</w:t>
            </w:r>
          </w:p>
        </w:tc>
        <w:tc>
          <w:tcPr>
            <w:tcW w:w="2556" w:type="dxa"/>
          </w:tcPr>
          <w:p w14:paraId="38A57603" w14:textId="10C19A07" w:rsidR="00913D19" w:rsidRPr="00F15BDF" w:rsidRDefault="0021550D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r w:rsidR="00083516">
              <w:rPr>
                <w:rFonts w:ascii="Times New Roman" w:eastAsia="Times New Roman" w:hAnsi="Times New Roman" w:cs="Times New Roman"/>
                <w:color w:val="auto"/>
                <w:sz w:val="22"/>
              </w:rPr>
              <w:t>4</w:t>
            </w:r>
            <w:r w:rsidR="002D0EA8">
              <w:rPr>
                <w:rFonts w:ascii="Times New Roman" w:eastAsia="Times New Roman" w:hAnsi="Times New Roman" w:cs="Times New Roman"/>
                <w:color w:val="auto"/>
                <w:sz w:val="22"/>
              </w:rPr>
              <w:t>6</w:t>
            </w:r>
          </w:p>
        </w:tc>
      </w:tr>
      <w:tr w:rsidR="00913D19" w:rsidRPr="00F15BDF" w14:paraId="6F5F0BE8" w14:textId="77777777" w:rsidTr="0021550D">
        <w:trPr>
          <w:trHeight w:val="346"/>
        </w:trPr>
        <w:tc>
          <w:tcPr>
            <w:tcW w:w="6944" w:type="dxa"/>
          </w:tcPr>
          <w:p w14:paraId="115260CC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phones distributed</w:t>
            </w:r>
          </w:p>
        </w:tc>
        <w:tc>
          <w:tcPr>
            <w:tcW w:w="2556" w:type="dxa"/>
          </w:tcPr>
          <w:p w14:paraId="20581D0C" w14:textId="5540F364" w:rsidR="00913D19" w:rsidRPr="00F15BDF" w:rsidRDefault="00083516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31</w:t>
            </w:r>
            <w:r w:rsidR="00BC3AD0"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</w:p>
        </w:tc>
      </w:tr>
      <w:tr w:rsidR="00913D19" w:rsidRPr="00F15BDF" w14:paraId="198D4FF7" w14:textId="77777777" w:rsidTr="0021550D">
        <w:trPr>
          <w:trHeight w:val="346"/>
        </w:trPr>
        <w:tc>
          <w:tcPr>
            <w:tcW w:w="6944" w:type="dxa"/>
            <w:tcBorders>
              <w:bottom w:val="single" w:sz="4" w:space="0" w:color="auto"/>
            </w:tcBorders>
          </w:tcPr>
          <w:p w14:paraId="2C58A61D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participants with phone replacements</w:t>
            </w:r>
          </w:p>
        </w:tc>
        <w:tc>
          <w:tcPr>
            <w:tcW w:w="2556" w:type="dxa"/>
            <w:tcBorders>
              <w:bottom w:val="single" w:sz="4" w:space="0" w:color="auto"/>
            </w:tcBorders>
          </w:tcPr>
          <w:p w14:paraId="5FE9707D" w14:textId="665C28D2" w:rsidR="00913D19" w:rsidRPr="00F15BDF" w:rsidRDefault="00083516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104</w:t>
            </w:r>
          </w:p>
        </w:tc>
      </w:tr>
    </w:tbl>
    <w:p w14:paraId="72639291" w14:textId="308E03F3" w:rsidR="00F15BDF" w:rsidRPr="00F15BDF" w:rsidRDefault="00083516" w:rsidP="00F501D1">
      <w:pPr>
        <w:numPr>
          <w:ilvl w:val="0"/>
          <w:numId w:val="47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91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1 time (2 total payment cards).</w:t>
      </w:r>
    </w:p>
    <w:p w14:paraId="70FACACB" w14:textId="0C9F1E0A" w:rsidR="00F15BDF" w:rsidRPr="00F15BDF" w:rsidRDefault="00083516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35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2 times (3 total payment cards).</w:t>
      </w:r>
    </w:p>
    <w:p w14:paraId="6042D357" w14:textId="62F0FDDA" w:rsidR="00F15BDF" w:rsidRPr="00F15BDF" w:rsidRDefault="00083516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16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3 times (4 total payment cards).</w:t>
      </w:r>
    </w:p>
    <w:p w14:paraId="7EB2ABB6" w14:textId="6533CB3E" w:rsidR="00F15BDF" w:rsidRPr="00F15BDF" w:rsidRDefault="005C363E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4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4 times (5 total payment cards).</w:t>
      </w:r>
    </w:p>
    <w:p w14:paraId="7D467C75" w14:textId="69C2837B" w:rsidR="00F15BDF" w:rsidRDefault="00F15BDF" w:rsidP="00713E4E"/>
    <w:tbl>
      <w:tblPr>
        <w:tblStyle w:val="TableGrid3"/>
        <w:tblpPr w:leftFromText="180" w:rightFromText="180" w:vertAnchor="page" w:horzAnchor="margin" w:tblpY="72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8"/>
        <w:gridCol w:w="3727"/>
      </w:tblGrid>
      <w:tr w:rsidR="00F15BDF" w:rsidRPr="00F15BDF" w14:paraId="34BD21AF" w14:textId="77777777" w:rsidTr="00F15BDF">
        <w:trPr>
          <w:trHeight w:val="340"/>
        </w:trPr>
        <w:tc>
          <w:tcPr>
            <w:tcW w:w="9455" w:type="dxa"/>
            <w:gridSpan w:val="2"/>
            <w:tcBorders>
              <w:bottom w:val="single" w:sz="4" w:space="0" w:color="auto"/>
            </w:tcBorders>
            <w:vAlign w:val="center"/>
          </w:tcPr>
          <w:p w14:paraId="086F6688" w14:textId="535979FB" w:rsidR="00F15BDF" w:rsidRPr="00BD078A" w:rsidRDefault="00F15BD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F501D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4</w:t>
            </w: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Phone distribution and replacement. </w:t>
            </w:r>
          </w:p>
        </w:tc>
      </w:tr>
      <w:tr w:rsidR="00F15BDF" w:rsidRPr="00F15BDF" w14:paraId="44A076C5" w14:textId="77777777" w:rsidTr="00F15BDF">
        <w:trPr>
          <w:trHeight w:val="340"/>
        </w:trPr>
        <w:tc>
          <w:tcPr>
            <w:tcW w:w="5728" w:type="dxa"/>
            <w:tcBorders>
              <w:top w:val="single" w:sz="4" w:space="0" w:color="auto"/>
            </w:tcBorders>
            <w:vAlign w:val="center"/>
          </w:tcPr>
          <w:p w14:paraId="56C20BD7" w14:textId="77777777" w:rsidR="00F15BDF" w:rsidRPr="00F15BDF" w:rsidRDefault="00F15BD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4D2C11" w14:textId="4176AA48" w:rsidR="00F15BDF" w:rsidRPr="00F15BDF" w:rsidRDefault="00F501D1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</w:t>
            </w:r>
            <w:r w:rsidR="00F15BDF"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(%)</w:t>
            </w:r>
          </w:p>
        </w:tc>
      </w:tr>
      <w:tr w:rsidR="00F15BDF" w:rsidRPr="00F15BDF" w14:paraId="04C10DD9" w14:textId="77777777" w:rsidTr="00F15BDF">
        <w:trPr>
          <w:trHeight w:val="340"/>
        </w:trPr>
        <w:tc>
          <w:tcPr>
            <w:tcW w:w="5728" w:type="dxa"/>
            <w:tcBorders>
              <w:bottom w:val="single" w:sz="4" w:space="0" w:color="auto"/>
            </w:tcBorders>
            <w:vAlign w:val="center"/>
          </w:tcPr>
          <w:p w14:paraId="5AF9414D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phones distributed overall</w:t>
            </w:r>
          </w:p>
        </w:tc>
        <w:tc>
          <w:tcPr>
            <w:tcW w:w="3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4B09BB" w14:textId="4A369FCE" w:rsidR="00F15BDF" w:rsidRPr="00F15BDF" w:rsidRDefault="00F501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n </w:t>
            </w:r>
            <w:r w:rsidR="00F15BDF" w:rsidRPr="00F15BDF">
              <w:rPr>
                <w:rFonts w:ascii="Times New Roman" w:hAnsi="Times New Roman" w:cs="Times New Roman"/>
                <w:color w:val="auto"/>
                <w:sz w:val="22"/>
              </w:rPr>
              <w:t>=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  <w:r w:rsidR="00083516">
              <w:rPr>
                <w:rFonts w:ascii="Times New Roman" w:hAnsi="Times New Roman" w:cs="Times New Roman"/>
                <w:color w:val="auto"/>
                <w:sz w:val="22"/>
              </w:rPr>
              <w:t>31</w:t>
            </w:r>
            <w:r w:rsidR="00BC3AD0">
              <w:rPr>
                <w:rFonts w:ascii="Times New Roman" w:hAnsi="Times New Roman" w:cs="Times New Roman"/>
                <w:color w:val="auto"/>
                <w:sz w:val="22"/>
              </w:rPr>
              <w:t>2</w:t>
            </w:r>
          </w:p>
        </w:tc>
      </w:tr>
      <w:tr w:rsidR="00F15BDF" w:rsidRPr="00F15BDF" w14:paraId="78A7C57E" w14:textId="77777777" w:rsidTr="00F15BDF">
        <w:trPr>
          <w:trHeight w:val="340"/>
        </w:trPr>
        <w:tc>
          <w:tcPr>
            <w:tcW w:w="5728" w:type="dxa"/>
            <w:tcBorders>
              <w:top w:val="single" w:sz="4" w:space="0" w:color="auto"/>
            </w:tcBorders>
            <w:vAlign w:val="center"/>
          </w:tcPr>
          <w:p w14:paraId="7D3CF92C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participants in phone groups</w:t>
            </w:r>
          </w:p>
        </w:tc>
        <w:tc>
          <w:tcPr>
            <w:tcW w:w="3727" w:type="dxa"/>
            <w:tcBorders>
              <w:top w:val="single" w:sz="4" w:space="0" w:color="auto"/>
            </w:tcBorders>
            <w:vAlign w:val="center"/>
          </w:tcPr>
          <w:p w14:paraId="273007CB" w14:textId="04D471A2" w:rsidR="00F15BDF" w:rsidRPr="00F15BDF" w:rsidRDefault="00BC3AD0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202</w:t>
            </w:r>
          </w:p>
        </w:tc>
      </w:tr>
      <w:tr w:rsidR="00F15BDF" w:rsidRPr="00F15BDF" w14:paraId="57F2E043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57506F4E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participants w/ phone replacements</w:t>
            </w:r>
          </w:p>
        </w:tc>
        <w:tc>
          <w:tcPr>
            <w:tcW w:w="3727" w:type="dxa"/>
            <w:vAlign w:val="center"/>
          </w:tcPr>
          <w:p w14:paraId="43CAD8FB" w14:textId="648CD34E" w:rsidR="00F15BDF" w:rsidRPr="00F15BDF" w:rsidRDefault="00083516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104</w:t>
            </w:r>
          </w:p>
        </w:tc>
      </w:tr>
      <w:tr w:rsidR="00F15BDF" w:rsidRPr="00F15BDF" w14:paraId="18E0DEC6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1B924455" w14:textId="030A649F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# </w:t>
            </w:r>
            <w:proofErr w:type="gramStart"/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of</w:t>
            </w:r>
            <w:proofErr w:type="gramEnd"/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participants w/ phone replacement (</w:t>
            </w:r>
            <w:r w:rsidR="00C94555">
              <w:rPr>
                <w:rFonts w:ascii="Times New Roman" w:hAnsi="Times New Roman" w:cs="Times New Roman"/>
                <w:b/>
                <w:color w:val="auto"/>
                <w:sz w:val="22"/>
              </w:rPr>
              <w:t>UCM+SP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727" w:type="dxa"/>
            <w:vAlign w:val="center"/>
          </w:tcPr>
          <w:p w14:paraId="55542A20" w14:textId="718FFA9A" w:rsidR="00F15BDF" w:rsidRPr="00F15BDF" w:rsidRDefault="00083516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46</w:t>
            </w:r>
          </w:p>
        </w:tc>
      </w:tr>
      <w:tr w:rsidR="00F15BDF" w:rsidRPr="00F15BDF" w14:paraId="63E76167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05CF20E8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# </w:t>
            </w:r>
            <w:proofErr w:type="gramStart"/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of</w:t>
            </w:r>
            <w:proofErr w:type="gramEnd"/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participants w/ phone replacement (</w:t>
            </w:r>
            <w:r w:rsidRPr="00F15BDF">
              <w:rPr>
                <w:rFonts w:ascii="Times New Roman" w:hAnsi="Times New Roman" w:cs="Times New Roman"/>
                <w:b/>
                <w:color w:val="auto"/>
                <w:sz w:val="22"/>
              </w:rPr>
              <w:t>L2C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727" w:type="dxa"/>
            <w:vAlign w:val="center"/>
          </w:tcPr>
          <w:p w14:paraId="762E28FD" w14:textId="40072EEC" w:rsidR="00F15BDF" w:rsidRPr="00F15BDF" w:rsidRDefault="00BC3AD0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58</w:t>
            </w:r>
          </w:p>
        </w:tc>
      </w:tr>
      <w:tr w:rsidR="00F15BDF" w:rsidRPr="00F15BDF" w14:paraId="254640F4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3E90910C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# </w:t>
            </w:r>
            <w:proofErr w:type="gramStart"/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of</w:t>
            </w:r>
            <w:proofErr w:type="gramEnd"/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participants in UCM+SP w/ &gt;1 phone replacement</w:t>
            </w:r>
          </w:p>
        </w:tc>
        <w:tc>
          <w:tcPr>
            <w:tcW w:w="3727" w:type="dxa"/>
            <w:vAlign w:val="center"/>
          </w:tcPr>
          <w:p w14:paraId="4B195106" w14:textId="0730EA57" w:rsidR="00F15BDF" w:rsidRPr="00F15BDF" w:rsidRDefault="002245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4</w:t>
            </w:r>
          </w:p>
        </w:tc>
      </w:tr>
      <w:tr w:rsidR="00F15BDF" w:rsidRPr="00F15BDF" w14:paraId="28225AA3" w14:textId="77777777" w:rsidTr="00F15BDF">
        <w:trPr>
          <w:trHeight w:val="340"/>
        </w:trPr>
        <w:tc>
          <w:tcPr>
            <w:tcW w:w="5728" w:type="dxa"/>
            <w:tcBorders>
              <w:bottom w:val="single" w:sz="4" w:space="0" w:color="auto"/>
            </w:tcBorders>
            <w:vAlign w:val="center"/>
          </w:tcPr>
          <w:p w14:paraId="13368817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# </w:t>
            </w:r>
            <w:proofErr w:type="gramStart"/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of</w:t>
            </w:r>
            <w:proofErr w:type="gramEnd"/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Participants in L2C w/ &gt;1 phone replacement</w:t>
            </w:r>
          </w:p>
        </w:tc>
        <w:tc>
          <w:tcPr>
            <w:tcW w:w="3727" w:type="dxa"/>
            <w:tcBorders>
              <w:bottom w:val="single" w:sz="4" w:space="0" w:color="auto"/>
            </w:tcBorders>
            <w:vAlign w:val="center"/>
          </w:tcPr>
          <w:p w14:paraId="2E0F9DB8" w14:textId="77777777" w:rsidR="00F15BDF" w:rsidRPr="00F15BDF" w:rsidRDefault="00F15BDF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3</w:t>
            </w:r>
          </w:p>
        </w:tc>
      </w:tr>
    </w:tbl>
    <w:p w14:paraId="663B00A4" w14:textId="424F946C" w:rsidR="00F15BDF" w:rsidRDefault="00F15BDF" w:rsidP="00713E4E"/>
    <w:p w14:paraId="01FDDB9D" w14:textId="78707423" w:rsidR="00F15BDF" w:rsidRDefault="00F15BDF" w:rsidP="00713E4E"/>
    <w:p w14:paraId="0D24597B" w14:textId="4689736A" w:rsidR="00913D19" w:rsidRDefault="00913D19" w:rsidP="00713E4E"/>
    <w:p w14:paraId="221D7809" w14:textId="5F92B288" w:rsidR="00913D19" w:rsidRDefault="00913D19" w:rsidP="00713E4E"/>
    <w:p w14:paraId="19D7ED44" w14:textId="77777777" w:rsidR="00913D19" w:rsidRDefault="00913D19" w:rsidP="00713E4E"/>
    <w:p w14:paraId="276D1E4B" w14:textId="51734CCF" w:rsidR="00F15BDF" w:rsidRDefault="00F15BDF" w:rsidP="00713E4E"/>
    <w:p w14:paraId="6BB3EAAC" w14:textId="703EAE89" w:rsidR="00F15BDF" w:rsidRDefault="00F15BDF" w:rsidP="00713E4E"/>
    <w:p w14:paraId="2FBAA6E5" w14:textId="26A1730A" w:rsidR="00F15BDF" w:rsidRDefault="00F15BDF" w:rsidP="00713E4E"/>
    <w:p w14:paraId="1AC703ED" w14:textId="5FEE64E7" w:rsidR="00F15BDF" w:rsidRDefault="00F15BDF" w:rsidP="00713E4E"/>
    <w:p w14:paraId="57A1C889" w14:textId="749708B5" w:rsidR="00F15BDF" w:rsidRDefault="00F15BDF" w:rsidP="00713E4E"/>
    <w:p w14:paraId="6135F8E5" w14:textId="6E9A4DD1" w:rsidR="00F15BDF" w:rsidRDefault="00F15BDF" w:rsidP="00713E4E"/>
    <w:p w14:paraId="4A1BC153" w14:textId="77777777" w:rsidR="00F15BDF" w:rsidRPr="00F15BDF" w:rsidRDefault="00F15BDF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45225024" w14:textId="77777777" w:rsidR="00913D19" w:rsidRDefault="00913D19" w:rsidP="00713E4E">
      <w:pPr>
        <w:spacing w:after="48"/>
      </w:pPr>
    </w:p>
    <w:p w14:paraId="7E19A7B1" w14:textId="4F568467" w:rsidR="0015480B" w:rsidRDefault="0015480B" w:rsidP="00713E4E">
      <w:pPr>
        <w:spacing w:after="48"/>
      </w:pPr>
      <w:r>
        <w:br w:type="page"/>
      </w:r>
    </w:p>
    <w:p w14:paraId="12CEA819" w14:textId="28221079" w:rsidR="00F15BDF" w:rsidRDefault="0015480B" w:rsidP="00713E4E">
      <w:pPr>
        <w:pStyle w:val="Heading1"/>
      </w:pPr>
      <w:bookmarkStart w:id="9" w:name="_Toc42615788"/>
      <w:r>
        <w:lastRenderedPageBreak/>
        <w:t>Phone Terminations</w:t>
      </w:r>
      <w:bookmarkEnd w:id="9"/>
    </w:p>
    <w:p w14:paraId="7E069B0E" w14:textId="71536FD2" w:rsidR="0015480B" w:rsidRDefault="0015480B" w:rsidP="00713E4E"/>
    <w:p w14:paraId="28F5C13A" w14:textId="01159D4A" w:rsidR="00DE2EED" w:rsidRDefault="00794B46" w:rsidP="00794B46">
      <w:pPr>
        <w:rPr>
          <w:rFonts w:ascii="Times New Roman" w:hAnsi="Times New Roman" w:cs="Times New Roman"/>
          <w:color w:val="auto"/>
          <w:sz w:val="22"/>
        </w:rPr>
      </w:pPr>
      <w:r w:rsidRPr="00794B46">
        <w:rPr>
          <w:rFonts w:ascii="Times New Roman" w:hAnsi="Times New Roman" w:cs="Times New Roman"/>
          <w:b/>
          <w:bCs/>
          <w:color w:val="auto"/>
          <w:sz w:val="22"/>
        </w:rPr>
        <w:t>Figure 1.</w:t>
      </w:r>
      <w:r>
        <w:rPr>
          <w:rFonts w:ascii="Times New Roman" w:hAnsi="Times New Roman" w:cs="Times New Roman"/>
          <w:color w:val="auto"/>
          <w:sz w:val="22"/>
        </w:rPr>
        <w:t xml:space="preserve"> Reasons for phone terminations overall</w:t>
      </w:r>
      <w:r w:rsidR="00C74DC1">
        <w:rPr>
          <w:rFonts w:ascii="Times New Roman" w:hAnsi="Times New Roman" w:cs="Times New Roman"/>
          <w:color w:val="auto"/>
          <w:sz w:val="22"/>
        </w:rPr>
        <w:t xml:space="preserve"> (</w:t>
      </w:r>
      <w:r w:rsidR="00BC7F41">
        <w:rPr>
          <w:rFonts w:ascii="Times New Roman" w:hAnsi="Times New Roman" w:cs="Times New Roman"/>
          <w:color w:val="auto"/>
          <w:sz w:val="22"/>
        </w:rPr>
        <w:t>N</w:t>
      </w:r>
      <w:r w:rsidR="00C74DC1">
        <w:rPr>
          <w:rFonts w:ascii="Times New Roman" w:hAnsi="Times New Roman" w:cs="Times New Roman"/>
          <w:color w:val="auto"/>
          <w:sz w:val="22"/>
        </w:rPr>
        <w:t xml:space="preserve"> =</w:t>
      </w:r>
      <w:r w:rsidR="00174169">
        <w:rPr>
          <w:rFonts w:ascii="Times New Roman" w:hAnsi="Times New Roman" w:cs="Times New Roman"/>
          <w:color w:val="auto"/>
          <w:sz w:val="22"/>
        </w:rPr>
        <w:t xml:space="preserve"> </w:t>
      </w:r>
      <w:bookmarkStart w:id="10" w:name="n_phone_terminations"/>
      <w:proofErr w:type="spellStart"/>
      <w:r w:rsidR="00174169">
        <w:rPr>
          <w:rFonts w:ascii="Times New Roman" w:hAnsi="Times New Roman" w:cs="Times New Roman"/>
          <w:color w:val="auto"/>
          <w:sz w:val="22"/>
        </w:rPr>
        <w:t>304</w:t>
      </w:r>
      <w:bookmarkEnd w:id="10"/>
      <w:proofErr w:type="spellEnd"/>
      <w:r w:rsidR="00BC7F41">
        <w:rPr>
          <w:rFonts w:ascii="Times New Roman" w:hAnsi="Times New Roman" w:cs="Times New Roman"/>
          <w:color w:val="auto"/>
          <w:sz w:val="22"/>
        </w:rPr>
        <w:t xml:space="preserve"> terminations</w:t>
      </w:r>
      <w:r w:rsidR="00C74DC1">
        <w:rPr>
          <w:rFonts w:ascii="Times New Roman" w:hAnsi="Times New Roman" w:cs="Times New Roman"/>
          <w:color w:val="auto"/>
          <w:sz w:val="22"/>
        </w:rPr>
        <w:t>)</w:t>
      </w:r>
      <w:r>
        <w:rPr>
          <w:rFonts w:ascii="Times New Roman" w:hAnsi="Times New Roman" w:cs="Times New Roman"/>
          <w:color w:val="auto"/>
          <w:sz w:val="22"/>
        </w:rPr>
        <w:t>.</w:t>
      </w:r>
    </w:p>
    <w:p w14:paraId="43B72B05" w14:textId="29A0E421" w:rsidR="00794B46" w:rsidRPr="00794B46" w:rsidRDefault="00174169" w:rsidP="00794B46">
      <w:pPr>
        <w:rPr>
          <w:rFonts w:ascii="Times New Roman" w:hAnsi="Times New Roman" w:cs="Times New Roman"/>
          <w:color w:val="auto"/>
          <w:sz w:val="22"/>
        </w:rPr>
      </w:pPr>
      <w:bookmarkStart w:id="11" w:name="fig_phone_terminations"/>
      <w:proofErr w:type="spellStar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6400800" cy="3657600"/>
            <wp:docPr id="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1"/>
      <w:proofErr w:type="spellEnd"/>
    </w:p>
    <w:p w14:paraId="6F2A4128" w14:textId="77777777" w:rsidR="00DE2EED" w:rsidRPr="0015480B" w:rsidRDefault="00DE2EED" w:rsidP="00713E4E"/>
    <w:tbl>
      <w:tblPr>
        <w:tblW w:w="10688" w:type="dxa"/>
        <w:tblLayout w:type="fixed"/>
        <w:tblLook w:val="04A0" w:firstRow="1" w:lastRow="0" w:firstColumn="1" w:lastColumn="0" w:noHBand="0" w:noVBand="1"/>
      </w:tblPr>
      <w:tblGrid>
        <w:gridCol w:w="2819"/>
        <w:gridCol w:w="2623"/>
        <w:gridCol w:w="2623"/>
        <w:gridCol w:w="2623"/>
      </w:tblGrid>
      <w:tr w:rsidR="00DE089A" w:rsidRPr="0015480B" w14:paraId="382EF50D" w14:textId="77777777" w:rsidTr="00490118">
        <w:trPr>
          <w:trHeight w:val="423"/>
        </w:trPr>
        <w:tc>
          <w:tcPr>
            <w:tcW w:w="10688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7B31B6" w14:textId="2CEA26F2" w:rsidR="00DE089A" w:rsidRPr="005A46F3" w:rsidRDefault="00DE089A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</w:t>
            </w:r>
            <w:r w:rsidR="009A07F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5</w:t>
            </w:r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. </w:t>
            </w:r>
            <w:r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>Reasons for phone terminations</w:t>
            </w:r>
            <w:r w:rsidR="00757514"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by informed consent form </w:t>
            </w:r>
            <w:r w:rsidR="00BC0F66">
              <w:rPr>
                <w:rFonts w:ascii="Times New Roman" w:eastAsia="Times New Roman" w:hAnsi="Times New Roman" w:cs="Times New Roman"/>
                <w:color w:val="000000"/>
                <w:sz w:val="22"/>
              </w:rPr>
              <w:t>version</w:t>
            </w:r>
          </w:p>
        </w:tc>
      </w:tr>
      <w:tr w:rsidR="0015480B" w:rsidRPr="0015480B" w14:paraId="3A02A129" w14:textId="340FDB29" w:rsidTr="00490118">
        <w:trPr>
          <w:trHeight w:val="550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6E0DB" w14:textId="73C1093C" w:rsidR="0015480B" w:rsidRPr="00FB22D4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252CC9" w14:textId="25815F64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#1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  <w:t>: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Original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EMA Structure</w:t>
            </w:r>
          </w:p>
          <w:p w14:paraId="14B68B17" w14:textId="592777A0" w:rsidR="0015480B" w:rsidRPr="0015480B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(P2001-P2073)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A81243" w14:textId="35EAC440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#2: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15-Day EMA Comp &amp; Non-compliance</w:t>
            </w:r>
          </w:p>
          <w:p w14:paraId="16A2BF74" w14:textId="6CEDB0E4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(P2074-2153)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4131BF" w14:textId="77777777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#3</w:t>
            </w: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Increased EMA Payment</w:t>
            </w:r>
          </w:p>
          <w:p w14:paraId="5F5774DB" w14:textId="581E3F1B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(P2154 and on)</w:t>
            </w:r>
          </w:p>
        </w:tc>
      </w:tr>
      <w:tr w:rsidR="0015480B" w:rsidRPr="0015480B" w14:paraId="3EF481D3" w14:textId="392AE1E8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ED7764" w14:textId="77777777" w:rsidR="0015480B" w:rsidRPr="00D3044F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Reasons for Terminations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09F478" w14:textId="14716FAC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895E31" w14:textId="0F568188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D294DC9" w14:textId="09ABD63D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</w:tr>
      <w:tr w:rsidR="00083516" w:rsidRPr="0015480B" w14:paraId="4BB2697A" w14:textId="7499DCF3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55A83" w14:textId="35E7F036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Stolen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E2BC8" w14:textId="0D2F7D31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33 (42.9)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vAlign w:val="center"/>
          </w:tcPr>
          <w:p w14:paraId="4A020040" w14:textId="5B290637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27 (32.1)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vAlign w:val="center"/>
          </w:tcPr>
          <w:p w14:paraId="4DBE5AAD" w14:textId="4FFCA0E7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42 (29.4)</w:t>
            </w:r>
          </w:p>
        </w:tc>
      </w:tr>
      <w:tr w:rsidR="00083516" w:rsidRPr="0015480B" w14:paraId="581C2562" w14:textId="1AA97731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68554A6" w14:textId="5DF37839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Completed Study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40D2A4A" w14:textId="169984B8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23 (29.9)</w:t>
            </w:r>
          </w:p>
        </w:tc>
        <w:tc>
          <w:tcPr>
            <w:tcW w:w="2623" w:type="dxa"/>
            <w:vAlign w:val="center"/>
          </w:tcPr>
          <w:p w14:paraId="5C7E11CD" w14:textId="6AF74E8B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13 (15.5)</w:t>
            </w:r>
          </w:p>
        </w:tc>
        <w:tc>
          <w:tcPr>
            <w:tcW w:w="2623" w:type="dxa"/>
            <w:vAlign w:val="center"/>
          </w:tcPr>
          <w:p w14:paraId="724E4C31" w14:textId="39407FFB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30 (21.0)</w:t>
            </w:r>
          </w:p>
        </w:tc>
      </w:tr>
      <w:tr w:rsidR="00083516" w:rsidRPr="0015480B" w14:paraId="45C5FD1F" w14:textId="40CDF940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4AD30BE6" w14:textId="700B77CB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Non-Compliance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D7C5498" w14:textId="06099739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55C487D5" w14:textId="3CCEBC3E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18 (21.4)</w:t>
            </w:r>
          </w:p>
        </w:tc>
        <w:tc>
          <w:tcPr>
            <w:tcW w:w="2623" w:type="dxa"/>
            <w:vAlign w:val="center"/>
          </w:tcPr>
          <w:p w14:paraId="38DFD30F" w14:textId="4D064341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34 (23.8)</w:t>
            </w:r>
          </w:p>
        </w:tc>
      </w:tr>
      <w:tr w:rsidR="00083516" w:rsidRPr="0015480B" w14:paraId="6179B0D1" w14:textId="7DB0B2DF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78C670D" w14:textId="5CA098EC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Lost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05A40EE" w14:textId="11335215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13 (16.9)</w:t>
            </w:r>
          </w:p>
        </w:tc>
        <w:tc>
          <w:tcPr>
            <w:tcW w:w="2623" w:type="dxa"/>
            <w:vAlign w:val="center"/>
          </w:tcPr>
          <w:p w14:paraId="48A3B99A" w14:textId="5E9E5153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 (17.9)</w:t>
            </w:r>
          </w:p>
        </w:tc>
        <w:tc>
          <w:tcPr>
            <w:tcW w:w="2623" w:type="dxa"/>
            <w:vAlign w:val="center"/>
          </w:tcPr>
          <w:p w14:paraId="7ECB1FB3" w14:textId="660FC7ED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 (10.5)</w:t>
            </w:r>
          </w:p>
        </w:tc>
      </w:tr>
      <w:tr w:rsidR="00083516" w:rsidRPr="0015480B" w14:paraId="6CDFC462" w14:textId="518C1E9F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4813146" w14:textId="5B602CBE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Defective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3B4BFAC2" w14:textId="5BF81ED3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(2.6)</w:t>
            </w:r>
          </w:p>
        </w:tc>
        <w:tc>
          <w:tcPr>
            <w:tcW w:w="2623" w:type="dxa"/>
            <w:vAlign w:val="center"/>
          </w:tcPr>
          <w:p w14:paraId="39AFDFE7" w14:textId="5463659E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(10.7)</w:t>
            </w:r>
          </w:p>
        </w:tc>
        <w:tc>
          <w:tcPr>
            <w:tcW w:w="2623" w:type="dxa"/>
            <w:vAlign w:val="center"/>
          </w:tcPr>
          <w:p w14:paraId="077F98B3" w14:textId="6FB898FD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(6.3)</w:t>
            </w:r>
          </w:p>
        </w:tc>
      </w:tr>
      <w:tr w:rsidR="00083516" w:rsidRPr="0015480B" w14:paraId="77267B79" w14:textId="4511C3D3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F7DD09F" w14:textId="72CE5128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Sold or Gifted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78B948B0" w14:textId="5D6B32A5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(3.9)</w:t>
            </w:r>
          </w:p>
        </w:tc>
        <w:tc>
          <w:tcPr>
            <w:tcW w:w="2623" w:type="dxa"/>
            <w:vAlign w:val="center"/>
          </w:tcPr>
          <w:p w14:paraId="08869047" w14:textId="651F69E1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(2.4)</w:t>
            </w:r>
          </w:p>
        </w:tc>
        <w:tc>
          <w:tcPr>
            <w:tcW w:w="2623" w:type="dxa"/>
            <w:vAlign w:val="center"/>
          </w:tcPr>
          <w:p w14:paraId="5592435A" w14:textId="710C5FF4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(6.3)</w:t>
            </w:r>
          </w:p>
        </w:tc>
      </w:tr>
      <w:tr w:rsidR="00083516" w:rsidRPr="0015480B" w14:paraId="5924C5B0" w14:textId="672EBB65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A5BD4C2" w14:textId="7C8A4D6B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Returned to Staff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FFDDD6F" w14:textId="5B1880E4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61A6E86E" w14:textId="527A1529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06D7FA85" w14:textId="1E50ECAB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(1.4)</w:t>
            </w:r>
          </w:p>
        </w:tc>
      </w:tr>
      <w:tr w:rsidR="00083516" w:rsidRPr="0015480B" w14:paraId="5EA216D7" w14:textId="26B27837" w:rsidTr="00490118">
        <w:trPr>
          <w:trHeight w:val="293"/>
        </w:trPr>
        <w:tc>
          <w:tcPr>
            <w:tcW w:w="281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0CD06" w14:textId="19817F83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Broken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64215" w14:textId="13195F97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(3.9)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14:paraId="4DC84781" w14:textId="51C584EE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14:paraId="27BA9CCA" w14:textId="49CDD63F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(1.4)</w:t>
            </w:r>
          </w:p>
        </w:tc>
      </w:tr>
      <w:tr w:rsidR="0015480B" w:rsidRPr="0015480B" w14:paraId="04FFAA6F" w14:textId="3D1DBDCF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530F93" w14:textId="77777777" w:rsidR="0015480B" w:rsidRPr="00D3044F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Total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89293C" w14:textId="549F1BD4" w:rsidR="0015480B" w:rsidRPr="00D3044F" w:rsidRDefault="0015480B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7</w:t>
            </w:r>
            <w:r w:rsidR="000835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7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 (100)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262EAADB" w14:textId="67348E91" w:rsidR="0015480B" w:rsidRPr="00D3044F" w:rsidRDefault="004E0B3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8</w:t>
            </w:r>
            <w:r w:rsidR="004B39C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4 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(100)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9079287" w14:textId="53E6C738" w:rsidR="0015480B" w:rsidRPr="00D3044F" w:rsidRDefault="00083516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143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 (100)</w:t>
            </w:r>
          </w:p>
        </w:tc>
      </w:tr>
    </w:tbl>
    <w:p w14:paraId="620AB0EA" w14:textId="4FD44804" w:rsidR="00757514" w:rsidRDefault="00757514" w:rsidP="00713E4E"/>
    <w:p w14:paraId="1DDB9C91" w14:textId="0D123BB9" w:rsidR="00645047" w:rsidRDefault="00645047" w:rsidP="00713E4E"/>
    <w:p w14:paraId="0F89E1E8" w14:textId="77777777" w:rsidR="00645047" w:rsidRDefault="00645047" w:rsidP="00713E4E"/>
    <w:p w14:paraId="5B963D40" w14:textId="75F6F7F3" w:rsidR="00B04163" w:rsidRDefault="00364DC2" w:rsidP="00713E4E">
      <w:r>
        <w:t xml:space="preserve"> </w:t>
      </w:r>
    </w:p>
    <w:p w14:paraId="774D7C91" w14:textId="72B0AC94" w:rsidR="00EA58FC" w:rsidRDefault="00EA58FC" w:rsidP="00713E4E"/>
    <w:p w14:paraId="7ED99296" w14:textId="7BD98930" w:rsidR="00EA58FC" w:rsidRDefault="00EA58FC" w:rsidP="00713E4E">
      <w:pPr>
        <w:spacing w:after="48"/>
      </w:pPr>
      <w:r>
        <w:br w:type="page"/>
      </w:r>
    </w:p>
    <w:p w14:paraId="6370EAA6" w14:textId="603595E5" w:rsidR="00EA58FC" w:rsidRDefault="00EA58FC" w:rsidP="00713E4E">
      <w:pPr>
        <w:pStyle w:val="Heading1"/>
      </w:pPr>
      <w:bookmarkStart w:id="12" w:name="_Toc42615789"/>
      <w:r>
        <w:lastRenderedPageBreak/>
        <w:t>Visit Compliance</w:t>
      </w:r>
      <w:bookmarkEnd w:id="12"/>
    </w:p>
    <w:p w14:paraId="71A97FFB" w14:textId="310CE429" w:rsidR="00EA58FC" w:rsidRDefault="00EA58FC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851724" w:rsidRPr="00AC5E05" w14:paraId="44ABC9D6" w14:textId="77777777" w:rsidTr="00851724">
        <w:tc>
          <w:tcPr>
            <w:tcW w:w="10070" w:type="dxa"/>
            <w:gridSpan w:val="2"/>
            <w:tcBorders>
              <w:bottom w:val="single" w:sz="4" w:space="0" w:color="auto"/>
            </w:tcBorders>
          </w:tcPr>
          <w:p w14:paraId="40CE47F8" w14:textId="79F047DC" w:rsidR="00851724" w:rsidRPr="00AC5E05" w:rsidRDefault="00851724" w:rsidP="00D53400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commentRangeStart w:id="13"/>
            <w:r w:rsidRPr="00851724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 xml:space="preserve">Table </w:t>
            </w:r>
            <w:commentRangeEnd w:id="13"/>
            <w:r w:rsidR="00EF4F44"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13"/>
            </w:r>
            <w:r w:rsidRPr="00851724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6.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Number and percent of participants per L2C group</w:t>
            </w:r>
            <w:r w:rsidR="00CA32AC">
              <w:rPr>
                <w:rFonts w:ascii="Times New Roman" w:hAnsi="Times New Roman" w:cs="Times New Roman"/>
                <w:color w:val="auto"/>
                <w:sz w:val="22"/>
              </w:rPr>
              <w:t xml:space="preserve"> (</w:t>
            </w:r>
            <w:r w:rsidR="009E759C">
              <w:rPr>
                <w:rFonts w:ascii="Times New Roman" w:hAnsi="Times New Roman" w:cs="Times New Roman"/>
                <w:color w:val="auto"/>
                <w:sz w:val="22"/>
              </w:rPr>
              <w:t>n</w:t>
            </w:r>
            <w:r w:rsidR="00CA32AC"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  <w:r w:rsidR="009E759C">
              <w:rPr>
                <w:rFonts w:ascii="Times New Roman" w:hAnsi="Times New Roman" w:cs="Times New Roman"/>
                <w:color w:val="auto"/>
                <w:sz w:val="22"/>
              </w:rPr>
              <w:t xml:space="preserve">randomized </w:t>
            </w:r>
            <w:r w:rsidR="00CA32AC">
              <w:rPr>
                <w:rFonts w:ascii="Times New Roman" w:hAnsi="Times New Roman" w:cs="Times New Roman"/>
                <w:color w:val="auto"/>
                <w:sz w:val="22"/>
              </w:rPr>
              <w:t>=</w:t>
            </w:r>
            <w:r w:rsidR="009B2DF6"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  <w:bookmarkStart w:id="14" w:name="n_randomized"/>
            <w:proofErr w:type="spellStart"/>
            <w:r w:rsidR="009B2DF6" w:rsidRPr="009B2DF6">
              <w:rPr>
                <w:rFonts w:ascii="Times New Roman" w:hAnsi="Times New Roman" w:cs="Times New Roman"/>
                <w:color w:val="auto"/>
                <w:sz w:val="22"/>
              </w:rPr>
              <w:t>304</w:t>
            </w:r>
            <w:bookmarkEnd w:id="14"/>
            <w:proofErr w:type="spellEnd"/>
            <w:r w:rsidR="00CA32AC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>.</w:t>
            </w:r>
          </w:p>
        </w:tc>
      </w:tr>
      <w:tr w:rsidR="00851724" w:rsidRPr="00AC5E05" w14:paraId="49EAB07B" w14:textId="77777777" w:rsidTr="00851724"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0D6B014B" w14:textId="413CBE8D" w:rsidR="00851724" w:rsidRPr="007A645A" w:rsidRDefault="007A645A" w:rsidP="00D53400">
            <w:pPr>
              <w:spacing w:before="20" w:after="48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eastAsia="Arial" w:hAnsi="Times New Roman" w:cs="Times New Roman"/>
                <w:b/>
                <w:bCs/>
                <w:color w:val="111111"/>
                <w:sz w:val="22"/>
              </w:rPr>
              <w:t>L2C Group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5D1D58F6" w14:textId="1E458788" w:rsidR="00851724" w:rsidRPr="007A645A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n (percent)</w:t>
            </w:r>
          </w:p>
        </w:tc>
      </w:tr>
      <w:tr w:rsidR="00EF4F44" w:rsidRPr="00AC5E05" w14:paraId="0728D0CB" w14:textId="77777777" w:rsidTr="00851724"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57FAB5C7" w14:textId="23FC3105" w:rsidR="00EF4F44" w:rsidRPr="00A21D6B" w:rsidRDefault="00EF4F44" w:rsidP="00EF4F44">
            <w:pPr>
              <w:spacing w:before="20" w:after="48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UCM+SP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481C77B2" w14:textId="45E98072" w:rsidR="00EF4F44" w:rsidRPr="00A21D6B" w:rsidRDefault="00EF4F44" w:rsidP="00EF4F44">
            <w:pPr>
              <w:spacing w:before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102 (33.6)</w:t>
            </w:r>
          </w:p>
        </w:tc>
      </w:tr>
      <w:tr w:rsidR="00EF4F44" w:rsidRPr="00AC5E05" w14:paraId="3D646315" w14:textId="77777777" w:rsidTr="009E759C">
        <w:tc>
          <w:tcPr>
            <w:tcW w:w="5035" w:type="dxa"/>
            <w:vAlign w:val="center"/>
          </w:tcPr>
          <w:p w14:paraId="4B8133BA" w14:textId="45141F96" w:rsidR="00EF4F44" w:rsidRPr="00AC5E05" w:rsidRDefault="00EF4F44" w:rsidP="00EF4F44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UCM</w:t>
            </w:r>
          </w:p>
        </w:tc>
        <w:tc>
          <w:tcPr>
            <w:tcW w:w="5035" w:type="dxa"/>
            <w:vAlign w:val="center"/>
          </w:tcPr>
          <w:p w14:paraId="36AA46A1" w14:textId="2EE11B4E" w:rsidR="00EF4F44" w:rsidRPr="00AC5E05" w:rsidRDefault="00EF4F44" w:rsidP="00EF4F44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102 (33.6)</w:t>
            </w:r>
          </w:p>
        </w:tc>
      </w:tr>
      <w:tr w:rsidR="00EF4F44" w:rsidRPr="00AC5E05" w14:paraId="0102F70D" w14:textId="77777777" w:rsidTr="009E759C"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4F39F93D" w14:textId="6E726569" w:rsidR="00EF4F44" w:rsidRPr="00AC5E05" w:rsidRDefault="00EF4F44" w:rsidP="00EF4F44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L2C</w:t>
            </w:r>
          </w:p>
        </w:tc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7E1B867A" w14:textId="377B1AD2" w:rsidR="00EF4F44" w:rsidRPr="00AC5E05" w:rsidRDefault="00EF4F44" w:rsidP="00EF4F44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100 (32.9)</w:t>
            </w:r>
          </w:p>
        </w:tc>
      </w:tr>
    </w:tbl>
    <w:p w14:paraId="5699C5FF" w14:textId="13FB4A44" w:rsidR="00AC5E05" w:rsidRDefault="00AC5E05" w:rsidP="00713E4E"/>
    <w:p w14:paraId="2A5CC787" w14:textId="6018AE26" w:rsidR="007208FF" w:rsidRDefault="007208FF" w:rsidP="00713E4E"/>
    <w:p w14:paraId="2DDDC0E5" w14:textId="2F3DE9E8" w:rsidR="007208FF" w:rsidRDefault="007208FF" w:rsidP="00713E4E"/>
    <w:p w14:paraId="75434584" w14:textId="77777777" w:rsidR="007208FF" w:rsidRDefault="007208FF" w:rsidP="00713E4E"/>
    <w:p w14:paraId="10B17D13" w14:textId="36C9C9C3" w:rsidR="00AC5E05" w:rsidRDefault="00AC5E05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6"/>
        <w:gridCol w:w="3209"/>
        <w:gridCol w:w="3505"/>
      </w:tblGrid>
      <w:tr w:rsidR="007208FF" w:rsidRPr="00851724" w14:paraId="3C6EE419" w14:textId="77777777" w:rsidTr="007208FF">
        <w:tc>
          <w:tcPr>
            <w:tcW w:w="10070" w:type="dxa"/>
            <w:gridSpan w:val="3"/>
            <w:tcBorders>
              <w:bottom w:val="single" w:sz="4" w:space="0" w:color="auto"/>
            </w:tcBorders>
          </w:tcPr>
          <w:p w14:paraId="55A88122" w14:textId="2009061C" w:rsidR="007208FF" w:rsidRPr="00851724" w:rsidRDefault="007208F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Table 7.</w:t>
            </w:r>
            <w:r w:rsidRPr="00851724">
              <w:rPr>
                <w:rFonts w:ascii="Times New Roman" w:hAnsi="Times New Roman" w:cs="Times New Roman"/>
                <w:color w:val="auto"/>
                <w:sz w:val="22"/>
              </w:rPr>
              <w:t xml:space="preserve"> Number and percent of participants who completed visits 1 through 5.</w:t>
            </w:r>
          </w:p>
        </w:tc>
      </w:tr>
      <w:tr w:rsidR="00851724" w:rsidRPr="00851724" w14:paraId="5C12E4A6" w14:textId="77777777" w:rsidTr="007208FF">
        <w:tc>
          <w:tcPr>
            <w:tcW w:w="3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315865" w14:textId="2546F9E1" w:rsidR="00851724" w:rsidRPr="007208FF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Visit Number</w:t>
            </w: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</w:tcPr>
          <w:p w14:paraId="43F2B642" w14:textId="0EF24AA7" w:rsidR="00851724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Overall</w:t>
            </w:r>
          </w:p>
          <w:p w14:paraId="002697E1" w14:textId="08EE6DAD" w:rsidR="0038646A" w:rsidRPr="007208FF" w:rsidRDefault="0038646A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 xml:space="preserve">N = </w:t>
            </w:r>
            <w:commentRangeStart w:id="15"/>
            <w:r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329</w:t>
            </w:r>
            <w:commentRangeEnd w:id="15"/>
            <w:r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15"/>
            </w:r>
          </w:p>
          <w:p w14:paraId="5118CED7" w14:textId="4E384210" w:rsidR="00851724" w:rsidRPr="00851724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 (percent)</w:t>
            </w:r>
          </w:p>
        </w:tc>
        <w:tc>
          <w:tcPr>
            <w:tcW w:w="3505" w:type="dxa"/>
            <w:tcBorders>
              <w:top w:val="single" w:sz="4" w:space="0" w:color="auto"/>
              <w:bottom w:val="single" w:sz="4" w:space="0" w:color="auto"/>
            </w:tcBorders>
          </w:tcPr>
          <w:p w14:paraId="5F251D56" w14:textId="56B2F328" w:rsidR="00851724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Participants Who Attended Visit 2</w:t>
            </w:r>
          </w:p>
          <w:p w14:paraId="2A273999" w14:textId="0BAF9C76" w:rsidR="0038646A" w:rsidRPr="007208FF" w:rsidRDefault="0038646A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 xml:space="preserve">N = </w:t>
            </w:r>
            <w:commentRangeStart w:id="16"/>
            <w:r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303</w:t>
            </w:r>
            <w:commentRangeEnd w:id="16"/>
            <w:r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16"/>
            </w:r>
          </w:p>
          <w:p w14:paraId="3FC3F821" w14:textId="4B8A8CFE" w:rsidR="00851724" w:rsidRPr="00851724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 (percent)</w:t>
            </w:r>
          </w:p>
        </w:tc>
      </w:tr>
      <w:tr w:rsidR="00AF3287" w:rsidRPr="00851724" w14:paraId="72D3DBE8" w14:textId="77777777" w:rsidTr="007208FF">
        <w:tc>
          <w:tcPr>
            <w:tcW w:w="3356" w:type="dxa"/>
            <w:tcBorders>
              <w:top w:val="single" w:sz="4" w:space="0" w:color="auto"/>
            </w:tcBorders>
            <w:vAlign w:val="center"/>
          </w:tcPr>
          <w:p w14:paraId="5BDAAC43" w14:textId="6D5CCA97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</w:p>
        </w:tc>
        <w:tc>
          <w:tcPr>
            <w:tcW w:w="3209" w:type="dxa"/>
            <w:tcBorders>
              <w:top w:val="single" w:sz="4" w:space="0" w:color="auto"/>
            </w:tcBorders>
            <w:vAlign w:val="center"/>
          </w:tcPr>
          <w:p w14:paraId="6F0F7F1F" w14:textId="164F2BB5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329 (100.0)</w:t>
            </w:r>
          </w:p>
        </w:tc>
        <w:tc>
          <w:tcPr>
            <w:tcW w:w="3505" w:type="dxa"/>
            <w:tcBorders>
              <w:top w:val="single" w:sz="4" w:space="0" w:color="auto"/>
            </w:tcBorders>
            <w:vAlign w:val="center"/>
          </w:tcPr>
          <w:p w14:paraId="408CC0F9" w14:textId="78F7DBA1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303 (100.0)</w:t>
            </w:r>
          </w:p>
        </w:tc>
      </w:tr>
      <w:tr w:rsidR="00AF3287" w:rsidRPr="00851724" w14:paraId="160677AF" w14:textId="77777777" w:rsidTr="007208FF">
        <w:tc>
          <w:tcPr>
            <w:tcW w:w="3356" w:type="dxa"/>
            <w:vAlign w:val="center"/>
          </w:tcPr>
          <w:p w14:paraId="44A8501D" w14:textId="110543B3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</w:p>
        </w:tc>
        <w:tc>
          <w:tcPr>
            <w:tcW w:w="3209" w:type="dxa"/>
            <w:vAlign w:val="center"/>
          </w:tcPr>
          <w:p w14:paraId="081633B1" w14:textId="6E59AC82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303 (92.4)</w:t>
            </w:r>
          </w:p>
        </w:tc>
        <w:tc>
          <w:tcPr>
            <w:tcW w:w="3505" w:type="dxa"/>
            <w:vAlign w:val="center"/>
          </w:tcPr>
          <w:p w14:paraId="56C9C7E5" w14:textId="566EADE4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303 (100.0)</w:t>
            </w:r>
          </w:p>
        </w:tc>
      </w:tr>
      <w:tr w:rsidR="00AF3287" w:rsidRPr="00851724" w14:paraId="4BEA6559" w14:textId="77777777" w:rsidTr="007208FF">
        <w:tc>
          <w:tcPr>
            <w:tcW w:w="3356" w:type="dxa"/>
            <w:vAlign w:val="center"/>
          </w:tcPr>
          <w:p w14:paraId="112A1FBC" w14:textId="51D0C912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3</w:t>
            </w:r>
          </w:p>
        </w:tc>
        <w:tc>
          <w:tcPr>
            <w:tcW w:w="3209" w:type="dxa"/>
            <w:vAlign w:val="center"/>
          </w:tcPr>
          <w:p w14:paraId="18103AC1" w14:textId="71C16909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225 (69.4)</w:t>
            </w:r>
          </w:p>
        </w:tc>
        <w:tc>
          <w:tcPr>
            <w:tcW w:w="3505" w:type="dxa"/>
            <w:vAlign w:val="center"/>
          </w:tcPr>
          <w:p w14:paraId="41AAAE38" w14:textId="1E82777D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225 (75.3)</w:t>
            </w:r>
          </w:p>
        </w:tc>
      </w:tr>
      <w:tr w:rsidR="00AF3287" w:rsidRPr="00851724" w14:paraId="54785EE1" w14:textId="77777777" w:rsidTr="007208FF">
        <w:tc>
          <w:tcPr>
            <w:tcW w:w="3356" w:type="dxa"/>
            <w:vAlign w:val="center"/>
          </w:tcPr>
          <w:p w14:paraId="7A3EDA59" w14:textId="7A7BD284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4</w:t>
            </w:r>
          </w:p>
        </w:tc>
        <w:tc>
          <w:tcPr>
            <w:tcW w:w="3209" w:type="dxa"/>
            <w:vAlign w:val="center"/>
          </w:tcPr>
          <w:p w14:paraId="584B926C" w14:textId="0311237E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169 (54.9)</w:t>
            </w:r>
          </w:p>
        </w:tc>
        <w:tc>
          <w:tcPr>
            <w:tcW w:w="3505" w:type="dxa"/>
            <w:vAlign w:val="center"/>
          </w:tcPr>
          <w:p w14:paraId="663D3071" w14:textId="33098F2B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169 (59.7)</w:t>
            </w:r>
          </w:p>
        </w:tc>
      </w:tr>
      <w:tr w:rsidR="00AF3287" w:rsidRPr="00851724" w14:paraId="046904EC" w14:textId="77777777" w:rsidTr="007208FF">
        <w:tc>
          <w:tcPr>
            <w:tcW w:w="3356" w:type="dxa"/>
            <w:tcBorders>
              <w:bottom w:val="single" w:sz="4" w:space="0" w:color="auto"/>
            </w:tcBorders>
            <w:vAlign w:val="center"/>
          </w:tcPr>
          <w:p w14:paraId="28DCB2EF" w14:textId="6FACAA99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</w:p>
        </w:tc>
        <w:tc>
          <w:tcPr>
            <w:tcW w:w="3209" w:type="dxa"/>
            <w:tcBorders>
              <w:bottom w:val="single" w:sz="4" w:space="0" w:color="auto"/>
            </w:tcBorders>
            <w:vAlign w:val="center"/>
          </w:tcPr>
          <w:p w14:paraId="35C94275" w14:textId="4F7801C3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152 (53.5)</w:t>
            </w:r>
          </w:p>
        </w:tc>
        <w:tc>
          <w:tcPr>
            <w:tcW w:w="3505" w:type="dxa"/>
            <w:tcBorders>
              <w:bottom w:val="single" w:sz="4" w:space="0" w:color="auto"/>
            </w:tcBorders>
            <w:vAlign w:val="center"/>
          </w:tcPr>
          <w:p w14:paraId="05074EDC" w14:textId="1D4369FA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152 (57.6)</w:t>
            </w:r>
          </w:p>
        </w:tc>
      </w:tr>
      <w:tr w:rsidR="0004795A" w:rsidRPr="00851724" w14:paraId="20E60751" w14:textId="77777777" w:rsidTr="007208FF">
        <w:tc>
          <w:tcPr>
            <w:tcW w:w="3356" w:type="dxa"/>
            <w:tcBorders>
              <w:top w:val="single" w:sz="4" w:space="0" w:color="auto"/>
            </w:tcBorders>
          </w:tcPr>
          <w:p w14:paraId="4BEE91A6" w14:textId="77777777" w:rsidR="0004795A" w:rsidRPr="00851724" w:rsidRDefault="0004795A" w:rsidP="0004795A">
            <w:pPr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209" w:type="dxa"/>
            <w:tcBorders>
              <w:top w:val="single" w:sz="4" w:space="0" w:color="auto"/>
            </w:tcBorders>
          </w:tcPr>
          <w:p w14:paraId="1A5664D3" w14:textId="77777777" w:rsidR="0004795A" w:rsidRPr="00851724" w:rsidRDefault="0004795A" w:rsidP="0004795A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505" w:type="dxa"/>
            <w:tcBorders>
              <w:top w:val="single" w:sz="4" w:space="0" w:color="auto"/>
            </w:tcBorders>
          </w:tcPr>
          <w:p w14:paraId="7F66AC1E" w14:textId="77777777" w:rsidR="0004795A" w:rsidRPr="00851724" w:rsidRDefault="0004795A" w:rsidP="0004795A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</w:tbl>
    <w:p w14:paraId="764E20BE" w14:textId="69429656" w:rsidR="00851724" w:rsidRDefault="00851724" w:rsidP="00713E4E"/>
    <w:p w14:paraId="10BAA757" w14:textId="63B26A67" w:rsidR="00851724" w:rsidRDefault="00851724" w:rsidP="00713E4E"/>
    <w:p w14:paraId="4EA8DB4B" w14:textId="3EF198F9" w:rsidR="00851724" w:rsidRDefault="00851724" w:rsidP="00713E4E"/>
    <w:p w14:paraId="5586624C" w14:textId="77777777" w:rsidR="00851724" w:rsidRDefault="00851724" w:rsidP="00713E4E"/>
    <w:p w14:paraId="3EB4FB1C" w14:textId="77777777" w:rsidR="00437F4D" w:rsidRDefault="00437F4D" w:rsidP="00437F4D">
      <w:pPr>
        <w:pStyle w:val="Heading1"/>
        <w:pBdr>
          <w:bottom w:val="none" w:sz="0" w:space="0" w:color="auto"/>
        </w:pBdr>
      </w:pPr>
      <w:bookmarkStart w:id="17" w:name="_Toc42615790"/>
    </w:p>
    <w:p w14:paraId="137D95A6" w14:textId="53E2B9E0" w:rsidR="00437F4D" w:rsidRDefault="00437F4D">
      <w:pPr>
        <w:rPr>
          <w:rFonts w:ascii="Times New Roman" w:eastAsiaTheme="majorEastAsia" w:hAnsi="Times New Roman" w:cstheme="majorBidi"/>
          <w:b/>
          <w:color w:val="auto"/>
          <w:sz w:val="28"/>
          <w:szCs w:val="32"/>
        </w:rPr>
      </w:pPr>
      <w:r>
        <w:br w:type="page"/>
      </w:r>
    </w:p>
    <w:p w14:paraId="3C01A589" w14:textId="77777777" w:rsidR="00437F4D" w:rsidRDefault="00437F4D" w:rsidP="00713E4E">
      <w:pPr>
        <w:pStyle w:val="Heading1"/>
      </w:pPr>
    </w:p>
    <w:p w14:paraId="1E404EC5" w14:textId="3EA82B6F" w:rsidR="00EA58FC" w:rsidRDefault="00BD362C" w:rsidP="00713E4E">
      <w:pPr>
        <w:pStyle w:val="Heading1"/>
      </w:pPr>
      <w:r>
        <w:t>COVID -19</w:t>
      </w:r>
      <w:bookmarkEnd w:id="17"/>
    </w:p>
    <w:p w14:paraId="656434AA" w14:textId="50454622" w:rsidR="00BD362C" w:rsidRDefault="00BD362C" w:rsidP="00713E4E"/>
    <w:p w14:paraId="721467F0" w14:textId="13E45129" w:rsidR="007208FF" w:rsidRDefault="007208FF" w:rsidP="00713E4E"/>
    <w:tbl>
      <w:tblPr>
        <w:tblStyle w:val="TableGrid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7"/>
        <w:gridCol w:w="4373"/>
      </w:tblGrid>
      <w:tr w:rsidR="007208FF" w:rsidRPr="00BD362C" w14:paraId="66A3A2CE" w14:textId="77777777" w:rsidTr="00490118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5A255E68" w14:textId="14A84A65" w:rsidR="007208FF" w:rsidRPr="00BD362C" w:rsidRDefault="007208FF" w:rsidP="00C20DDF">
            <w:pPr>
              <w:rPr>
                <w:rFonts w:ascii="Times New Roman" w:eastAsia="Times New Roman" w:hAnsi="Times New Roman"/>
                <w:bCs/>
                <w:caps/>
                <w:color w:val="auto"/>
                <w:sz w:val="22"/>
              </w:rPr>
            </w:pPr>
            <w:r w:rsidRPr="008716E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Table 8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.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COVID-19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p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hone </w:t>
            </w:r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(N = </w:t>
            </w:r>
            <w:r w:rsidR="00FE2B77">
              <w:rPr>
                <w:rFonts w:ascii="Times New Roman" w:eastAsia="Times New Roman" w:hAnsi="Times New Roman"/>
                <w:color w:val="auto"/>
                <w:sz w:val="22"/>
              </w:rPr>
              <w:t>58</w:t>
            </w:r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) and </w:t>
            </w:r>
            <w:proofErr w:type="spellStart"/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>REDCap</w:t>
            </w:r>
            <w:proofErr w:type="spellEnd"/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 (N = </w:t>
            </w:r>
            <w:r w:rsidR="00AF7600">
              <w:rPr>
                <w:rFonts w:ascii="Times New Roman" w:eastAsia="Times New Roman" w:hAnsi="Times New Roman"/>
                <w:color w:val="auto"/>
                <w:sz w:val="22"/>
              </w:rPr>
              <w:t>35</w:t>
            </w:r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)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in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terviews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s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 xml:space="preserve">ince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p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 xml:space="preserve">rotocol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c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hange on 3/17/2020.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</w:tr>
      <w:tr w:rsidR="007208FF" w:rsidRPr="00BD362C" w14:paraId="2EC78365" w14:textId="77777777" w:rsidTr="00490118">
        <w:tc>
          <w:tcPr>
            <w:tcW w:w="2831" w:type="pct"/>
            <w:tcBorders>
              <w:top w:val="single" w:sz="4" w:space="0" w:color="auto"/>
            </w:tcBorders>
            <w:vAlign w:val="center"/>
          </w:tcPr>
          <w:p w14:paraId="2EA9AFAC" w14:textId="77777777" w:rsidR="007208FF" w:rsidRPr="00BD362C" w:rsidRDefault="007208FF" w:rsidP="00C20DDF">
            <w:pPr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  <w:tc>
          <w:tcPr>
            <w:tcW w:w="21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C53679" w14:textId="42CC67D5" w:rsidR="007208FF" w:rsidRPr="00BD362C" w:rsidRDefault="007208FF" w:rsidP="00C20DDF">
            <w:pPr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Number of </w:t>
            </w:r>
            <w:r w:rsidR="00036CA2">
              <w:rPr>
                <w:rFonts w:ascii="Times New Roman" w:eastAsia="Times New Roman" w:hAnsi="Times New Roman"/>
                <w:color w:val="auto"/>
                <w:sz w:val="22"/>
              </w:rPr>
              <w:t>Interviews</w:t>
            </w:r>
          </w:p>
        </w:tc>
      </w:tr>
      <w:tr w:rsidR="007208FF" w:rsidRPr="00BD362C" w14:paraId="293CEFF6" w14:textId="77777777" w:rsidTr="00490118">
        <w:tc>
          <w:tcPr>
            <w:tcW w:w="2831" w:type="pct"/>
            <w:vAlign w:val="center"/>
          </w:tcPr>
          <w:p w14:paraId="37087F73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Overall</w:t>
            </w:r>
          </w:p>
        </w:tc>
        <w:tc>
          <w:tcPr>
            <w:tcW w:w="2169" w:type="pct"/>
            <w:tcBorders>
              <w:top w:val="single" w:sz="4" w:space="0" w:color="auto"/>
            </w:tcBorders>
            <w:vAlign w:val="center"/>
          </w:tcPr>
          <w:p w14:paraId="5C0E3CBC" w14:textId="047CB714" w:rsidR="007208FF" w:rsidRPr="00BD362C" w:rsidRDefault="00AF7600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93</w:t>
            </w:r>
          </w:p>
        </w:tc>
      </w:tr>
      <w:tr w:rsidR="007208FF" w:rsidRPr="00BD362C" w14:paraId="20065EFD" w14:textId="77777777" w:rsidTr="00490118">
        <w:tc>
          <w:tcPr>
            <w:tcW w:w="2831" w:type="pct"/>
            <w:vAlign w:val="center"/>
          </w:tcPr>
          <w:p w14:paraId="21CE66EB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Groups</w:t>
            </w:r>
          </w:p>
        </w:tc>
        <w:tc>
          <w:tcPr>
            <w:tcW w:w="2169" w:type="pct"/>
            <w:vAlign w:val="center"/>
          </w:tcPr>
          <w:p w14:paraId="064F01D8" w14:textId="77777777" w:rsidR="007208FF" w:rsidRPr="00BD362C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7208FF" w:rsidRPr="00BD362C" w14:paraId="07F1BB24" w14:textId="77777777" w:rsidTr="00490118">
        <w:tc>
          <w:tcPr>
            <w:tcW w:w="2831" w:type="pct"/>
            <w:vAlign w:val="center"/>
          </w:tcPr>
          <w:p w14:paraId="2F76C722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UCM </w:t>
            </w:r>
          </w:p>
        </w:tc>
        <w:tc>
          <w:tcPr>
            <w:tcW w:w="2169" w:type="pct"/>
            <w:vAlign w:val="center"/>
          </w:tcPr>
          <w:p w14:paraId="7AC2382B" w14:textId="0E29B734" w:rsidR="007208FF" w:rsidRPr="00BD362C" w:rsidRDefault="00AF7600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28</w:t>
            </w:r>
          </w:p>
        </w:tc>
      </w:tr>
      <w:tr w:rsidR="007208FF" w:rsidRPr="00BD362C" w14:paraId="085506E0" w14:textId="77777777" w:rsidTr="00490118">
        <w:tc>
          <w:tcPr>
            <w:tcW w:w="2831" w:type="pct"/>
            <w:vAlign w:val="center"/>
          </w:tcPr>
          <w:p w14:paraId="5FA50EBF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>UCM+SP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  <w:tc>
          <w:tcPr>
            <w:tcW w:w="2169" w:type="pct"/>
            <w:vAlign w:val="center"/>
          </w:tcPr>
          <w:p w14:paraId="5A3397D7" w14:textId="131AF63B" w:rsidR="007208FF" w:rsidRPr="00BD362C" w:rsidRDefault="00FE2B77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34</w:t>
            </w:r>
          </w:p>
        </w:tc>
      </w:tr>
      <w:tr w:rsidR="007208FF" w:rsidRPr="00BD362C" w14:paraId="718D527B" w14:textId="77777777" w:rsidTr="00490118">
        <w:tc>
          <w:tcPr>
            <w:tcW w:w="2831" w:type="pct"/>
            <w:vAlign w:val="center"/>
          </w:tcPr>
          <w:p w14:paraId="40F564D7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L2C </w:t>
            </w:r>
          </w:p>
        </w:tc>
        <w:tc>
          <w:tcPr>
            <w:tcW w:w="2169" w:type="pct"/>
            <w:vAlign w:val="center"/>
          </w:tcPr>
          <w:p w14:paraId="212A5F0E" w14:textId="0715BB57" w:rsidR="007208FF" w:rsidRPr="00BD362C" w:rsidRDefault="00AF7600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31</w:t>
            </w:r>
          </w:p>
        </w:tc>
      </w:tr>
      <w:tr w:rsidR="007208FF" w:rsidRPr="00BD362C" w14:paraId="486B6131" w14:textId="77777777" w:rsidTr="00490118">
        <w:tc>
          <w:tcPr>
            <w:tcW w:w="2831" w:type="pct"/>
            <w:vAlign w:val="center"/>
          </w:tcPr>
          <w:p w14:paraId="55A233F1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Visits</w:t>
            </w:r>
          </w:p>
        </w:tc>
        <w:tc>
          <w:tcPr>
            <w:tcW w:w="2169" w:type="pct"/>
            <w:vAlign w:val="center"/>
          </w:tcPr>
          <w:p w14:paraId="4AAF76BF" w14:textId="77777777" w:rsidR="007208FF" w:rsidRPr="00BD362C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7208FF" w:rsidRPr="00BD362C" w14:paraId="6FDEEAB3" w14:textId="77777777" w:rsidTr="00490118">
        <w:tc>
          <w:tcPr>
            <w:tcW w:w="2831" w:type="pct"/>
            <w:vAlign w:val="center"/>
          </w:tcPr>
          <w:p w14:paraId="5A7C6C8A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2</w:t>
            </w:r>
          </w:p>
        </w:tc>
        <w:tc>
          <w:tcPr>
            <w:tcW w:w="2169" w:type="pct"/>
            <w:vAlign w:val="center"/>
          </w:tcPr>
          <w:p w14:paraId="725CDEDE" w14:textId="77777777" w:rsidR="007208FF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</w:t>
            </w:r>
          </w:p>
        </w:tc>
      </w:tr>
      <w:tr w:rsidR="007208FF" w:rsidRPr="00BD362C" w14:paraId="5E60CB36" w14:textId="77777777" w:rsidTr="00490118">
        <w:tc>
          <w:tcPr>
            <w:tcW w:w="2831" w:type="pct"/>
            <w:vAlign w:val="center"/>
          </w:tcPr>
          <w:p w14:paraId="55DEBF33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3</w:t>
            </w:r>
          </w:p>
        </w:tc>
        <w:tc>
          <w:tcPr>
            <w:tcW w:w="2169" w:type="pct"/>
            <w:vAlign w:val="center"/>
          </w:tcPr>
          <w:p w14:paraId="5D59F033" w14:textId="5BF43371" w:rsidR="007208FF" w:rsidRPr="00BD362C" w:rsidRDefault="00FE2B77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25</w:t>
            </w:r>
          </w:p>
        </w:tc>
      </w:tr>
      <w:tr w:rsidR="007208FF" w:rsidRPr="00BD362C" w14:paraId="4B88B180" w14:textId="77777777" w:rsidTr="00490118">
        <w:tc>
          <w:tcPr>
            <w:tcW w:w="2831" w:type="pct"/>
            <w:vAlign w:val="center"/>
          </w:tcPr>
          <w:p w14:paraId="4260CC08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4</w:t>
            </w:r>
          </w:p>
        </w:tc>
        <w:tc>
          <w:tcPr>
            <w:tcW w:w="2169" w:type="pct"/>
            <w:vAlign w:val="center"/>
          </w:tcPr>
          <w:p w14:paraId="16801A96" w14:textId="11A1D10D" w:rsidR="007208FF" w:rsidRPr="00BD362C" w:rsidRDefault="002715BB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35</w:t>
            </w:r>
          </w:p>
        </w:tc>
      </w:tr>
      <w:tr w:rsidR="007208FF" w:rsidRPr="00BD362C" w14:paraId="09FB6AE5" w14:textId="77777777" w:rsidTr="00490118">
        <w:tc>
          <w:tcPr>
            <w:tcW w:w="2831" w:type="pct"/>
            <w:tcBorders>
              <w:bottom w:val="single" w:sz="4" w:space="0" w:color="auto"/>
            </w:tcBorders>
            <w:vAlign w:val="center"/>
          </w:tcPr>
          <w:p w14:paraId="560E6081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5</w:t>
            </w:r>
          </w:p>
        </w:tc>
        <w:tc>
          <w:tcPr>
            <w:tcW w:w="2169" w:type="pct"/>
            <w:tcBorders>
              <w:bottom w:val="single" w:sz="4" w:space="0" w:color="auto"/>
            </w:tcBorders>
            <w:vAlign w:val="center"/>
          </w:tcPr>
          <w:p w14:paraId="00990903" w14:textId="4576ED15" w:rsidR="007208FF" w:rsidRPr="00BD362C" w:rsidRDefault="00FE2B77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32</w:t>
            </w:r>
          </w:p>
        </w:tc>
      </w:tr>
      <w:tr w:rsidR="007208FF" w:rsidRPr="00BD362C" w14:paraId="005B6136" w14:textId="77777777" w:rsidTr="00490118"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14:paraId="0D408C84" w14:textId="77777777" w:rsidR="007208FF" w:rsidRPr="00BD362C" w:rsidRDefault="007208FF" w:rsidP="00C20DDF">
            <w:pPr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t xml:space="preserve">Notes. N=total number of phone interviews conducted. Some participants have had &gt;1 remote interview. </w:t>
            </w:r>
          </w:p>
        </w:tc>
      </w:tr>
    </w:tbl>
    <w:p w14:paraId="390A45D2" w14:textId="77777777" w:rsidR="007208FF" w:rsidRDefault="007208FF" w:rsidP="00713E4E"/>
    <w:p w14:paraId="2C528B42" w14:textId="75B51FE4" w:rsidR="00B24C1A" w:rsidRDefault="00B24C1A" w:rsidP="00713E4E">
      <w:pPr>
        <w:spacing w:after="48"/>
      </w:pPr>
      <w:r>
        <w:br w:type="page"/>
      </w:r>
    </w:p>
    <w:p w14:paraId="4ADAF22B" w14:textId="62302569" w:rsidR="00FB22D4" w:rsidRDefault="00FB22D4" w:rsidP="00713E4E">
      <w:pPr>
        <w:pStyle w:val="Heading1"/>
      </w:pPr>
      <w:bookmarkStart w:id="18" w:name="_Toc42615791"/>
      <w:r>
        <w:lastRenderedPageBreak/>
        <w:t xml:space="preserve">EMA </w:t>
      </w:r>
      <w:r w:rsidR="00AC2672">
        <w:t xml:space="preserve">and Study </w:t>
      </w:r>
      <w:r>
        <w:t>Completion Rates</w:t>
      </w:r>
      <w:bookmarkEnd w:id="18"/>
    </w:p>
    <w:p w14:paraId="7D5437BA" w14:textId="0D0837FA" w:rsidR="00FB22D4" w:rsidRDefault="00FB22D4" w:rsidP="00713E4E">
      <w:pPr>
        <w:spacing w:after="48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"/>
        <w:gridCol w:w="889"/>
        <w:gridCol w:w="892"/>
        <w:gridCol w:w="1886"/>
        <w:gridCol w:w="1887"/>
        <w:gridCol w:w="1887"/>
        <w:gridCol w:w="1887"/>
      </w:tblGrid>
      <w:tr w:rsidR="000F0991" w:rsidRPr="000B021D" w14:paraId="06E901DE" w14:textId="77777777" w:rsidTr="00490118">
        <w:tc>
          <w:tcPr>
            <w:tcW w:w="10070" w:type="dxa"/>
            <w:gridSpan w:val="7"/>
            <w:tcBorders>
              <w:bottom w:val="single" w:sz="4" w:space="0" w:color="auto"/>
            </w:tcBorders>
          </w:tcPr>
          <w:p w14:paraId="68E07B59" w14:textId="2160C2B9" w:rsidR="000F0991" w:rsidRPr="000B021D" w:rsidRDefault="000F0991" w:rsidP="000F0991">
            <w:pPr>
              <w:spacing w:before="20" w:after="48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Table 9.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Ecological Momentary Assessment (EMA) completion metrics by 15-day cycle and payment approach.</w:t>
            </w:r>
          </w:p>
        </w:tc>
      </w:tr>
      <w:tr w:rsidR="000B021D" w:rsidRPr="000B021D" w14:paraId="43BCB2DC" w14:textId="77777777" w:rsidTr="00490118">
        <w:tc>
          <w:tcPr>
            <w:tcW w:w="7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F950C8" w14:textId="0BE0787E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Cycle</w:t>
            </w:r>
          </w:p>
        </w:tc>
        <w:tc>
          <w:tcPr>
            <w:tcW w:w="8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9CC5CB" w14:textId="181AE6D6" w:rsidR="00C80714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</w:t>
            </w:r>
            <w:r w:rsidR="000F0991"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0F0991">
              <w:rPr>
                <w:rFonts w:ascii="Times New Roman" w:hAnsi="Times New Roman" w:cs="Times New Roman"/>
                <w:color w:val="000000" w:themeColor="text1"/>
                <w:sz w:val="22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edian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5D0557" w14:textId="5B1658FC" w:rsidR="00C80714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</w:t>
            </w:r>
            <w:r w:rsidR="000F0991"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0F0991">
              <w:rPr>
                <w:rFonts w:ascii="Times New Roman" w:hAnsi="Times New Roman" w:cs="Times New Roman"/>
                <w:color w:val="000000" w:themeColor="text1"/>
                <w:sz w:val="22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edian</w:t>
            </w:r>
          </w:p>
        </w:tc>
        <w:tc>
          <w:tcPr>
            <w:tcW w:w="188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577374" w14:textId="69168142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 Zero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3</w:t>
            </w:r>
          </w:p>
          <w:p w14:paraId="0EA2B98B" w14:textId="1AFC30F1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88A9F0" w14:textId="13B13ED3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 Zero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3</w:t>
            </w:r>
          </w:p>
          <w:p w14:paraId="13B4C24B" w14:textId="75797925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367219" w14:textId="11C3D908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 7+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4</w:t>
            </w:r>
          </w:p>
          <w:p w14:paraId="188E84F3" w14:textId="3B9FA83C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B4A2C1" w14:textId="69572111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 7+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4,5</w:t>
            </w:r>
          </w:p>
          <w:p w14:paraId="2E8F1F9E" w14:textId="715AD4DD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</w:tr>
      <w:tr w:rsidR="006275DE" w:rsidRPr="000B021D" w14:paraId="2FF60F85" w14:textId="77777777" w:rsidTr="00490118">
        <w:tc>
          <w:tcPr>
            <w:tcW w:w="742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26802F" w14:textId="7A2D1226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</w:p>
        </w:tc>
        <w:tc>
          <w:tcPr>
            <w:tcW w:w="889" w:type="dxa"/>
            <w:tcBorders>
              <w:top w:val="single" w:sz="4" w:space="0" w:color="auto"/>
            </w:tcBorders>
            <w:vAlign w:val="center"/>
          </w:tcPr>
          <w:p w14:paraId="151051E2" w14:textId="0BF43594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7.0</w:t>
            </w:r>
          </w:p>
        </w:tc>
        <w:tc>
          <w:tcPr>
            <w:tcW w:w="892" w:type="dxa"/>
            <w:tcBorders>
              <w:top w:val="single" w:sz="4" w:space="0" w:color="auto"/>
            </w:tcBorders>
            <w:vAlign w:val="center"/>
          </w:tcPr>
          <w:p w14:paraId="2E221788" w14:textId="53033647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10.0</w:t>
            </w:r>
          </w:p>
        </w:tc>
        <w:tc>
          <w:tcPr>
            <w:tcW w:w="1886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ED7A5F" w14:textId="181FD496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9 (</w:t>
            </w:r>
            <w:r w:rsidRPr="00625FD2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19.1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7C70AA" w14:textId="3BFBE8F0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12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( 9.4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vAlign w:val="center"/>
          </w:tcPr>
          <w:p w14:paraId="59FB2829" w14:textId="54070414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vAlign w:val="center"/>
          </w:tcPr>
          <w:p w14:paraId="13409739" w14:textId="18D869EB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 (5.5)</w:t>
            </w:r>
          </w:p>
        </w:tc>
      </w:tr>
      <w:tr w:rsidR="006275DE" w:rsidRPr="000B021D" w14:paraId="68977710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0DBE226F" w14:textId="4A768DAF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</w:p>
        </w:tc>
        <w:tc>
          <w:tcPr>
            <w:tcW w:w="889" w:type="dxa"/>
            <w:vAlign w:val="center"/>
          </w:tcPr>
          <w:p w14:paraId="523BA9E1" w14:textId="524C6F1B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5.0</w:t>
            </w:r>
          </w:p>
        </w:tc>
        <w:tc>
          <w:tcPr>
            <w:tcW w:w="892" w:type="dxa"/>
            <w:vAlign w:val="center"/>
          </w:tcPr>
          <w:p w14:paraId="55F1075C" w14:textId="48EC0180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AB44079" w14:textId="4DFC2B23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12 (25.5)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101A1297" w14:textId="67C0FD9E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28 (22.0)</w:t>
            </w:r>
          </w:p>
        </w:tc>
        <w:tc>
          <w:tcPr>
            <w:tcW w:w="1887" w:type="dxa"/>
            <w:vAlign w:val="center"/>
          </w:tcPr>
          <w:p w14:paraId="5347D9E9" w14:textId="03705A8A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067F9C2F" w14:textId="37B23EA4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(0.8)</w:t>
            </w:r>
          </w:p>
        </w:tc>
      </w:tr>
      <w:tr w:rsidR="006275DE" w:rsidRPr="000B021D" w14:paraId="006B7EB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5BF7F4D" w14:textId="4D56F2D5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3</w:t>
            </w:r>
          </w:p>
        </w:tc>
        <w:tc>
          <w:tcPr>
            <w:tcW w:w="889" w:type="dxa"/>
            <w:vAlign w:val="center"/>
          </w:tcPr>
          <w:p w14:paraId="6E836252" w14:textId="44E113D2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2.0</w:t>
            </w:r>
          </w:p>
        </w:tc>
        <w:tc>
          <w:tcPr>
            <w:tcW w:w="892" w:type="dxa"/>
            <w:vAlign w:val="center"/>
          </w:tcPr>
          <w:p w14:paraId="415FCA37" w14:textId="764C7160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2DD8583" w14:textId="78997DA5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16 (34.0)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5757AAC9" w14:textId="17FC829A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41 (32.3)</w:t>
            </w:r>
          </w:p>
        </w:tc>
        <w:tc>
          <w:tcPr>
            <w:tcW w:w="1887" w:type="dxa"/>
            <w:vAlign w:val="center"/>
          </w:tcPr>
          <w:p w14:paraId="593FC3B3" w14:textId="58AB5718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7E438C54" w14:textId="1A6863E0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(2.4)</w:t>
            </w:r>
          </w:p>
        </w:tc>
      </w:tr>
      <w:tr w:rsidR="006275DE" w:rsidRPr="000B021D" w14:paraId="51EAC3AE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6E8B9E6" w14:textId="13518FB6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4</w:t>
            </w:r>
          </w:p>
        </w:tc>
        <w:tc>
          <w:tcPr>
            <w:tcW w:w="889" w:type="dxa"/>
            <w:vAlign w:val="center"/>
          </w:tcPr>
          <w:p w14:paraId="193085B9" w14:textId="4CD6482D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7586CEFD" w14:textId="231B588D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4FBFB65F" w14:textId="65D78D41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25 (</w:t>
            </w:r>
            <w:r w:rsidRPr="00625FD2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53.2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08C43B19" w14:textId="07A2C9BC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52 (40.9)</w:t>
            </w:r>
          </w:p>
        </w:tc>
        <w:tc>
          <w:tcPr>
            <w:tcW w:w="1887" w:type="dxa"/>
            <w:vAlign w:val="center"/>
          </w:tcPr>
          <w:p w14:paraId="6B1BE6BA" w14:textId="3F3DA4FB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286F53B3" w14:textId="02ADF10B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 (4.7)</w:t>
            </w:r>
          </w:p>
        </w:tc>
      </w:tr>
      <w:tr w:rsidR="006275DE" w:rsidRPr="000B021D" w14:paraId="114C4E9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661D941" w14:textId="17A919E5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</w:p>
        </w:tc>
        <w:tc>
          <w:tcPr>
            <w:tcW w:w="889" w:type="dxa"/>
            <w:vAlign w:val="center"/>
          </w:tcPr>
          <w:p w14:paraId="62D873CB" w14:textId="1B092105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24DF2324" w14:textId="688150D9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F53E13D" w14:textId="370A1428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29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61.7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6FF4ADBC" w14:textId="2FA58258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56 (44.1)</w:t>
            </w:r>
          </w:p>
        </w:tc>
        <w:tc>
          <w:tcPr>
            <w:tcW w:w="1887" w:type="dxa"/>
            <w:vAlign w:val="center"/>
          </w:tcPr>
          <w:p w14:paraId="18B9F791" w14:textId="201F4583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315B294D" w14:textId="66AE2EBF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(0.8)</w:t>
            </w:r>
          </w:p>
        </w:tc>
      </w:tr>
      <w:tr w:rsidR="006275DE" w:rsidRPr="000B021D" w14:paraId="6EFE7781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76F7B47" w14:textId="1CD283FB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6</w:t>
            </w:r>
          </w:p>
        </w:tc>
        <w:tc>
          <w:tcPr>
            <w:tcW w:w="889" w:type="dxa"/>
            <w:vAlign w:val="center"/>
          </w:tcPr>
          <w:p w14:paraId="4AD921C4" w14:textId="2B34FA94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06F14748" w14:textId="6D91FE1E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714837EC" w14:textId="393154A9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31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66.0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7A963D5C" w14:textId="64F05B64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62 (48.8)</w:t>
            </w:r>
          </w:p>
        </w:tc>
        <w:tc>
          <w:tcPr>
            <w:tcW w:w="1887" w:type="dxa"/>
            <w:vAlign w:val="center"/>
          </w:tcPr>
          <w:p w14:paraId="70BCF086" w14:textId="0335646E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1B64397F" w14:textId="2F0779DE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(2.4)</w:t>
            </w:r>
          </w:p>
        </w:tc>
      </w:tr>
      <w:tr w:rsidR="006275DE" w:rsidRPr="000B021D" w14:paraId="0728BE68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AA24C75" w14:textId="3C1C3B3E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7</w:t>
            </w:r>
          </w:p>
        </w:tc>
        <w:tc>
          <w:tcPr>
            <w:tcW w:w="889" w:type="dxa"/>
            <w:vAlign w:val="center"/>
          </w:tcPr>
          <w:p w14:paraId="5F5BEE9B" w14:textId="4D087F55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64DDA2CC" w14:textId="59839E2D" w:rsidR="006275DE" w:rsidRPr="006275DE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6275DE">
              <w:rPr>
                <w:rFonts w:ascii="Times New Roman" w:eastAsia="Times New Roman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25BB5AEE" w14:textId="5E01D88C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31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66.0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1F9C28BE" w14:textId="337ABF03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69 (54.3)</w:t>
            </w:r>
          </w:p>
        </w:tc>
        <w:tc>
          <w:tcPr>
            <w:tcW w:w="1887" w:type="dxa"/>
            <w:vAlign w:val="center"/>
          </w:tcPr>
          <w:p w14:paraId="44D3B10D" w14:textId="0A6F9A7E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083C2A20" w14:textId="073A859E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(1.6)</w:t>
            </w:r>
          </w:p>
        </w:tc>
      </w:tr>
      <w:tr w:rsidR="006275DE" w:rsidRPr="000B021D" w14:paraId="036EFCA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2C93D50E" w14:textId="5FE904FA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8</w:t>
            </w:r>
          </w:p>
        </w:tc>
        <w:tc>
          <w:tcPr>
            <w:tcW w:w="889" w:type="dxa"/>
            <w:vAlign w:val="center"/>
          </w:tcPr>
          <w:p w14:paraId="3E614D42" w14:textId="50F3F2E2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35DDA848" w14:textId="323A8C88" w:rsidR="006275DE" w:rsidRPr="006275DE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6275DE">
              <w:rPr>
                <w:rFonts w:ascii="Times New Roman" w:eastAsia="Times New Roman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38D9AB1" w14:textId="2DA9B6D2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33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70.2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3A74252F" w14:textId="722920B8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67 (52.8)</w:t>
            </w:r>
          </w:p>
        </w:tc>
        <w:tc>
          <w:tcPr>
            <w:tcW w:w="1887" w:type="dxa"/>
            <w:vAlign w:val="center"/>
          </w:tcPr>
          <w:p w14:paraId="14C34E59" w14:textId="0240ECF3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23A170BE" w14:textId="7A894761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(1.6)</w:t>
            </w:r>
          </w:p>
        </w:tc>
      </w:tr>
      <w:tr w:rsidR="006275DE" w:rsidRPr="000B021D" w14:paraId="3077319D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0B42F216" w14:textId="6F43C326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9</w:t>
            </w:r>
          </w:p>
        </w:tc>
        <w:tc>
          <w:tcPr>
            <w:tcW w:w="889" w:type="dxa"/>
            <w:vAlign w:val="center"/>
          </w:tcPr>
          <w:p w14:paraId="224DF755" w14:textId="3E117BF6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24163A58" w14:textId="7DEBEF58" w:rsidR="006275DE" w:rsidRPr="006275DE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6275DE">
              <w:rPr>
                <w:rFonts w:ascii="Times New Roman" w:eastAsia="Times New Roman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03C8F9DF" w14:textId="1F3C19D9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32 (68.1)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50268074" w14:textId="5B37FFBF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72 (56.7)</w:t>
            </w:r>
          </w:p>
        </w:tc>
        <w:tc>
          <w:tcPr>
            <w:tcW w:w="1887" w:type="dxa"/>
            <w:vAlign w:val="center"/>
          </w:tcPr>
          <w:p w14:paraId="701AD4EE" w14:textId="2637BD85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506792CA" w14:textId="11779282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(1.6)</w:t>
            </w:r>
          </w:p>
        </w:tc>
      </w:tr>
      <w:tr w:rsidR="006275DE" w:rsidRPr="000B021D" w14:paraId="3F0E537C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5B85A2D5" w14:textId="216720E6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10</w:t>
            </w:r>
          </w:p>
        </w:tc>
        <w:tc>
          <w:tcPr>
            <w:tcW w:w="889" w:type="dxa"/>
            <w:vAlign w:val="center"/>
          </w:tcPr>
          <w:p w14:paraId="30C49A20" w14:textId="0A8F8E6B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015981D0" w14:textId="376549C4" w:rsidR="006275DE" w:rsidRPr="006275DE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6275DE">
              <w:rPr>
                <w:rFonts w:ascii="Times New Roman" w:eastAsia="Times New Roman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61D5C747" w14:textId="17F7AAE5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34 (72.3)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614AC9E8" w14:textId="5A0E7AF4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75 (59.1)</w:t>
            </w:r>
          </w:p>
        </w:tc>
        <w:tc>
          <w:tcPr>
            <w:tcW w:w="1887" w:type="dxa"/>
            <w:vAlign w:val="center"/>
          </w:tcPr>
          <w:p w14:paraId="0D30A9CB" w14:textId="703C93F7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1EEE826D" w14:textId="2B8E3E14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(0.8)</w:t>
            </w:r>
          </w:p>
        </w:tc>
      </w:tr>
      <w:tr w:rsidR="006275DE" w:rsidRPr="000B021D" w14:paraId="6E52F68F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4AE911A" w14:textId="28199E58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11</w:t>
            </w:r>
          </w:p>
        </w:tc>
        <w:tc>
          <w:tcPr>
            <w:tcW w:w="889" w:type="dxa"/>
            <w:vAlign w:val="center"/>
          </w:tcPr>
          <w:p w14:paraId="08014912" w14:textId="3B37755E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345CFAFA" w14:textId="7A211F59" w:rsidR="006275DE" w:rsidRPr="006275DE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6275DE">
              <w:rPr>
                <w:rFonts w:ascii="Times New Roman" w:eastAsia="Times New Roman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6E150E93" w14:textId="6C8E840A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36 (76.6)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38DD21BA" w14:textId="406C07C2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77 (60.6)</w:t>
            </w:r>
          </w:p>
        </w:tc>
        <w:tc>
          <w:tcPr>
            <w:tcW w:w="1887" w:type="dxa"/>
            <w:vAlign w:val="center"/>
          </w:tcPr>
          <w:p w14:paraId="1663AE05" w14:textId="00B1A765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0917BA4E" w14:textId="3E44911B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</w:tr>
      <w:tr w:rsidR="006275DE" w:rsidRPr="000B021D" w14:paraId="788F50E8" w14:textId="77777777" w:rsidTr="00490118">
        <w:tc>
          <w:tcPr>
            <w:tcW w:w="74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298CD8" w14:textId="0005D059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12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vAlign w:val="center"/>
          </w:tcPr>
          <w:p w14:paraId="5F0CFD61" w14:textId="1257FB6C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14:paraId="106153F3" w14:textId="51D1772E" w:rsidR="006275DE" w:rsidRPr="006275DE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6275DE">
              <w:rPr>
                <w:rFonts w:ascii="Times New Roman" w:eastAsia="Times New Roman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DE3F5D" w14:textId="471CF1BF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35 (74.5)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317B18" w14:textId="3EFC8B42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82 (64.6)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2A4C3D49" w14:textId="3F2F6B82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49D7D83C" w14:textId="265762E4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(1.6)</w:t>
            </w:r>
          </w:p>
        </w:tc>
      </w:tr>
      <w:tr w:rsidR="009754ED" w:rsidRPr="000B021D" w14:paraId="3C308EAC" w14:textId="77777777" w:rsidTr="00490118">
        <w:tc>
          <w:tcPr>
            <w:tcW w:w="74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C0C240" w14:textId="354BA046" w:rsidR="009754ED" w:rsidRPr="007413B6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Total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vAlign w:val="center"/>
          </w:tcPr>
          <w:p w14:paraId="23E8EBB1" w14:textId="7B9CD740" w:rsidR="009754ED" w:rsidRPr="00490118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C00000"/>
                <w:sz w:val="22"/>
              </w:rPr>
            </w:pPr>
            <w:r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14:paraId="39A6A1FE" w14:textId="4901BCEF" w:rsidR="009754ED" w:rsidRPr="00490118" w:rsidRDefault="0038144C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C00000"/>
                <w:sz w:val="22"/>
              </w:rPr>
            </w:pPr>
            <w:r>
              <w:rPr>
                <w:rFonts w:ascii="Times New Roman" w:eastAsia="Arial" w:hAnsi="Times New Roman" w:cs="Times New Roman"/>
                <w:color w:val="C00000"/>
                <w:sz w:val="22"/>
              </w:rPr>
              <w:t>3</w:t>
            </w:r>
            <w:r w:rsidR="009754ED">
              <w:rPr>
                <w:rFonts w:ascii="Times New Roman" w:eastAsia="Arial" w:hAnsi="Times New Roman" w:cs="Times New Roman"/>
                <w:color w:val="C00000"/>
                <w:sz w:val="22"/>
              </w:rPr>
              <w:t>.0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A16C0F" w14:textId="67623305" w:rsidR="009754ED" w:rsidRPr="003B2AF3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323 (57.3)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BB4CAB" w14:textId="220BE627" w:rsidR="009754ED" w:rsidRPr="003B2AF3" w:rsidRDefault="00895905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 w:rsidRPr="00895905">
              <w:rPr>
                <w:rFonts w:ascii="Times New Roman" w:eastAsia="Arial" w:hAnsi="Times New Roman" w:cs="Times New Roman"/>
                <w:color w:val="111111"/>
                <w:sz w:val="22"/>
              </w:rPr>
              <w:t>6</w:t>
            </w:r>
            <w:r w:rsidR="006275DE">
              <w:rPr>
                <w:rFonts w:ascii="Times New Roman" w:eastAsia="Arial" w:hAnsi="Times New Roman" w:cs="Times New Roman"/>
                <w:color w:val="111111"/>
                <w:sz w:val="22"/>
              </w:rPr>
              <w:t>93</w:t>
            </w:r>
            <w:r w:rsidRPr="00895905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(45.</w:t>
            </w:r>
            <w:r w:rsidR="006275DE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  <w:r w:rsidRPr="00895905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7379386D" w14:textId="0826E408" w:rsidR="009754ED" w:rsidRPr="003B2AF3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14 (2.5)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0C7694A1" w14:textId="47715B1D" w:rsidR="009754ED" w:rsidRPr="003B2AF3" w:rsidRDefault="00895905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 w:rsidRPr="00895905">
              <w:rPr>
                <w:rFonts w:ascii="Times New Roman" w:eastAsia="Arial" w:hAnsi="Times New Roman" w:cs="Times New Roman"/>
                <w:color w:val="111111"/>
                <w:sz w:val="22"/>
              </w:rPr>
              <w:t>30 (2.0)</w:t>
            </w:r>
          </w:p>
        </w:tc>
      </w:tr>
      <w:tr w:rsidR="000F0991" w:rsidRPr="000B021D" w14:paraId="558147F6" w14:textId="77777777" w:rsidTr="00490118">
        <w:tc>
          <w:tcPr>
            <w:tcW w:w="10070" w:type="dxa"/>
            <w:gridSpan w:val="7"/>
            <w:tcBorders>
              <w:top w:val="single" w:sz="4" w:space="0" w:color="auto"/>
            </w:tcBorders>
            <w:vAlign w:val="center"/>
          </w:tcPr>
          <w:p w14:paraId="7F03E90B" w14:textId="35C894D7" w:rsidR="000F0991" w:rsidRDefault="000F0991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 IPA = Initial payment approach. I</w:t>
            </w:r>
            <w:r w:rsidRPr="000F0991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ncludes PTs 2001-2073 and included payments at study visits only</w:t>
            </w:r>
            <w:r w:rsidR="00011029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 (n = 47)</w:t>
            </w:r>
            <w:r w:rsidRPr="000F0991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.</w:t>
            </w:r>
          </w:p>
          <w:p w14:paraId="3F40C8BD" w14:textId="5D4EE163" w:rsidR="000F0991" w:rsidRDefault="000F0991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2. RPA = Revised payment approach. Includes PTs </w:t>
            </w:r>
            <w:r w:rsid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2074 and above</w:t>
            </w:r>
            <w:r w:rsidR="00011029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 (n = </w:t>
            </w:r>
            <w:r w:rsidR="006275DE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126</w:t>
            </w:r>
            <w:r w:rsidR="00011029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)</w:t>
            </w:r>
            <w:r w:rsid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. </w:t>
            </w:r>
            <w:r w:rsidR="00490118" w:rsidRP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The protocol change became effective on 11/21/2018.</w:t>
            </w:r>
          </w:p>
          <w:p w14:paraId="346D32AE" w14:textId="1CEF3231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3. The number and percent of PTs who completed zero EMAs by cycle and payment approach.</w:t>
            </w:r>
          </w:p>
          <w:p w14:paraId="1F654EC1" w14:textId="16A796E7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4. The number and percent of PTs who completed sever or more EMAs by cycle and payment approach.</w:t>
            </w:r>
          </w:p>
          <w:p w14:paraId="4215370E" w14:textId="77777777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5. Only includes PTs who completed all 12 15-day cycles. </w:t>
            </w:r>
          </w:p>
          <w:p w14:paraId="3E4E9D71" w14:textId="77777777" w:rsidR="00415A80" w:rsidRDefault="00415A80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</w:p>
          <w:p w14:paraId="3C74522C" w14:textId="42EDF7F7" w:rsidR="00415A80" w:rsidRPr="000F0991" w:rsidRDefault="00415A80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</w:p>
        </w:tc>
      </w:tr>
    </w:tbl>
    <w:p w14:paraId="607A83C4" w14:textId="509CE89F" w:rsidR="00FB22D4" w:rsidRPr="00415A80" w:rsidRDefault="00415A80" w:rsidP="00713E4E">
      <w:pPr>
        <w:spacing w:after="48"/>
        <w:rPr>
          <w:rFonts w:ascii="Times New Roman" w:hAnsi="Times New Roman" w:cs="Times New Roman"/>
          <w:color w:val="000000" w:themeColor="text1"/>
          <w:sz w:val="22"/>
        </w:rPr>
      </w:pPr>
      <w:r w:rsidRPr="00415A80">
        <w:rPr>
          <w:rFonts w:ascii="Times New Roman" w:hAnsi="Times New Roman" w:cs="Times New Roman"/>
          <w:color w:val="000000" w:themeColor="text1"/>
          <w:sz w:val="22"/>
        </w:rPr>
        <w:t xml:space="preserve">Overall, the RPA appears to increase the number of EMA’s that participants complete – especially in the early cycles. The biggest gains are seen in the proportion of participants who complete a least one EMA. As you can see in the middle section of the table above, </w:t>
      </w:r>
      <w:r>
        <w:rPr>
          <w:rFonts w:ascii="Times New Roman" w:hAnsi="Times New Roman" w:cs="Times New Roman"/>
          <w:color w:val="000000" w:themeColor="text1"/>
          <w:sz w:val="22"/>
        </w:rPr>
        <w:t xml:space="preserve">the proportion of people who don’t complete any EMA’s increases with each cycle; however, they increase to a lesser extent among those who receive the RPA. The RPA appears to be less effective as an incentive to complete many (defined as 7+) EMA’s. The proportion of people who complete 7 or more EMA’s is consistently low regardless of the payment approach. </w:t>
      </w:r>
      <w:r w:rsidR="00FB22D4" w:rsidRPr="00415A80">
        <w:rPr>
          <w:rFonts w:ascii="Times New Roman" w:hAnsi="Times New Roman" w:cs="Times New Roman"/>
          <w:color w:val="000000" w:themeColor="text1"/>
          <w:sz w:val="22"/>
        </w:rPr>
        <w:br w:type="page"/>
      </w:r>
    </w:p>
    <w:p w14:paraId="40956185" w14:textId="790B7F95" w:rsidR="00B24C1A" w:rsidRDefault="00B24C1A" w:rsidP="00713E4E">
      <w:pPr>
        <w:pStyle w:val="Heading1"/>
      </w:pPr>
      <w:bookmarkStart w:id="19" w:name="_Toc42615792"/>
      <w:r>
        <w:lastRenderedPageBreak/>
        <w:t>Arrests</w:t>
      </w:r>
      <w:bookmarkEnd w:id="19"/>
    </w:p>
    <w:p w14:paraId="70EC3EF8" w14:textId="7B06BB04" w:rsidR="00B24C1A" w:rsidRDefault="00B24C1A" w:rsidP="00713E4E"/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5931"/>
        <w:gridCol w:w="4149"/>
      </w:tblGrid>
      <w:tr w:rsidR="00B24C1A" w:rsidRPr="00B24C1A" w14:paraId="5A40CF02" w14:textId="77777777" w:rsidTr="009537BE">
        <w:trPr>
          <w:trHeight w:val="333"/>
        </w:trPr>
        <w:tc>
          <w:tcPr>
            <w:tcW w:w="5000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9C3DEA3" w14:textId="4239265C" w:rsidR="00B24C1A" w:rsidRPr="00BC4B3B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942A2C"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</w:t>
            </w:r>
            <w:r w:rsid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0</w:t>
            </w: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AB62C7">
              <w:rPr>
                <w:rFonts w:ascii="Times New Roman" w:eastAsia="Times New Roman" w:hAnsi="Times New Roman" w:cs="Times New Roman"/>
                <w:color w:val="auto"/>
                <w:sz w:val="22"/>
              </w:rPr>
              <w:t>Arrests by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treatment arm</w:t>
            </w:r>
            <w:r w:rsidR="00F12E28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226FFA">
              <w:rPr>
                <w:rFonts w:ascii="Times New Roman" w:eastAsia="Times New Roman" w:hAnsi="Times New Roman" w:cs="Times New Roman"/>
                <w:color w:val="auto"/>
                <w:sz w:val="22"/>
              </w:rPr>
              <w:t>12 months after enrollment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</w:p>
        </w:tc>
      </w:tr>
      <w:tr w:rsidR="00B24C1A" w:rsidRPr="00B24C1A" w14:paraId="05853528" w14:textId="77777777" w:rsidTr="009537BE">
        <w:trPr>
          <w:trHeight w:val="645"/>
        </w:trPr>
        <w:tc>
          <w:tcPr>
            <w:tcW w:w="294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52579F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Treatment Condition</w:t>
            </w:r>
          </w:p>
        </w:tc>
        <w:tc>
          <w:tcPr>
            <w:tcW w:w="205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8F824B7" w14:textId="77777777" w:rsidR="00B24C1A" w:rsidRPr="00B24C1A" w:rsidRDefault="00B24C1A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Arrested</w:t>
            </w:r>
          </w:p>
          <w:p w14:paraId="32A52B91" w14:textId="77777777" w:rsidR="00B24C1A" w:rsidRPr="00B24C1A" w:rsidRDefault="00B24C1A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n (row percent)</w:t>
            </w:r>
          </w:p>
        </w:tc>
      </w:tr>
      <w:tr w:rsidR="00B24C1A" w:rsidRPr="00B24C1A" w14:paraId="2DC084D0" w14:textId="77777777" w:rsidTr="009537BE">
        <w:trPr>
          <w:trHeight w:val="326"/>
        </w:trPr>
        <w:tc>
          <w:tcPr>
            <w:tcW w:w="2942" w:type="pct"/>
            <w:tcBorders>
              <w:top w:val="single" w:sz="4" w:space="0" w:color="000000"/>
            </w:tcBorders>
            <w:shd w:val="clear" w:color="auto" w:fill="auto"/>
          </w:tcPr>
          <w:p w14:paraId="625501CE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  <w:t xml:space="preserve">Overall </w:t>
            </w:r>
          </w:p>
        </w:tc>
        <w:tc>
          <w:tcPr>
            <w:tcW w:w="2058" w:type="pct"/>
            <w:tcBorders>
              <w:top w:val="single" w:sz="4" w:space="0" w:color="000000"/>
            </w:tcBorders>
            <w:shd w:val="clear" w:color="auto" w:fill="auto"/>
          </w:tcPr>
          <w:p w14:paraId="72331BDB" w14:textId="2C1725F1" w:rsidR="00B24C1A" w:rsidRPr="00B24C1A" w:rsidRDefault="0057208C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111 (43.53)</w:t>
            </w:r>
          </w:p>
        </w:tc>
      </w:tr>
      <w:tr w:rsidR="00B24C1A" w:rsidRPr="00B24C1A" w14:paraId="6B9DAF8E" w14:textId="77777777" w:rsidTr="009537BE">
        <w:trPr>
          <w:trHeight w:val="326"/>
        </w:trPr>
        <w:tc>
          <w:tcPr>
            <w:tcW w:w="2942" w:type="pct"/>
            <w:tcBorders>
              <w:bottom w:val="nil"/>
            </w:tcBorders>
            <w:shd w:val="clear" w:color="auto" w:fill="auto"/>
          </w:tcPr>
          <w:p w14:paraId="4DB3FAE6" w14:textId="7E24F1FD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UCM (n=</w:t>
            </w:r>
            <w:r w:rsid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80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bottom w:val="nil"/>
            </w:tcBorders>
            <w:shd w:val="clear" w:color="auto" w:fill="auto"/>
          </w:tcPr>
          <w:p w14:paraId="0CAD3382" w14:textId="26D1CCB7" w:rsidR="00B24C1A" w:rsidRPr="00B24C1A" w:rsidRDefault="0057208C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36 (45.0)</w:t>
            </w:r>
          </w:p>
        </w:tc>
      </w:tr>
      <w:tr w:rsidR="00B24C1A" w:rsidRPr="00B24C1A" w14:paraId="4B20B77D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64D6AB" w14:textId="5D488A20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</w:t>
            </w:r>
            <w:r w:rsidR="00B31A3F">
              <w:rPr>
                <w:rFonts w:ascii="Times New Roman" w:eastAsia="Times New Roman" w:hAnsi="Times New Roman" w:cs="Times New Roman"/>
                <w:color w:val="auto"/>
                <w:sz w:val="22"/>
              </w:rPr>
              <w:t>UCM+SP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(n=</w:t>
            </w:r>
            <w:r w:rsid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80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C302C" w14:textId="056B4C0C" w:rsidR="00B24C1A" w:rsidRPr="00B24C1A" w:rsidRDefault="0057208C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34 (42.5)</w:t>
            </w:r>
          </w:p>
        </w:tc>
      </w:tr>
      <w:tr w:rsidR="00B24C1A" w:rsidRPr="00B24C1A" w14:paraId="3BBA7A29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2C1665" w14:textId="015E86C4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L2C (n=</w:t>
            </w:r>
            <w:r w:rsidR="00274965">
              <w:rPr>
                <w:rFonts w:ascii="Times New Roman" w:eastAsia="Times New Roman" w:hAnsi="Times New Roman" w:cs="Times New Roman"/>
                <w:color w:val="auto"/>
                <w:sz w:val="22"/>
              </w:rPr>
              <w:t>80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63EE51" w14:textId="17337F3A" w:rsidR="00B24C1A" w:rsidRPr="00B24C1A" w:rsidRDefault="0057208C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32 (41.0)</w:t>
            </w:r>
          </w:p>
        </w:tc>
      </w:tr>
      <w:tr w:rsidR="00325150" w:rsidRPr="00B24C1A" w14:paraId="56E641D0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606B20" w14:textId="42F4944A" w:rsidR="00325150" w:rsidRPr="00B24C1A" w:rsidRDefault="00325150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</w:t>
            </w:r>
            <w:commentRangeStart w:id="20"/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NS V2 (n=</w:t>
            </w:r>
            <w:r w:rsidR="006275DE">
              <w:rPr>
                <w:rFonts w:ascii="Times New Roman" w:eastAsia="Times New Roman" w:hAnsi="Times New Roman" w:cs="Times New Roman"/>
                <w:color w:val="auto"/>
                <w:sz w:val="22"/>
              </w:rPr>
              <w:t>15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  <w:commentRangeEnd w:id="20"/>
            <w:r w:rsidR="00274965"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20"/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FA92FF" w14:textId="1FC1F853" w:rsidR="00325150" w:rsidRDefault="0057208C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9 (6</w:t>
            </w:r>
            <w:r w:rsidR="006275DE">
              <w:rPr>
                <w:rFonts w:ascii="Times New Roman" w:eastAsia="Times New Roman" w:hAnsi="Times New Roman" w:cs="Times New Roman"/>
                <w:color w:val="auto"/>
                <w:sz w:val="22"/>
              </w:rPr>
              <w:t>0.0</w:t>
            </w: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24DD103E" w14:textId="77777777" w:rsidTr="009537BE">
        <w:trPr>
          <w:trHeight w:val="293"/>
        </w:trPr>
        <w:tc>
          <w:tcPr>
            <w:tcW w:w="5000" w:type="pct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343D0B08" w14:textId="19281049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14:paraId="4C417CF7" w14:textId="0CC7D29F" w:rsidR="00B24C1A" w:rsidRDefault="00B24C1A" w:rsidP="00713E4E"/>
    <w:p w14:paraId="68E7E46B" w14:textId="2332C1BA" w:rsidR="00660F67" w:rsidRDefault="00660F67" w:rsidP="00713E4E"/>
    <w:p w14:paraId="6D3EC2C7" w14:textId="1BC32DB4" w:rsidR="00660F67" w:rsidRDefault="00660F67" w:rsidP="00713E4E">
      <w:pPr>
        <w:spacing w:after="48"/>
      </w:pPr>
      <w:r>
        <w:br w:type="page"/>
      </w:r>
    </w:p>
    <w:p w14:paraId="29BD0AF7" w14:textId="1FC6014A" w:rsidR="00660F67" w:rsidRDefault="00660F67" w:rsidP="00713E4E">
      <w:pPr>
        <w:pStyle w:val="Heading1"/>
      </w:pPr>
      <w:bookmarkStart w:id="21" w:name="_Toc42615793"/>
      <w:r w:rsidRPr="00BC4B3B">
        <w:lastRenderedPageBreak/>
        <w:t>Bridge Case Session Minutes</w:t>
      </w:r>
      <w:bookmarkEnd w:id="21"/>
    </w:p>
    <w:p w14:paraId="3ED2AAD6" w14:textId="32F09827" w:rsidR="00C91561" w:rsidRDefault="00C91561" w:rsidP="00713E4E"/>
    <w:tbl>
      <w:tblPr>
        <w:tblStyle w:val="TableGrid4"/>
        <w:tblpPr w:leftFromText="180" w:rightFromText="180" w:vertAnchor="text" w:horzAnchor="margin" w:tblpXSpec="center" w:tblpY="350"/>
        <w:tblW w:w="11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5"/>
        <w:gridCol w:w="1532"/>
        <w:gridCol w:w="1533"/>
        <w:gridCol w:w="1532"/>
        <w:gridCol w:w="1538"/>
      </w:tblGrid>
      <w:tr w:rsidR="00C91561" w:rsidRPr="00C91561" w14:paraId="30A62B3A" w14:textId="77777777" w:rsidTr="00ED3B66">
        <w:trPr>
          <w:trHeight w:val="319"/>
        </w:trPr>
        <w:tc>
          <w:tcPr>
            <w:tcW w:w="11270" w:type="dxa"/>
            <w:gridSpan w:val="5"/>
            <w:tcBorders>
              <w:bottom w:val="single" w:sz="12" w:space="0" w:color="auto"/>
            </w:tcBorders>
            <w:vAlign w:val="center"/>
          </w:tcPr>
          <w:p w14:paraId="3A71891F" w14:textId="12C4717C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commentRangeStart w:id="22"/>
            <w:commentRangeStart w:id="23"/>
            <w:r w:rsidR="000B3645"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</w:t>
            </w:r>
            <w:r w:rsidR="00942A2C"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2</w:t>
            </w:r>
            <w:commentRangeEnd w:id="22"/>
            <w:r w:rsidR="00CF367C">
              <w:rPr>
                <w:rStyle w:val="CommentReference"/>
                <w:color w:val="auto"/>
              </w:rPr>
              <w:commentReference w:id="22"/>
            </w:r>
            <w:commentRangeEnd w:id="23"/>
            <w:r w:rsidR="00CF367C">
              <w:rPr>
                <w:rStyle w:val="CommentReference"/>
                <w:color w:val="auto"/>
              </w:rPr>
              <w:commentReference w:id="23"/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Number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and percent of p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articipants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w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ho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u</w:t>
            </w:r>
            <w:r w:rsidR="00AC2672">
              <w:rPr>
                <w:rFonts w:ascii="Times New Roman" w:eastAsia="Times New Roman" w:hAnsi="Times New Roman" w:cs="Times New Roman"/>
                <w:color w:val="auto"/>
                <w:sz w:val="22"/>
              </w:rPr>
              <w:t>sed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Bridge c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ase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m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anag</w:t>
            </w:r>
            <w:r w:rsidR="003A6214">
              <w:rPr>
                <w:rFonts w:ascii="Times New Roman" w:eastAsia="Times New Roman" w:hAnsi="Times New Roman" w:cs="Times New Roman"/>
                <w:color w:val="auto"/>
                <w:sz w:val="22"/>
              </w:rPr>
              <w:t>ement</w:t>
            </w:r>
            <w:r w:rsidR="00017D1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(N = 304)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  <w:t>1</w:t>
            </w:r>
          </w:p>
        </w:tc>
      </w:tr>
      <w:tr w:rsidR="00C91561" w:rsidRPr="00C91561" w14:paraId="4116DCDD" w14:textId="77777777" w:rsidTr="007C5602">
        <w:trPr>
          <w:trHeight w:val="456"/>
        </w:trPr>
        <w:tc>
          <w:tcPr>
            <w:tcW w:w="5135" w:type="dxa"/>
            <w:vMerge w:val="restart"/>
            <w:tcBorders>
              <w:top w:val="single" w:sz="12" w:space="0" w:color="auto"/>
            </w:tcBorders>
            <w:vAlign w:val="center"/>
          </w:tcPr>
          <w:p w14:paraId="71D5160D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6135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BBE397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Number of Participants (%)</w:t>
            </w:r>
          </w:p>
        </w:tc>
      </w:tr>
      <w:tr w:rsidR="00C91561" w:rsidRPr="00C91561" w14:paraId="05E30678" w14:textId="77777777" w:rsidTr="007C5602">
        <w:trPr>
          <w:trHeight w:val="640"/>
        </w:trPr>
        <w:tc>
          <w:tcPr>
            <w:tcW w:w="5135" w:type="dxa"/>
            <w:vMerge/>
            <w:tcBorders>
              <w:bottom w:val="single" w:sz="4" w:space="0" w:color="auto"/>
            </w:tcBorders>
            <w:vAlign w:val="center"/>
          </w:tcPr>
          <w:p w14:paraId="2523EF4A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8AC13" w14:textId="6107682C" w:rsidR="00951204" w:rsidRDefault="00945F83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Overall</w:t>
            </w:r>
          </w:p>
          <w:p w14:paraId="6E9FBE06" w14:textId="40695343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CF367C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304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49EBB6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UCM </w:t>
            </w:r>
          </w:p>
          <w:p w14:paraId="0BE45E97" w14:textId="70212960" w:rsidR="00C91561" w:rsidRPr="00C91561" w:rsidRDefault="009215DD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52424E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102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0D868B" w14:textId="3CA18477" w:rsidR="00C91561" w:rsidRPr="00C91561" w:rsidRDefault="0066072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UCM+SP</w:t>
            </w:r>
            <w:r w:rsidR="009215DD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 (N=</w:t>
            </w:r>
            <w:r w:rsidR="00CF367C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102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EF76F9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L2C </w:t>
            </w:r>
          </w:p>
          <w:p w14:paraId="25B402FA" w14:textId="617C6295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CF367C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100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</w:tr>
      <w:tr w:rsidR="00017D11" w:rsidRPr="00C91561" w14:paraId="0437AA4E" w14:textId="77777777" w:rsidTr="007C5602">
        <w:trPr>
          <w:trHeight w:val="319"/>
        </w:trPr>
        <w:tc>
          <w:tcPr>
            <w:tcW w:w="5135" w:type="dxa"/>
            <w:tcBorders>
              <w:top w:val="single" w:sz="4" w:space="0" w:color="auto"/>
            </w:tcBorders>
            <w:vAlign w:val="center"/>
          </w:tcPr>
          <w:p w14:paraId="717BCE4E" w14:textId="77777777" w:rsidR="00017D11" w:rsidRPr="00C91561" w:rsidRDefault="00017D11" w:rsidP="00017D11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regular case management</w:t>
            </w:r>
          </w:p>
        </w:tc>
        <w:tc>
          <w:tcPr>
            <w:tcW w:w="15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5A686B0" w14:textId="6FE36F79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219 (72.0)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089ED9F" w14:textId="4637472F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 (74.5)</w:t>
            </w:r>
          </w:p>
        </w:tc>
        <w:tc>
          <w:tcPr>
            <w:tcW w:w="1532" w:type="dxa"/>
            <w:tcBorders>
              <w:top w:val="single" w:sz="4" w:space="0" w:color="auto"/>
            </w:tcBorders>
            <w:vAlign w:val="center"/>
          </w:tcPr>
          <w:p w14:paraId="566DC4E0" w14:textId="42AC7886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 (67.6)</w:t>
            </w:r>
          </w:p>
        </w:tc>
        <w:tc>
          <w:tcPr>
            <w:tcW w:w="1538" w:type="dxa"/>
            <w:tcBorders>
              <w:top w:val="single" w:sz="4" w:space="0" w:color="auto"/>
            </w:tcBorders>
            <w:vAlign w:val="center"/>
          </w:tcPr>
          <w:p w14:paraId="4C26B697" w14:textId="29925D43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 (74.0)</w:t>
            </w:r>
          </w:p>
        </w:tc>
      </w:tr>
      <w:tr w:rsidR="00017D11" w:rsidRPr="00C91561" w14:paraId="69D7F5EC" w14:textId="77777777" w:rsidTr="007C5602">
        <w:trPr>
          <w:trHeight w:val="319"/>
        </w:trPr>
        <w:tc>
          <w:tcPr>
            <w:tcW w:w="5135" w:type="dxa"/>
            <w:vAlign w:val="center"/>
          </w:tcPr>
          <w:p w14:paraId="668D37F1" w14:textId="77777777" w:rsidR="00017D11" w:rsidRPr="00C91561" w:rsidRDefault="00017D11" w:rsidP="00017D11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crisis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52A80EF0" w14:textId="28D68D80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 (10.5)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1451E6BB" w14:textId="51525BD0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 (12.7)</w:t>
            </w:r>
          </w:p>
        </w:tc>
        <w:tc>
          <w:tcPr>
            <w:tcW w:w="1532" w:type="dxa"/>
            <w:vAlign w:val="center"/>
          </w:tcPr>
          <w:p w14:paraId="250D49BC" w14:textId="0E0BEC49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 (10.8)</w:t>
            </w:r>
          </w:p>
        </w:tc>
        <w:tc>
          <w:tcPr>
            <w:tcW w:w="1538" w:type="dxa"/>
            <w:vAlign w:val="center"/>
          </w:tcPr>
          <w:p w14:paraId="09D274D0" w14:textId="688F4BE8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(8.0)</w:t>
            </w:r>
          </w:p>
        </w:tc>
      </w:tr>
      <w:tr w:rsidR="00017D11" w:rsidRPr="00C91561" w14:paraId="5BAC8315" w14:textId="77777777" w:rsidTr="007C5602">
        <w:trPr>
          <w:trHeight w:val="319"/>
        </w:trPr>
        <w:tc>
          <w:tcPr>
            <w:tcW w:w="5135" w:type="dxa"/>
            <w:vAlign w:val="center"/>
          </w:tcPr>
          <w:p w14:paraId="1D025EF0" w14:textId="77777777" w:rsidR="00017D11" w:rsidRPr="00C91561" w:rsidRDefault="00017D11" w:rsidP="00017D11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other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7F00EEDB" w14:textId="5FB43834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144 (47.4)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61D8474F" w14:textId="119623BA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 (46.1)</w:t>
            </w:r>
          </w:p>
        </w:tc>
        <w:tc>
          <w:tcPr>
            <w:tcW w:w="1532" w:type="dxa"/>
            <w:vAlign w:val="center"/>
          </w:tcPr>
          <w:p w14:paraId="4134965D" w14:textId="5E068622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 (44.1)</w:t>
            </w:r>
          </w:p>
        </w:tc>
        <w:tc>
          <w:tcPr>
            <w:tcW w:w="1538" w:type="dxa"/>
            <w:vAlign w:val="center"/>
          </w:tcPr>
          <w:p w14:paraId="19794082" w14:textId="6639AE58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 (52.0)</w:t>
            </w:r>
          </w:p>
        </w:tc>
      </w:tr>
      <w:tr w:rsidR="00017D11" w:rsidRPr="00C91561" w14:paraId="732C41FC" w14:textId="77777777" w:rsidTr="007C5602">
        <w:trPr>
          <w:trHeight w:val="319"/>
        </w:trPr>
        <w:tc>
          <w:tcPr>
            <w:tcW w:w="5135" w:type="dxa"/>
            <w:tcBorders>
              <w:bottom w:val="single" w:sz="12" w:space="0" w:color="auto"/>
            </w:tcBorders>
            <w:vAlign w:val="center"/>
          </w:tcPr>
          <w:p w14:paraId="042D9DE4" w14:textId="77777777" w:rsidR="00017D11" w:rsidRPr="00C91561" w:rsidRDefault="00017D11" w:rsidP="00017D11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Used 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no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forms of Bridge case management</w:t>
            </w:r>
          </w:p>
        </w:tc>
        <w:tc>
          <w:tcPr>
            <w:tcW w:w="1532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650EDE76" w14:textId="7CC9D8BD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 (22.7)</w:t>
            </w:r>
          </w:p>
        </w:tc>
        <w:tc>
          <w:tcPr>
            <w:tcW w:w="1533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06793C46" w14:textId="43E8EDED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(19.6)</w:t>
            </w:r>
          </w:p>
        </w:tc>
        <w:tc>
          <w:tcPr>
            <w:tcW w:w="1532" w:type="dxa"/>
            <w:tcBorders>
              <w:bottom w:val="single" w:sz="12" w:space="0" w:color="auto"/>
            </w:tcBorders>
            <w:vAlign w:val="center"/>
          </w:tcPr>
          <w:p w14:paraId="7409F004" w14:textId="3C919B6F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 (27.5)</w:t>
            </w:r>
          </w:p>
        </w:tc>
        <w:tc>
          <w:tcPr>
            <w:tcW w:w="1538" w:type="dxa"/>
            <w:tcBorders>
              <w:bottom w:val="single" w:sz="12" w:space="0" w:color="auto"/>
            </w:tcBorders>
            <w:vAlign w:val="center"/>
          </w:tcPr>
          <w:p w14:paraId="3C49B833" w14:textId="7DE460C7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 (21.0)</w:t>
            </w:r>
          </w:p>
        </w:tc>
      </w:tr>
      <w:tr w:rsidR="00C91561" w:rsidRPr="00C91561" w14:paraId="4FEEE406" w14:textId="77777777" w:rsidTr="00ED3B66">
        <w:trPr>
          <w:trHeight w:val="304"/>
        </w:trPr>
        <w:tc>
          <w:tcPr>
            <w:tcW w:w="11270" w:type="dxa"/>
            <w:gridSpan w:val="5"/>
            <w:tcBorders>
              <w:top w:val="single" w:sz="12" w:space="0" w:color="auto"/>
            </w:tcBorders>
            <w:vAlign w:val="center"/>
          </w:tcPr>
          <w:p w14:paraId="5AB8AFD7" w14:textId="77777777" w:rsidR="00A45707" w:rsidRDefault="002819FA" w:rsidP="00713E4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19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="004712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Categories of case management are not mutually exclusive, so percentages may exceed 100.</w:t>
            </w:r>
          </w:p>
          <w:p w14:paraId="1AB94092" w14:textId="1ECD314B" w:rsidR="00C91561" w:rsidRPr="00C91561" w:rsidRDefault="00A45707" w:rsidP="00A45707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Only includes participants who were randomized to a study arm</w:t>
            </w:r>
            <w:r w:rsidR="00017D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and have a row in the bridge session minutes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14:paraId="5309E3C9" w14:textId="293595D5" w:rsidR="00C91561" w:rsidRDefault="00C91561" w:rsidP="00713E4E"/>
    <w:p w14:paraId="07C1D789" w14:textId="77777777" w:rsidR="001C6D24" w:rsidRDefault="001C6D24" w:rsidP="00713E4E"/>
    <w:tbl>
      <w:tblPr>
        <w:tblpPr w:leftFromText="180" w:rightFromText="180" w:vertAnchor="page" w:horzAnchor="margin" w:tblpX="-545" w:tblpY="7089"/>
        <w:tblW w:w="1124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4765"/>
        <w:gridCol w:w="1620"/>
        <w:gridCol w:w="1712"/>
        <w:gridCol w:w="1529"/>
        <w:gridCol w:w="999"/>
        <w:gridCol w:w="265"/>
        <w:gridCol w:w="355"/>
      </w:tblGrid>
      <w:tr w:rsidR="00C91561" w:rsidRPr="00C91561" w14:paraId="6C89594F" w14:textId="77777777" w:rsidTr="00955F21">
        <w:trPr>
          <w:gridAfter w:val="1"/>
          <w:wAfter w:w="355" w:type="dxa"/>
          <w:trHeight w:val="227"/>
        </w:trPr>
        <w:tc>
          <w:tcPr>
            <w:tcW w:w="10890" w:type="dxa"/>
            <w:gridSpan w:val="6"/>
            <w:shd w:val="clear" w:color="auto" w:fill="auto"/>
          </w:tcPr>
          <w:p w14:paraId="11AE7348" w14:textId="67B35F26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FFFFFF"/>
                <w:sz w:val="22"/>
              </w:rPr>
            </w:pPr>
            <w:r w:rsidRPr="004419E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</w:t>
            </w:r>
            <w:r w:rsidR="000B3645" w:rsidRPr="004419E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1</w:t>
            </w:r>
            <w:r w:rsidR="00A32AE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3</w:t>
            </w:r>
            <w:r w:rsidRPr="004419E2">
              <w:rPr>
                <w:rFonts w:ascii="Times New Roman" w:eastAsia="Times New Roman" w:hAnsi="Times New Roman" w:cs="Times New Roman"/>
                <w:color w:val="000000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Number and duration of c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ase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m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anagement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s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>essions use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d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  <w:vertAlign w:val="superscript"/>
              </w:rPr>
              <w:t>1</w:t>
            </w:r>
          </w:p>
        </w:tc>
      </w:tr>
      <w:tr w:rsidR="00C91561" w:rsidRPr="00C91561" w14:paraId="64B498A7" w14:textId="77777777" w:rsidTr="00955F21">
        <w:trPr>
          <w:trHeight w:val="569"/>
        </w:trPr>
        <w:tc>
          <w:tcPr>
            <w:tcW w:w="4765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3428D4" w14:textId="77777777" w:rsidR="00C91561" w:rsidRPr="009A13EE" w:rsidRDefault="00C91561" w:rsidP="00713E4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3E79FDD" w14:textId="0CE2C6F4" w:rsidR="00951204" w:rsidRPr="009A13EE" w:rsidRDefault="00945F83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  <w:vertAlign w:val="superscript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Overall</w:t>
            </w:r>
          </w:p>
          <w:p w14:paraId="280F340B" w14:textId="32D0E89A" w:rsidR="00C91561" w:rsidRPr="009A13EE" w:rsidRDefault="00BF190C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commentRangeStart w:id="24"/>
            <w:r w:rsidR="00017D11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304</w:t>
            </w:r>
            <w:commentRangeEnd w:id="24"/>
            <w:r w:rsidR="00017D11"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24"/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single" w:sz="12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751E6D76" w14:textId="77777777" w:rsidR="00C91561" w:rsidRPr="009A13EE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UCM </w:t>
            </w:r>
          </w:p>
          <w:p w14:paraId="6A4C5A8B" w14:textId="7108BBB4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EA3A34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102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C68517" w14:textId="61E56EEC" w:rsidR="00C91561" w:rsidRPr="009A13EE" w:rsidRDefault="00660720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UCM+SP</w:t>
            </w:r>
          </w:p>
          <w:p w14:paraId="0E3A6A74" w14:textId="1EDC54EF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EA3A34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102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12A374" w14:textId="77777777" w:rsidR="00C91561" w:rsidRPr="009A13EE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L2C </w:t>
            </w:r>
          </w:p>
          <w:p w14:paraId="501585A3" w14:textId="7AA50029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EA3A34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100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4039930D" w14:textId="77777777" w:rsidTr="00955F21">
        <w:trPr>
          <w:trHeight w:val="265"/>
        </w:trPr>
        <w:tc>
          <w:tcPr>
            <w:tcW w:w="4765" w:type="dxa"/>
            <w:tcBorders>
              <w:top w:val="single" w:sz="4" w:space="0" w:color="auto"/>
              <w:bottom w:val="nil"/>
              <w:right w:val="single" w:sz="4" w:space="0" w:color="000000"/>
            </w:tcBorders>
            <w:shd w:val="clear" w:color="auto" w:fill="auto"/>
          </w:tcPr>
          <w:p w14:paraId="7F5121B8" w14:textId="465FD1F5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Case </w:t>
            </w:r>
            <w:r w:rsidR="00945F83"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</w:t>
            </w: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anagement</w:t>
            </w:r>
            <w:r w:rsidR="00945F83"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of any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68794FD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000000"/>
              <w:bottom w:val="nil"/>
            </w:tcBorders>
            <w:shd w:val="clear" w:color="auto" w:fill="auto"/>
          </w:tcPr>
          <w:p w14:paraId="7A6BA591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EBBAEF4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133831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91561" w:rsidRPr="00C91561" w14:paraId="723182A3" w14:textId="77777777" w:rsidTr="00955F21">
        <w:trPr>
          <w:trHeight w:val="265"/>
        </w:trPr>
        <w:tc>
          <w:tcPr>
            <w:tcW w:w="4765" w:type="dxa"/>
            <w:tcBorders>
              <w:top w:val="nil"/>
              <w:bottom w:val="nil"/>
              <w:right w:val="single" w:sz="4" w:space="0" w:color="000000"/>
            </w:tcBorders>
            <w:shd w:val="clear" w:color="auto" w:fill="auto"/>
          </w:tcPr>
          <w:p w14:paraId="7BCB374E" w14:textId="579BD28C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ession</w:t>
            </w:r>
            <w:r w:rsidR="00A32AE1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per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participant, median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E15A685" w14:textId="4DB901EC" w:rsidR="00846B88" w:rsidRPr="009A13EE" w:rsidRDefault="005C7CB8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(0-6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</w:tcPr>
          <w:p w14:paraId="5FA20778" w14:textId="24DAA609" w:rsidR="00C91561" w:rsidRPr="009A13EE" w:rsidRDefault="008E5E6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  <w:r w:rsidR="0066072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  <w:bottom w:val="nil"/>
            </w:tcBorders>
            <w:shd w:val="clear" w:color="auto" w:fill="auto"/>
          </w:tcPr>
          <w:p w14:paraId="6605678D" w14:textId="53A58817" w:rsidR="00C91561" w:rsidRPr="009A13EE" w:rsidRDefault="005E26E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215DD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8E5E6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1)</w:t>
            </w:r>
          </w:p>
        </w:tc>
        <w:tc>
          <w:tcPr>
            <w:tcW w:w="1619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786267B5" w14:textId="241AF8EC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  <w:r w:rsidR="0095120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54</w:t>
            </w:r>
            <w:r w:rsidR="0095120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2CC7809A" w14:textId="77777777" w:rsidTr="00955F21">
        <w:trPr>
          <w:trHeight w:val="265"/>
        </w:trPr>
        <w:tc>
          <w:tcPr>
            <w:tcW w:w="4765" w:type="dxa"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6D9907" w14:textId="04B41B01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minutes 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of sessions per PT,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49E73" w14:textId="69FBBC9D" w:rsidR="00C91561" w:rsidRPr="009A13EE" w:rsidRDefault="00D601A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90</w:t>
            </w:r>
            <w:r w:rsidR="005C7CB8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(0-1,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910</w:t>
            </w:r>
            <w:r w:rsidR="005C7CB8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8F73D3" w14:textId="7FF9D77B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115</w:t>
            </w:r>
            <w:r w:rsidR="009E613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95B3B86" w14:textId="659946F9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75</w:t>
            </w:r>
            <w:r w:rsidR="009E613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 w:rsidR="008E5E6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63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C073D4D" w14:textId="55D6FCAF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95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910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3E2B0FCA" w14:textId="77777777" w:rsidTr="00955F21">
        <w:trPr>
          <w:trHeight w:val="265"/>
        </w:trPr>
        <w:tc>
          <w:tcPr>
            <w:tcW w:w="4765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7C9D4E50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Regular Case Management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9D24002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auto"/>
          </w:tcPr>
          <w:p w14:paraId="51EE6AC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4282931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26524B9A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91561" w:rsidRPr="00C91561" w14:paraId="327C3C1A" w14:textId="77777777" w:rsidTr="00955F21">
        <w:trPr>
          <w:trHeight w:val="265"/>
        </w:trPr>
        <w:tc>
          <w:tcPr>
            <w:tcW w:w="4765" w:type="dxa"/>
            <w:tcBorders>
              <w:top w:val="nil"/>
              <w:right w:val="single" w:sz="4" w:space="0" w:color="000000"/>
            </w:tcBorders>
            <w:shd w:val="clear" w:color="auto" w:fill="auto"/>
          </w:tcPr>
          <w:p w14:paraId="15097EBE" w14:textId="11755427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Sessions per participant, median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8500801" w14:textId="68C74DD2" w:rsidR="009A13EE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(1-4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</w:tcBorders>
            <w:shd w:val="clear" w:color="auto" w:fill="auto"/>
          </w:tcPr>
          <w:p w14:paraId="214FE50F" w14:textId="2E3B0CAD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(1-4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</w:tcBorders>
            <w:shd w:val="clear" w:color="auto" w:fill="auto"/>
          </w:tcPr>
          <w:p w14:paraId="111329FF" w14:textId="5719D312" w:rsidR="00C91561" w:rsidRPr="009A13EE" w:rsidRDefault="004E2F85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41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nil"/>
            </w:tcBorders>
            <w:shd w:val="clear" w:color="auto" w:fill="auto"/>
          </w:tcPr>
          <w:p w14:paraId="273EE24C" w14:textId="2254425B" w:rsidR="00C91561" w:rsidRPr="009A13EE" w:rsidRDefault="004E2F85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6.5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372E0A1A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631A77A7" w14:textId="0C64EE9A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minutes of sessions per PT,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96D2314" w14:textId="2C8AE26A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190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(15-1,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845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3AE76ED6" w14:textId="0F3F24AE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197.5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(30-1,</w:t>
            </w:r>
            <w:r w:rsidR="009676B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615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5B93E6E6" w14:textId="06C78EA1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165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(20-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1,525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540DF99E" w14:textId="414B071C" w:rsidR="00C91561" w:rsidRPr="009A13EE" w:rsidRDefault="004E2F85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(15-</w:t>
            </w:r>
            <w:r w:rsidR="009676B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845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0C9076ED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7C4649E7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Crisis Case Management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8E278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7B8FC67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14:paraId="55BD2A81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shd w:val="clear" w:color="auto" w:fill="auto"/>
          </w:tcPr>
          <w:p w14:paraId="55147319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B1CC9" w:rsidRPr="00C91561" w14:paraId="33605587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1D2F2AB5" w14:textId="16B89D35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Sessions per participant, median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6159B" w14:textId="0FE53C49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73F7A975" w14:textId="49FEED5F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7F2CD8A6" w14:textId="65771B8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76804EEA" w14:textId="22A8CCB5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DB1CC9" w:rsidRPr="00C91561" w14:paraId="7C6C1AF8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11BDF2E3" w14:textId="57FC770E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Total minutes of sessions per PT,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F1BB5F2" w14:textId="3147433B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(10-265)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251FE9B2" w14:textId="18E951CB" w:rsidR="00DB1CC9" w:rsidRPr="009A13EE" w:rsidRDefault="008323D0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(10-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235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545510E7" w14:textId="4446E76B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45 (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-265)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5E765372" w14:textId="6ECE645D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30 (10-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50F725B1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5A53A523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Other Case Management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5F31218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690A0F8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14:paraId="42020AE7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shd w:val="clear" w:color="auto" w:fill="auto"/>
          </w:tcPr>
          <w:p w14:paraId="6369127D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B1CC9" w:rsidRPr="00C91561" w14:paraId="4F1E768F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346DE0CD" w14:textId="01030987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Sessions per participant, median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655E8B8" w14:textId="3C753F8F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 (1-19)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58CDC949" w14:textId="64E5C154" w:rsidR="00DB1CC9" w:rsidRPr="009A13EE" w:rsidRDefault="009559E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(1-19)</w:t>
            </w:r>
          </w:p>
        </w:tc>
        <w:tc>
          <w:tcPr>
            <w:tcW w:w="1529" w:type="dxa"/>
            <w:shd w:val="clear" w:color="auto" w:fill="auto"/>
          </w:tcPr>
          <w:p w14:paraId="69AFEBD4" w14:textId="214FF357" w:rsidR="00DB1CC9" w:rsidRPr="009A13EE" w:rsidRDefault="007D40C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(1-1</w:t>
            </w:r>
            <w:r w:rsidR="000C43D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1CF71CF4" w14:textId="0B2EE286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 (1-14)</w:t>
            </w:r>
          </w:p>
        </w:tc>
      </w:tr>
      <w:tr w:rsidR="00DB1CC9" w:rsidRPr="00C91561" w14:paraId="2172E876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5EB73572" w14:textId="13AAEE6F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Total minutes of sessions per PT, </w:t>
            </w:r>
            <w:r w:rsidR="00361E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A4D07" w14:textId="3313D3D2" w:rsidR="00DB1CC9" w:rsidRPr="009A13EE" w:rsidRDefault="007D40C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(2-150)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15B9CDA0" w14:textId="01B6003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 (5-150)</w:t>
            </w:r>
          </w:p>
        </w:tc>
        <w:tc>
          <w:tcPr>
            <w:tcW w:w="1529" w:type="dxa"/>
            <w:shd w:val="clear" w:color="auto" w:fill="auto"/>
          </w:tcPr>
          <w:p w14:paraId="141242ED" w14:textId="7495C594" w:rsidR="00DB1CC9" w:rsidRPr="009A13EE" w:rsidRDefault="009559E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(2-102)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1B9E42BC" w14:textId="427D11A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 (5-1</w:t>
            </w:r>
            <w:r w:rsidR="007D40C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0)</w:t>
            </w:r>
          </w:p>
        </w:tc>
      </w:tr>
      <w:tr w:rsidR="00C91561" w:rsidRPr="00C91561" w14:paraId="68BC4ADA" w14:textId="77777777" w:rsidTr="00955F21">
        <w:trPr>
          <w:gridAfter w:val="1"/>
          <w:wAfter w:w="355" w:type="dxa"/>
          <w:trHeight w:val="227"/>
        </w:trPr>
        <w:tc>
          <w:tcPr>
            <w:tcW w:w="10625" w:type="dxa"/>
            <w:gridSpan w:val="5"/>
            <w:tcBorders>
              <w:top w:val="single" w:sz="12" w:space="0" w:color="000000"/>
            </w:tcBorders>
            <w:shd w:val="clear" w:color="auto" w:fill="auto"/>
          </w:tcPr>
          <w:p w14:paraId="042D9437" w14:textId="735BC8C6" w:rsidR="00C91561" w:rsidRPr="00C91561" w:rsidRDefault="00A45707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Only includes participants who were randomized to a study arm.</w:t>
            </w:r>
          </w:p>
          <w:p w14:paraId="639BA7AB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265" w:type="dxa"/>
            <w:tcBorders>
              <w:top w:val="single" w:sz="12" w:space="0" w:color="000000"/>
            </w:tcBorders>
            <w:shd w:val="clear" w:color="auto" w:fill="auto"/>
          </w:tcPr>
          <w:p w14:paraId="657C32F8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</w:pPr>
          </w:p>
        </w:tc>
      </w:tr>
    </w:tbl>
    <w:p w14:paraId="1418C55C" w14:textId="636DCD68" w:rsidR="00C91561" w:rsidRDefault="00C91561" w:rsidP="00713E4E">
      <w:pPr>
        <w:pStyle w:val="Heading1"/>
      </w:pPr>
      <w:r>
        <w:br w:type="page"/>
      </w:r>
      <w:bookmarkStart w:id="25" w:name="_Toc42615794"/>
      <w:r w:rsidR="00FB22D4">
        <w:lastRenderedPageBreak/>
        <w:t>Recruitment</w:t>
      </w:r>
      <w:bookmarkEnd w:id="25"/>
    </w:p>
    <w:p w14:paraId="066E04A6" w14:textId="4B5D47D2" w:rsidR="0073649F" w:rsidRPr="00E56EA5" w:rsidRDefault="0073649F" w:rsidP="00713E4E">
      <w:pPr>
        <w:rPr>
          <w:sz w:val="12"/>
          <w:szCs w:val="12"/>
        </w:rPr>
      </w:pPr>
    </w:p>
    <w:p w14:paraId="3DBD75D3" w14:textId="77777777" w:rsidR="00491E8F" w:rsidRDefault="00491E8F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54992A8A" w14:textId="5671B042" w:rsidR="0073649F" w:rsidRPr="00491E8F" w:rsidRDefault="0073649F" w:rsidP="00713E4E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>Figure</w:t>
      </w:r>
      <w:r w:rsidR="009A13EE">
        <w:rPr>
          <w:rFonts w:ascii="Times New Roman" w:eastAsia="Times New Roman" w:hAnsi="Times New Roman" w:cs="Times New Roman"/>
          <w:b/>
          <w:color w:val="auto"/>
          <w:sz w:val="22"/>
        </w:rPr>
        <w:t xml:space="preserve"> 2</w:t>
      </w:r>
      <w:r w:rsidR="00491E8F">
        <w:rPr>
          <w:rFonts w:ascii="Times New Roman" w:eastAsia="Times New Roman" w:hAnsi="Times New Roman" w:cs="Times New Roman"/>
          <w:b/>
          <w:color w:val="auto"/>
          <w:sz w:val="22"/>
        </w:rPr>
        <w:t>.</w:t>
      </w: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 xml:space="preserve"> 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 xml:space="preserve">Recruitment by </w:t>
      </w:r>
      <w:r w:rsidR="00491E8F">
        <w:rPr>
          <w:rFonts w:ascii="Times New Roman" w:eastAsia="Times New Roman" w:hAnsi="Times New Roman" w:cs="Times New Roman"/>
          <w:bCs/>
          <w:color w:val="auto"/>
          <w:sz w:val="22"/>
        </w:rPr>
        <w:t>m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onth.</w:t>
      </w:r>
    </w:p>
    <w:p w14:paraId="258B26A7" w14:textId="43332C03" w:rsidR="00BB21F7" w:rsidRPr="00F25963" w:rsidRDefault="00F25963" w:rsidP="00713E4E">
      <w:pPr>
        <w:keepNext/>
        <w:rPr>
          <w:rFonts w:ascii="Times New Roman" w:hAnsi="Times New Roman" w:cs="Times New Roman"/>
          <w:color w:val="auto"/>
          <w:sz w:val="22"/>
        </w:rPr>
      </w:pPr>
      <w:bookmarkStart w:id="26" w:name="fig_recruitment_by_month"/>
      <w:proofErr w:type="spellStar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6400800" cy="365760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26"/>
      <w:proofErr w:type="spellEnd"/>
    </w:p>
    <w:p w14:paraId="31F3654D" w14:textId="01B147B5" w:rsidR="002865B9" w:rsidRPr="002865B9" w:rsidRDefault="003D3190" w:rsidP="00713E4E">
      <w:pPr>
        <w:pStyle w:val="Caption"/>
        <w:spacing w:after="48"/>
      </w:pPr>
      <w:fldSimple w:instr=" SEQ Figure \* ARABIC ">
        <w:r w:rsidR="00BB21F7">
          <w:rPr>
            <w:noProof/>
          </w:rPr>
          <w:t>1</w:t>
        </w:r>
      </w:fldSimple>
      <w:r w:rsidR="00BB21F7">
        <w:t xml:space="preserve">. Recruitment began on April 17, 2018 and ended </w:t>
      </w:r>
      <w:r w:rsidR="00CE3533">
        <w:t xml:space="preserve">temporarily </w:t>
      </w:r>
      <w:r w:rsidR="00BB21F7">
        <w:t>on March 17, 2020 due to COVID-19</w:t>
      </w:r>
      <w:r w:rsidR="002865B9">
        <w:t xml:space="preserve"> and began again on July 6, 2020</w:t>
      </w:r>
    </w:p>
    <w:p w14:paraId="3D838360" w14:textId="2C5E2B9C" w:rsidR="0073649F" w:rsidRDefault="003D3190" w:rsidP="00713E4E">
      <w:pPr>
        <w:pStyle w:val="Caption"/>
        <w:spacing w:after="48"/>
      </w:pPr>
      <w:fldSimple w:instr=" SEQ Figure \* ARABIC ">
        <w:r w:rsidR="00BB21F7">
          <w:rPr>
            <w:noProof/>
          </w:rPr>
          <w:t>2</w:t>
        </w:r>
      </w:fldSimple>
      <w:r w:rsidR="00BB21F7">
        <w:t>. Graph does not include participants that screened out during baseline</w:t>
      </w:r>
      <w:r w:rsidR="00953993">
        <w:t xml:space="preserve"> assessment</w:t>
      </w:r>
    </w:p>
    <w:p w14:paraId="0DE72228" w14:textId="77777777" w:rsidR="00776C75" w:rsidRDefault="00776C75" w:rsidP="00713E4E"/>
    <w:p w14:paraId="77160C9A" w14:textId="77777777" w:rsidR="00776C75" w:rsidRPr="00491E8F" w:rsidRDefault="00776C75" w:rsidP="00776C75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Average recruitment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(</w:t>
      </w:r>
      <w:r w:rsidRPr="00776C75">
        <w:rPr>
          <w:rFonts w:ascii="Times New Roman" w:eastAsia="Times New Roman" w:hAnsi="Times New Roman" w:cs="Times New Roman"/>
          <w:bCs/>
          <w:i/>
          <w:iCs/>
          <w:color w:val="auto"/>
          <w:sz w:val="22"/>
        </w:rPr>
        <w:t>2020-03-17 to 2020-07-05 not included in the denominator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>)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:</w:t>
      </w:r>
    </w:p>
    <w:p w14:paraId="23EE795E" w14:textId="10DD2645" w:rsidR="00776C75" w:rsidRDefault="00776C75" w:rsidP="00776C75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Overall = 8.</w:t>
      </w:r>
      <w:r w:rsidR="00913311">
        <w:rPr>
          <w:rFonts w:ascii="Times New Roman" w:eastAsia="Times New Roman" w:hAnsi="Times New Roman" w:cs="Times New Roman"/>
          <w:bCs/>
          <w:color w:val="auto"/>
          <w:sz w:val="22"/>
        </w:rPr>
        <w:t>0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per month</w:t>
      </w:r>
    </w:p>
    <w:p w14:paraId="0EB2C3B9" w14:textId="15344E24" w:rsidR="00776C75" w:rsidRDefault="00776C75" w:rsidP="00776C75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Pre-COVID = 9.8 per month</w:t>
      </w:r>
    </w:p>
    <w:p w14:paraId="014A4834" w14:textId="3AB87879" w:rsidR="00E56EA5" w:rsidRPr="00776C75" w:rsidRDefault="00776C75" w:rsidP="00713E4E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Post-COV</w:t>
      </w:r>
      <w:r w:rsidR="00921EC8">
        <w:rPr>
          <w:rFonts w:ascii="Times New Roman" w:eastAsia="Times New Roman" w:hAnsi="Times New Roman" w:cs="Times New Roman"/>
          <w:bCs/>
          <w:color w:val="auto"/>
          <w:sz w:val="22"/>
        </w:rPr>
        <w:t>I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D = </w:t>
      </w:r>
      <w:r w:rsidR="00913311">
        <w:rPr>
          <w:rFonts w:ascii="Times New Roman" w:eastAsia="Times New Roman" w:hAnsi="Times New Roman" w:cs="Times New Roman"/>
          <w:bCs/>
          <w:color w:val="auto"/>
          <w:sz w:val="22"/>
        </w:rPr>
        <w:t>5.6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per month</w:t>
      </w:r>
    </w:p>
    <w:p w14:paraId="65C475BC" w14:textId="77777777" w:rsidR="00776C75" w:rsidRDefault="00776C75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4CB798CD" w14:textId="77777777" w:rsidR="00776C75" w:rsidRDefault="00776C75">
      <w:pPr>
        <w:rPr>
          <w:rFonts w:ascii="Times New Roman" w:eastAsia="Times New Roman" w:hAnsi="Times New Roman" w:cs="Times New Roman"/>
          <w:b/>
          <w:color w:val="auto"/>
          <w:sz w:val="22"/>
        </w:rPr>
      </w:pPr>
      <w:r>
        <w:rPr>
          <w:rFonts w:ascii="Times New Roman" w:eastAsia="Times New Roman" w:hAnsi="Times New Roman" w:cs="Times New Roman"/>
          <w:b/>
          <w:color w:val="auto"/>
          <w:sz w:val="22"/>
        </w:rPr>
        <w:br w:type="page"/>
      </w:r>
    </w:p>
    <w:p w14:paraId="200B7B57" w14:textId="77777777" w:rsidR="00776C75" w:rsidRDefault="00776C75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62C9A867" w14:textId="37AEA4A5" w:rsidR="00E56EA5" w:rsidRPr="00776C75" w:rsidRDefault="00E56EA5" w:rsidP="00713E4E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 xml:space="preserve">Figure </w:t>
      </w:r>
      <w:r w:rsidR="00776C75">
        <w:rPr>
          <w:rFonts w:ascii="Times New Roman" w:eastAsia="Times New Roman" w:hAnsi="Times New Roman" w:cs="Times New Roman"/>
          <w:b/>
          <w:color w:val="auto"/>
          <w:sz w:val="22"/>
        </w:rPr>
        <w:t>3.</w:t>
      </w: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 xml:space="preserve"> </w:t>
      </w:r>
      <w:r w:rsidRPr="00776C75">
        <w:rPr>
          <w:rFonts w:ascii="Times New Roman" w:eastAsia="Times New Roman" w:hAnsi="Times New Roman" w:cs="Times New Roman"/>
          <w:bCs/>
          <w:color w:val="auto"/>
          <w:sz w:val="22"/>
        </w:rPr>
        <w:t>Monthly recruitment stratified by year.</w:t>
      </w:r>
    </w:p>
    <w:p w14:paraId="3C43348B" w14:textId="10E7A728" w:rsidR="00E56EA5" w:rsidRPr="004F71BC" w:rsidRDefault="004F71BC" w:rsidP="00713E4E">
      <w:pPr>
        <w:rPr>
          <w:rFonts w:ascii="Times New Roman" w:hAnsi="Times New Roman" w:cs="Times New Roman"/>
          <w:color w:val="000000" w:themeColor="text1"/>
          <w:sz w:val="22"/>
        </w:rPr>
      </w:pPr>
      <w:bookmarkStart w:id="27" w:name="fig_recruitment_by_year"/>
      <w:proofErr w:type="spellStar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6400800" cy="3657600"/>
            <wp:docPr id="1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27"/>
      <w:proofErr w:type="spellEnd"/>
    </w:p>
    <w:sectPr w:rsidR="00E56EA5" w:rsidRPr="004F71BC" w:rsidSect="00A67285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720" w:right="1080" w:bottom="720" w:left="1080" w:header="648" w:footer="432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Author" w:initials="A">
    <w:p w14:paraId="55A97FE1" w14:textId="623C5065" w:rsidR="007B23C3" w:rsidRDefault="007B23C3">
      <w:pPr>
        <w:pStyle w:val="CommentText"/>
      </w:pPr>
      <w:r>
        <w:rPr>
          <w:rStyle w:val="CommentReference"/>
        </w:rPr>
        <w:annotationRef/>
      </w:r>
      <w:r>
        <w:t>James, feel free to update as needed.</w:t>
      </w:r>
    </w:p>
  </w:comment>
  <w:comment w:id="13" w:author="Author" w:initials="A">
    <w:p w14:paraId="69AAE464" w14:textId="729ACF61" w:rsidR="00EF4F44" w:rsidRDefault="00EF4F44">
      <w:pPr>
        <w:pStyle w:val="CommentText"/>
      </w:pPr>
      <w:r>
        <w:rPr>
          <w:rStyle w:val="CommentReference"/>
        </w:rPr>
        <w:annotationRef/>
      </w:r>
      <w:r>
        <w:t>We may want to add a new table showing how many people were dropped.</w:t>
      </w:r>
    </w:p>
  </w:comment>
  <w:comment w:id="15" w:author="Author" w:initials="A">
    <w:p w14:paraId="6B1205F3" w14:textId="4EA53928" w:rsidR="0038646A" w:rsidRDefault="0038646A">
      <w:pPr>
        <w:pStyle w:val="CommentText"/>
      </w:pPr>
      <w:r>
        <w:rPr>
          <w:rStyle w:val="CommentReference"/>
        </w:rPr>
        <w:annotationRef/>
      </w:r>
      <w:r>
        <w:t>Add this programmatically</w:t>
      </w:r>
    </w:p>
  </w:comment>
  <w:comment w:id="16" w:author="Author" w:initials="A">
    <w:p w14:paraId="6D53A8BA" w14:textId="1F531D72" w:rsidR="0038646A" w:rsidRDefault="0038646A">
      <w:pPr>
        <w:pStyle w:val="CommentText"/>
      </w:pPr>
      <w:r>
        <w:rPr>
          <w:rStyle w:val="CommentReference"/>
        </w:rPr>
        <w:annotationRef/>
      </w:r>
      <w:r>
        <w:t>Add this programmatically</w:t>
      </w:r>
    </w:p>
  </w:comment>
  <w:comment w:id="20" w:author="Author" w:initials="A">
    <w:p w14:paraId="76853355" w14:textId="51D6562F" w:rsidR="00274965" w:rsidRDefault="00274965">
      <w:pPr>
        <w:pStyle w:val="CommentText"/>
      </w:pPr>
      <w:r>
        <w:rPr>
          <w:rStyle w:val="CommentReference"/>
        </w:rPr>
        <w:annotationRef/>
      </w:r>
      <w:r>
        <w:t xml:space="preserve">Technically, this is missing. See if there is something other than NS V2 included in missing. </w:t>
      </w:r>
    </w:p>
  </w:comment>
  <w:comment w:id="22" w:author="Author" w:initials="A">
    <w:p w14:paraId="6468E8BC" w14:textId="185C9896" w:rsidR="00CF367C" w:rsidRDefault="00CF367C">
      <w:pPr>
        <w:pStyle w:val="CommentText"/>
      </w:pPr>
      <w:r>
        <w:rPr>
          <w:rStyle w:val="CommentReference"/>
        </w:rPr>
        <w:annotationRef/>
      </w:r>
      <w:r>
        <w:t>Renumber tables from here down</w:t>
      </w:r>
    </w:p>
  </w:comment>
  <w:comment w:id="23" w:author="Author" w:initials="A">
    <w:p w14:paraId="23ABF6F3" w14:textId="2AC93573" w:rsidR="00CF367C" w:rsidRDefault="00CF367C">
      <w:pPr>
        <w:pStyle w:val="CommentText"/>
      </w:pPr>
      <w:r>
        <w:rPr>
          <w:rStyle w:val="CommentReference"/>
        </w:rPr>
        <w:annotationRef/>
      </w:r>
      <w:r>
        <w:t xml:space="preserve">Also, this is </w:t>
      </w:r>
      <w:proofErr w:type="gramStart"/>
      <w:r>
        <w:t>definitely to</w:t>
      </w:r>
      <w:proofErr w:type="gramEnd"/>
      <w:r>
        <w:t xml:space="preserve"> most complex table to fill in. Figure out a better layout. </w:t>
      </w:r>
    </w:p>
  </w:comment>
  <w:comment w:id="24" w:author="Author" w:initials="A">
    <w:p w14:paraId="13783CAE" w14:textId="5EE7D944" w:rsidR="00017D11" w:rsidRDefault="00017D11">
      <w:pPr>
        <w:pStyle w:val="CommentText"/>
      </w:pPr>
      <w:r>
        <w:rPr>
          <w:rStyle w:val="CommentReference"/>
        </w:rPr>
        <w:annotationRef/>
      </w:r>
      <w:r>
        <w:t>These are easy to forget to change. Automate.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5A97FE1" w15:done="0"/>
  <w15:commentEx w15:paraId="69AAE464" w15:done="0"/>
  <w15:commentEx w15:paraId="6B1205F3" w15:done="0"/>
  <w15:commentEx w15:paraId="6D53A8BA" w15:done="0"/>
  <w15:commentEx w15:paraId="76853355" w15:done="0"/>
  <w15:commentEx w15:paraId="6468E8BC" w15:done="0"/>
  <w15:commentEx w15:paraId="23ABF6F3" w15:paraIdParent="6468E8BC" w15:done="0"/>
  <w15:commentEx w15:paraId="13783CA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5A97FE1" w16cid:durableId="25477517"/>
  <w16cid:commentId w16cid:paraId="69AAE464" w16cid:durableId="255620E6"/>
  <w16cid:commentId w16cid:paraId="6B1205F3" w16cid:durableId="2556213A"/>
  <w16cid:commentId w16cid:paraId="6D53A8BA" w16cid:durableId="25562148"/>
  <w16cid:commentId w16cid:paraId="76853355" w16cid:durableId="2556231E"/>
  <w16cid:commentId w16cid:paraId="6468E8BC" w16cid:durableId="25562360"/>
  <w16cid:commentId w16cid:paraId="23ABF6F3" w16cid:durableId="2556238D"/>
  <w16cid:commentId w16cid:paraId="13783CAE" w16cid:durableId="2556247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CCB01" w14:textId="77777777" w:rsidR="00351F62" w:rsidRDefault="00351F62" w:rsidP="005A20E2">
      <w:r>
        <w:separator/>
      </w:r>
    </w:p>
    <w:p w14:paraId="3C14AB59" w14:textId="77777777" w:rsidR="00351F62" w:rsidRDefault="00351F62"/>
    <w:p w14:paraId="7FFE41D5" w14:textId="77777777" w:rsidR="00351F62" w:rsidRDefault="00351F62" w:rsidP="009B4773"/>
    <w:p w14:paraId="583073AD" w14:textId="77777777" w:rsidR="00351F62" w:rsidRDefault="00351F62" w:rsidP="00513832"/>
    <w:p w14:paraId="55D291E2" w14:textId="77777777" w:rsidR="00351F62" w:rsidRDefault="00351F62"/>
  </w:endnote>
  <w:endnote w:type="continuationSeparator" w:id="0">
    <w:p w14:paraId="7077E5F0" w14:textId="77777777" w:rsidR="00351F62" w:rsidRDefault="00351F62" w:rsidP="005A20E2">
      <w:r>
        <w:continuationSeparator/>
      </w:r>
    </w:p>
    <w:p w14:paraId="42BD0B65" w14:textId="77777777" w:rsidR="00351F62" w:rsidRDefault="00351F62"/>
    <w:p w14:paraId="696AE80C" w14:textId="77777777" w:rsidR="00351F62" w:rsidRDefault="00351F62" w:rsidP="009B4773"/>
    <w:p w14:paraId="455503B4" w14:textId="77777777" w:rsidR="00351F62" w:rsidRDefault="00351F62" w:rsidP="00513832"/>
    <w:p w14:paraId="697BE715" w14:textId="77777777" w:rsidR="00351F62" w:rsidRDefault="00351F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BA32E" w14:textId="741A527D" w:rsidR="004C6F3E" w:rsidRPr="00C51EE8" w:rsidRDefault="004C6F3E" w:rsidP="005674B4">
    <w:pPr>
      <w:pStyle w:val="Footer"/>
      <w:pBdr>
        <w:top w:val="single" w:sz="4" w:space="1" w:color="auto"/>
      </w:pBdr>
      <w:tabs>
        <w:tab w:val="left" w:pos="1733"/>
      </w:tabs>
      <w:rPr>
        <w:rFonts w:ascii="Times New Roman" w:hAnsi="Times New Roman" w:cs="Times New Roman"/>
        <w:sz w:val="22"/>
      </w:rPr>
    </w:pPr>
    <w:r w:rsidRPr="003639D2">
      <w:tab/>
    </w:r>
    <w:r>
      <w:tab/>
    </w:r>
    <w:r w:rsidRPr="00C51EE8">
      <w:rPr>
        <w:rFonts w:ascii="Times New Roman" w:hAnsi="Times New Roman" w:cs="Times New Roman"/>
        <w:sz w:val="22"/>
      </w:rPr>
      <w:fldChar w:fldCharType="begin"/>
    </w:r>
    <w:r w:rsidRPr="00C51EE8">
      <w:rPr>
        <w:rFonts w:ascii="Times New Roman" w:hAnsi="Times New Roman" w:cs="Times New Roman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sz w:val="22"/>
      </w:rPr>
      <w:fldChar w:fldCharType="separate"/>
    </w:r>
    <w:r>
      <w:rPr>
        <w:rFonts w:ascii="Times New Roman" w:hAnsi="Times New Roman" w:cs="Times New Roman"/>
        <w:noProof/>
        <w:sz w:val="22"/>
      </w:rPr>
      <w:t>12</w:t>
    </w:r>
    <w:r w:rsidRPr="00C51EE8">
      <w:rPr>
        <w:rFonts w:ascii="Times New Roman" w:hAnsi="Times New Roman" w:cs="Times New Roman"/>
        <w:sz w:val="22"/>
      </w:rPr>
      <w:fldChar w:fldCharType="end"/>
    </w:r>
  </w:p>
  <w:p w14:paraId="7CACC81B" w14:textId="77777777" w:rsidR="006609B4" w:rsidRDefault="006609B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3124D" w14:textId="7F5D5191" w:rsidR="004C6F3E" w:rsidRPr="00C51EE8" w:rsidRDefault="004C6F3E" w:rsidP="005674B4">
    <w:pPr>
      <w:pStyle w:val="Footer"/>
      <w:pBdr>
        <w:top w:val="single" w:sz="4" w:space="1" w:color="auto"/>
      </w:pBdr>
      <w:rPr>
        <w:rFonts w:ascii="Times New Roman" w:hAnsi="Times New Roman" w:cs="Times New Roman"/>
        <w:sz w:val="22"/>
      </w:rPr>
    </w:pPr>
    <w:r w:rsidRPr="006F16B5">
      <w:rPr>
        <w:color w:val="000000" w:themeColor="text1"/>
      </w:rPr>
      <w:tab/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begin"/>
    </w:r>
    <w:r w:rsidRPr="00C51EE8">
      <w:rPr>
        <w:rFonts w:ascii="Times New Roman" w:hAnsi="Times New Roman" w:cs="Times New Roman"/>
        <w:color w:val="000000" w:themeColor="text1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separate"/>
    </w:r>
    <w:r>
      <w:rPr>
        <w:rFonts w:ascii="Times New Roman" w:hAnsi="Times New Roman" w:cs="Times New Roman"/>
        <w:noProof/>
        <w:color w:val="000000" w:themeColor="text1"/>
        <w:sz w:val="22"/>
      </w:rPr>
      <w:t>1</w: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end"/>
    </w:r>
  </w:p>
  <w:p w14:paraId="61707C07" w14:textId="77777777" w:rsidR="006609B4" w:rsidRDefault="006609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88470" w14:textId="77777777" w:rsidR="00351F62" w:rsidRDefault="00351F62" w:rsidP="005A20E2">
      <w:r>
        <w:separator/>
      </w:r>
    </w:p>
    <w:p w14:paraId="53BD897D" w14:textId="77777777" w:rsidR="00351F62" w:rsidRDefault="00351F62"/>
    <w:p w14:paraId="29506138" w14:textId="77777777" w:rsidR="00351F62" w:rsidRDefault="00351F62" w:rsidP="009B4773"/>
    <w:p w14:paraId="0BAE6EE6" w14:textId="77777777" w:rsidR="00351F62" w:rsidRDefault="00351F62" w:rsidP="00513832"/>
    <w:p w14:paraId="3DE120F5" w14:textId="77777777" w:rsidR="00351F62" w:rsidRDefault="00351F62"/>
  </w:footnote>
  <w:footnote w:type="continuationSeparator" w:id="0">
    <w:p w14:paraId="7FABFA43" w14:textId="77777777" w:rsidR="00351F62" w:rsidRDefault="00351F62" w:rsidP="005A20E2">
      <w:r>
        <w:continuationSeparator/>
      </w:r>
    </w:p>
    <w:p w14:paraId="03ACD08F" w14:textId="77777777" w:rsidR="00351F62" w:rsidRDefault="00351F62"/>
    <w:p w14:paraId="17C9B27A" w14:textId="77777777" w:rsidR="00351F62" w:rsidRDefault="00351F62" w:rsidP="009B4773"/>
    <w:p w14:paraId="2FD0B276" w14:textId="77777777" w:rsidR="00351F62" w:rsidRDefault="00351F62" w:rsidP="00513832"/>
    <w:p w14:paraId="745B1EEC" w14:textId="77777777" w:rsidR="00351F62" w:rsidRDefault="00351F6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F266B" w14:textId="123BEA2E" w:rsidR="004C6F3E" w:rsidRPr="005674B4" w:rsidRDefault="004C6F3E" w:rsidP="003639D2">
    <w:pPr>
      <w:pStyle w:val="Header1"/>
      <w:rPr>
        <w:rFonts w:ascii="Times New Roman" w:hAnsi="Times New Roman" w:cs="Times New Roman"/>
        <w:color w:val="000000" w:themeColor="text1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96128" behindDoc="1" locked="0" layoutInCell="1" allowOverlap="1" wp14:anchorId="52F3DE64" wp14:editId="6DEF216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847725"/>
              <wp:effectExtent l="0" t="0" r="0" b="9525"/>
              <wp:wrapNone/>
              <wp:docPr id="13" name="Text Box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84772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  <a:alpha val="14902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69D3DE" w14:textId="77777777" w:rsidR="004C6F3E" w:rsidRDefault="004C6F3E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F3DE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&quot;&quot;" style="position:absolute;margin-left:0;margin-top:0;width:11in;height:66.75pt;z-index:-25162035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" fillcolor="#5a5a5a [2109]" stroked="f">
              <v:fill opacity="9766f"/>
              <v:textbox inset="20mm,8mm">
                <w:txbxContent>
                  <w:p w14:paraId="7169D3DE" w14:textId="77777777" w:rsidR="004C6F3E" w:rsidRDefault="004C6F3E" w:rsidP="0003123C"/>
                </w:txbxContent>
              </v:textbox>
              <w10:wrap anchorx="page" anchory="page"/>
            </v:shape>
          </w:pict>
        </mc:Fallback>
      </mc:AlternateContent>
    </w:r>
    <w:sdt>
      <w:sdtPr>
        <w:rPr>
          <w:rFonts w:ascii="Times New Roman" w:hAnsi="Times New Roman" w:cs="Times New Roman"/>
          <w:color w:val="000000" w:themeColor="text1"/>
        </w:rPr>
        <w:alias w:val="Title"/>
        <w:tag w:val=""/>
        <w:id w:val="-611985797"/>
        <w:placeholder>
          <w:docPart w:val="BD1B3294669A4824A8EDD6010B10CE0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/>
      <w:sdtContent>
        <w:r w:rsidRPr="005674B4">
          <w:rPr>
            <w:rFonts w:ascii="Times New Roman" w:hAnsi="Times New Roman" w:cs="Times New Roman"/>
            <w:color w:val="000000" w:themeColor="text1"/>
          </w:rPr>
          <w:t>Link2Care Agenda</w:t>
        </w:r>
      </w:sdtContent>
    </w:sdt>
  </w:p>
  <w:p w14:paraId="5B21C2D7" w14:textId="753B1198" w:rsidR="004C6F3E" w:rsidRPr="005674B4" w:rsidRDefault="004C6F3E" w:rsidP="003D6AFD">
    <w:pPr>
      <w:pStyle w:val="Header"/>
      <w:spacing w:after="48"/>
      <w:rPr>
        <w:rFonts w:ascii="Times New Roman" w:hAnsi="Times New Roman" w:cs="Times New Roman"/>
      </w:rPr>
    </w:pPr>
    <w:r w:rsidRPr="005674B4">
      <w:rPr>
        <w:rFonts w:ascii="Times New Roman" w:hAnsi="Times New Roman" w:cs="Times New Roman"/>
      </w:rPr>
      <w:t xml:space="preserve">Quarter </w:t>
    </w:r>
    <w:r w:rsidR="00A93852">
      <w:rPr>
        <w:rFonts w:ascii="Times New Roman" w:hAnsi="Times New Roman" w:cs="Times New Roman"/>
      </w:rPr>
      <w:t>4</w:t>
    </w:r>
    <w:r w:rsidRPr="005674B4">
      <w:rPr>
        <w:rFonts w:ascii="Times New Roman" w:hAnsi="Times New Roman" w:cs="Times New Roman"/>
      </w:rPr>
      <w:t xml:space="preserve"> – </w:t>
    </w:r>
    <w:r w:rsidR="00A93852">
      <w:rPr>
        <w:rFonts w:ascii="Times New Roman" w:hAnsi="Times New Roman" w:cs="Times New Roman"/>
      </w:rPr>
      <w:t>December</w:t>
    </w:r>
    <w:r w:rsidRPr="005674B4">
      <w:rPr>
        <w:rFonts w:ascii="Times New Roman" w:hAnsi="Times New Roman" w:cs="Times New Roman"/>
      </w:rPr>
      <w:t xml:space="preserve"> </w:t>
    </w:r>
    <w:r w:rsidR="003E0C31">
      <w:rPr>
        <w:rFonts w:ascii="Times New Roman" w:hAnsi="Times New Roman" w:cs="Times New Roman"/>
      </w:rPr>
      <w:t>1</w:t>
    </w:r>
    <w:r w:rsidRPr="005674B4">
      <w:rPr>
        <w:rFonts w:ascii="Times New Roman" w:hAnsi="Times New Roman" w:cs="Times New Roman"/>
      </w:rPr>
      <w:t>, 202</w:t>
    </w:r>
    <w:r w:rsidR="000100B5">
      <w:rPr>
        <w:rFonts w:ascii="Times New Roman" w:hAnsi="Times New Roman" w:cs="Times New Roman"/>
      </w:rPr>
      <w:t>1</w:t>
    </w:r>
  </w:p>
  <w:p w14:paraId="4C8A1324" w14:textId="77777777" w:rsidR="006609B4" w:rsidRDefault="006609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6B4C8" w14:textId="67DDE6D9" w:rsidR="004C6F3E" w:rsidRDefault="004C6F3E" w:rsidP="00A67285">
    <w:pPr>
      <w:pStyle w:val="Header"/>
      <w:spacing w:after="48"/>
    </w:pPr>
  </w:p>
  <w:p w14:paraId="444493A9" w14:textId="77777777" w:rsidR="006609B4" w:rsidRDefault="006609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C28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2" w15:restartNumberingAfterBreak="0">
    <w:nsid w:val="FFFFFF88"/>
    <w:multiLevelType w:val="singleLevel"/>
    <w:tmpl w:val="EE34F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A2A00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91F2A"/>
    <w:multiLevelType w:val="hybridMultilevel"/>
    <w:tmpl w:val="6DC0BC34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C31ABB"/>
    <w:multiLevelType w:val="multilevel"/>
    <w:tmpl w:val="633C524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3A86343"/>
    <w:multiLevelType w:val="hybridMultilevel"/>
    <w:tmpl w:val="DCAC3568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533D15"/>
    <w:multiLevelType w:val="hybridMultilevel"/>
    <w:tmpl w:val="C234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AB62834"/>
    <w:multiLevelType w:val="hybridMultilevel"/>
    <w:tmpl w:val="C08C66B0"/>
    <w:lvl w:ilvl="0" w:tplc="CFD2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566B04"/>
    <w:multiLevelType w:val="hybridMultilevel"/>
    <w:tmpl w:val="7E7A932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920324"/>
    <w:multiLevelType w:val="hybridMultilevel"/>
    <w:tmpl w:val="6AF8351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832639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182CA5"/>
    <w:multiLevelType w:val="hybridMultilevel"/>
    <w:tmpl w:val="F482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7B872C6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31351"/>
    <w:multiLevelType w:val="hybridMultilevel"/>
    <w:tmpl w:val="72966E82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E6C7223"/>
    <w:multiLevelType w:val="hybridMultilevel"/>
    <w:tmpl w:val="D6F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8F198D"/>
    <w:multiLevelType w:val="hybridMultilevel"/>
    <w:tmpl w:val="03680CDA"/>
    <w:lvl w:ilvl="0" w:tplc="8376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425193"/>
    <w:multiLevelType w:val="hybridMultilevel"/>
    <w:tmpl w:val="2B4662AC"/>
    <w:lvl w:ilvl="0" w:tplc="F27AD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8C1828"/>
    <w:multiLevelType w:val="multilevel"/>
    <w:tmpl w:val="F112D616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color w:val="000000" w:themeColor="text1"/>
        <w:u w:color="F0CDA1" w:themeColor="accent1"/>
      </w:rPr>
    </w:lvl>
    <w:lvl w:ilvl="1">
      <w:start w:val="1"/>
      <w:numFmt w:val="lowerLetter"/>
      <w:pStyle w:val="ListNumber2"/>
      <w:lvlText w:val="%2."/>
      <w:lvlJc w:val="left"/>
      <w:pPr>
        <w:ind w:left="360" w:hanging="360"/>
      </w:pPr>
      <w:rPr>
        <w:rFonts w:hint="default"/>
        <w:color w:val="107082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2926AB"/>
    <w:multiLevelType w:val="hybridMultilevel"/>
    <w:tmpl w:val="74EAD57A"/>
    <w:lvl w:ilvl="0" w:tplc="21DA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26156C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E76D8D"/>
    <w:multiLevelType w:val="multilevel"/>
    <w:tmpl w:val="2C1CB2B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61D02171"/>
    <w:multiLevelType w:val="hybridMultilevel"/>
    <w:tmpl w:val="68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FE6E66"/>
    <w:multiLevelType w:val="hybridMultilevel"/>
    <w:tmpl w:val="040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DB023C"/>
    <w:multiLevelType w:val="hybridMultilevel"/>
    <w:tmpl w:val="02829B4A"/>
    <w:lvl w:ilvl="0" w:tplc="CB6EC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1F4F44"/>
    <w:multiLevelType w:val="hybridMultilevel"/>
    <w:tmpl w:val="7F5EAAF0"/>
    <w:lvl w:ilvl="0" w:tplc="302A1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204E54"/>
    <w:multiLevelType w:val="multilevel"/>
    <w:tmpl w:val="85300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7961309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14156"/>
    <w:multiLevelType w:val="multilevel"/>
    <w:tmpl w:val="7C425EA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9"/>
  </w:num>
  <w:num w:numId="2">
    <w:abstractNumId w:val="38"/>
  </w:num>
  <w:num w:numId="3">
    <w:abstractNumId w:val="19"/>
  </w:num>
  <w:num w:numId="4">
    <w:abstractNumId w:val="27"/>
  </w:num>
  <w:num w:numId="5">
    <w:abstractNumId w:val="15"/>
  </w:num>
  <w:num w:numId="6">
    <w:abstractNumId w:val="9"/>
  </w:num>
  <w:num w:numId="7">
    <w:abstractNumId w:val="37"/>
  </w:num>
  <w:num w:numId="8">
    <w:abstractNumId w:val="14"/>
  </w:num>
  <w:num w:numId="9">
    <w:abstractNumId w:val="40"/>
  </w:num>
  <w:num w:numId="10">
    <w:abstractNumId w:val="33"/>
  </w:num>
  <w:num w:numId="11">
    <w:abstractNumId w:val="4"/>
  </w:num>
  <w:num w:numId="12">
    <w:abstractNumId w:val="12"/>
  </w:num>
  <w:num w:numId="13">
    <w:abstractNumId w:val="18"/>
  </w:num>
  <w:num w:numId="14">
    <w:abstractNumId w:val="26"/>
  </w:num>
  <w:num w:numId="15">
    <w:abstractNumId w:val="22"/>
  </w:num>
  <w:num w:numId="16">
    <w:abstractNumId w:val="8"/>
  </w:num>
  <w:num w:numId="17">
    <w:abstractNumId w:val="28"/>
  </w:num>
  <w:num w:numId="18">
    <w:abstractNumId w:val="41"/>
  </w:num>
  <w:num w:numId="19">
    <w:abstractNumId w:val="11"/>
  </w:num>
  <w:num w:numId="20">
    <w:abstractNumId w:val="31"/>
  </w:num>
  <w:num w:numId="21">
    <w:abstractNumId w:val="13"/>
  </w:num>
  <w:num w:numId="22">
    <w:abstractNumId w:val="23"/>
  </w:num>
  <w:num w:numId="23">
    <w:abstractNumId w:val="25"/>
  </w:num>
  <w:num w:numId="24">
    <w:abstractNumId w:val="21"/>
  </w:num>
  <w:num w:numId="25">
    <w:abstractNumId w:val="24"/>
  </w:num>
  <w:num w:numId="26">
    <w:abstractNumId w:val="10"/>
  </w:num>
  <w:num w:numId="27">
    <w:abstractNumId w:val="35"/>
  </w:num>
  <w:num w:numId="28">
    <w:abstractNumId w:val="17"/>
  </w:num>
  <w:num w:numId="29">
    <w:abstractNumId w:val="6"/>
  </w:num>
  <w:num w:numId="30">
    <w:abstractNumId w:val="20"/>
  </w:num>
  <w:num w:numId="31">
    <w:abstractNumId w:val="5"/>
  </w:num>
  <w:num w:numId="32">
    <w:abstractNumId w:val="30"/>
  </w:num>
  <w:num w:numId="33">
    <w:abstractNumId w:val="32"/>
  </w:num>
  <w:num w:numId="34">
    <w:abstractNumId w:val="3"/>
  </w:num>
  <w:num w:numId="35">
    <w:abstractNumId w:val="1"/>
  </w:num>
  <w:num w:numId="36">
    <w:abstractNumId w:val="2"/>
  </w:num>
  <w:num w:numId="37">
    <w:abstractNumId w:val="0"/>
  </w:num>
  <w:num w:numId="38">
    <w:abstractNumId w:val="36"/>
  </w:num>
  <w:num w:numId="3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4"/>
  </w:num>
  <w:num w:numId="47">
    <w:abstractNumId w:val="7"/>
  </w:num>
  <w:num w:numId="48">
    <w:abstractNumId w:val="42"/>
  </w:num>
  <w:num w:numId="49">
    <w:abstractNumId w:val="39"/>
  </w:num>
  <w:num w:numId="50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pile-doc-id" w:val="E316S663H153F767"/>
    <w:docVar w:name="paperpile-doc-name" w:val="template_l2c_quarterly_report.docx"/>
  </w:docVars>
  <w:rsids>
    <w:rsidRoot w:val="006F16B5"/>
    <w:rsid w:val="0000092E"/>
    <w:rsid w:val="0000277B"/>
    <w:rsid w:val="00004FBE"/>
    <w:rsid w:val="000050BD"/>
    <w:rsid w:val="000100B5"/>
    <w:rsid w:val="00011029"/>
    <w:rsid w:val="00012A83"/>
    <w:rsid w:val="0001498A"/>
    <w:rsid w:val="00017C3C"/>
    <w:rsid w:val="00017D11"/>
    <w:rsid w:val="000209F5"/>
    <w:rsid w:val="00021F2E"/>
    <w:rsid w:val="00026EAE"/>
    <w:rsid w:val="0003123C"/>
    <w:rsid w:val="00032A10"/>
    <w:rsid w:val="000339AC"/>
    <w:rsid w:val="00036CA2"/>
    <w:rsid w:val="00043FFE"/>
    <w:rsid w:val="00044074"/>
    <w:rsid w:val="0004430C"/>
    <w:rsid w:val="0004795A"/>
    <w:rsid w:val="00063A8A"/>
    <w:rsid w:val="00063B51"/>
    <w:rsid w:val="0006583E"/>
    <w:rsid w:val="00066DE2"/>
    <w:rsid w:val="00077931"/>
    <w:rsid w:val="00083516"/>
    <w:rsid w:val="00084E91"/>
    <w:rsid w:val="000900B6"/>
    <w:rsid w:val="000A649E"/>
    <w:rsid w:val="000A7626"/>
    <w:rsid w:val="000B021D"/>
    <w:rsid w:val="000B2D28"/>
    <w:rsid w:val="000B3645"/>
    <w:rsid w:val="000B4031"/>
    <w:rsid w:val="000B5DA2"/>
    <w:rsid w:val="000C1C28"/>
    <w:rsid w:val="000C3DFA"/>
    <w:rsid w:val="000C43D1"/>
    <w:rsid w:val="000C5872"/>
    <w:rsid w:val="000E0979"/>
    <w:rsid w:val="000E0F0F"/>
    <w:rsid w:val="000E1544"/>
    <w:rsid w:val="000E17A9"/>
    <w:rsid w:val="000E5D62"/>
    <w:rsid w:val="000F0991"/>
    <w:rsid w:val="000F1E33"/>
    <w:rsid w:val="000F2D65"/>
    <w:rsid w:val="000F47C0"/>
    <w:rsid w:val="000F565A"/>
    <w:rsid w:val="00104094"/>
    <w:rsid w:val="00104AEC"/>
    <w:rsid w:val="001155CE"/>
    <w:rsid w:val="001225D9"/>
    <w:rsid w:val="00123AAB"/>
    <w:rsid w:val="0012403E"/>
    <w:rsid w:val="00124370"/>
    <w:rsid w:val="00146ABA"/>
    <w:rsid w:val="001514FB"/>
    <w:rsid w:val="0015476B"/>
    <w:rsid w:val="0015480B"/>
    <w:rsid w:val="00160392"/>
    <w:rsid w:val="00164319"/>
    <w:rsid w:val="00167FD0"/>
    <w:rsid w:val="00172FA9"/>
    <w:rsid w:val="00174169"/>
    <w:rsid w:val="00186FF5"/>
    <w:rsid w:val="00187788"/>
    <w:rsid w:val="001A5429"/>
    <w:rsid w:val="001C24FF"/>
    <w:rsid w:val="001C6D24"/>
    <w:rsid w:val="001D1C22"/>
    <w:rsid w:val="001E11F1"/>
    <w:rsid w:val="001E1E58"/>
    <w:rsid w:val="001E3AEB"/>
    <w:rsid w:val="00206719"/>
    <w:rsid w:val="00207A17"/>
    <w:rsid w:val="0021550D"/>
    <w:rsid w:val="002245D1"/>
    <w:rsid w:val="002264B2"/>
    <w:rsid w:val="002264D8"/>
    <w:rsid w:val="00226FFA"/>
    <w:rsid w:val="00227F69"/>
    <w:rsid w:val="00240312"/>
    <w:rsid w:val="00247B17"/>
    <w:rsid w:val="00252E4A"/>
    <w:rsid w:val="002642A8"/>
    <w:rsid w:val="002715BB"/>
    <w:rsid w:val="00274965"/>
    <w:rsid w:val="002819FA"/>
    <w:rsid w:val="002861F3"/>
    <w:rsid w:val="002865B9"/>
    <w:rsid w:val="0029010F"/>
    <w:rsid w:val="002919FB"/>
    <w:rsid w:val="002955AB"/>
    <w:rsid w:val="002A137B"/>
    <w:rsid w:val="002A7D5F"/>
    <w:rsid w:val="002B7415"/>
    <w:rsid w:val="002C1562"/>
    <w:rsid w:val="002C3909"/>
    <w:rsid w:val="002D0EA8"/>
    <w:rsid w:val="002D77A4"/>
    <w:rsid w:val="002E0FBC"/>
    <w:rsid w:val="002F258F"/>
    <w:rsid w:val="0031130D"/>
    <w:rsid w:val="00313EF9"/>
    <w:rsid w:val="00314A6F"/>
    <w:rsid w:val="00321E5A"/>
    <w:rsid w:val="00325150"/>
    <w:rsid w:val="00334394"/>
    <w:rsid w:val="00347AF5"/>
    <w:rsid w:val="00351F62"/>
    <w:rsid w:val="00353F9A"/>
    <w:rsid w:val="00355AFB"/>
    <w:rsid w:val="00356D43"/>
    <w:rsid w:val="00360F98"/>
    <w:rsid w:val="00361E90"/>
    <w:rsid w:val="00362478"/>
    <w:rsid w:val="003639D2"/>
    <w:rsid w:val="00364DC2"/>
    <w:rsid w:val="003704CE"/>
    <w:rsid w:val="00374421"/>
    <w:rsid w:val="0038144C"/>
    <w:rsid w:val="0038646A"/>
    <w:rsid w:val="0039637E"/>
    <w:rsid w:val="00396BA9"/>
    <w:rsid w:val="003A1203"/>
    <w:rsid w:val="003A5887"/>
    <w:rsid w:val="003A6214"/>
    <w:rsid w:val="003A761A"/>
    <w:rsid w:val="003B5758"/>
    <w:rsid w:val="003C01B2"/>
    <w:rsid w:val="003C0F28"/>
    <w:rsid w:val="003D3190"/>
    <w:rsid w:val="003D59A7"/>
    <w:rsid w:val="003D6AFD"/>
    <w:rsid w:val="003E0C31"/>
    <w:rsid w:val="003E78A7"/>
    <w:rsid w:val="003F0714"/>
    <w:rsid w:val="003F13B0"/>
    <w:rsid w:val="003F5F4A"/>
    <w:rsid w:val="00403423"/>
    <w:rsid w:val="00415A80"/>
    <w:rsid w:val="00422BFD"/>
    <w:rsid w:val="00423148"/>
    <w:rsid w:val="004262DD"/>
    <w:rsid w:val="0042646F"/>
    <w:rsid w:val="00435096"/>
    <w:rsid w:val="00437F4D"/>
    <w:rsid w:val="004411FB"/>
    <w:rsid w:val="004419E2"/>
    <w:rsid w:val="00443212"/>
    <w:rsid w:val="00450501"/>
    <w:rsid w:val="0045580C"/>
    <w:rsid w:val="004655D3"/>
    <w:rsid w:val="0046758D"/>
    <w:rsid w:val="0047123D"/>
    <w:rsid w:val="00490118"/>
    <w:rsid w:val="0049083F"/>
    <w:rsid w:val="00491E8F"/>
    <w:rsid w:val="00493EC0"/>
    <w:rsid w:val="00495909"/>
    <w:rsid w:val="004B1141"/>
    <w:rsid w:val="004B3577"/>
    <w:rsid w:val="004B39C8"/>
    <w:rsid w:val="004B5251"/>
    <w:rsid w:val="004B588F"/>
    <w:rsid w:val="004C0453"/>
    <w:rsid w:val="004C432D"/>
    <w:rsid w:val="004C6F3E"/>
    <w:rsid w:val="004C7B3E"/>
    <w:rsid w:val="004D0E7F"/>
    <w:rsid w:val="004E0B3D"/>
    <w:rsid w:val="004E2F85"/>
    <w:rsid w:val="004E6D89"/>
    <w:rsid w:val="004F3E91"/>
    <w:rsid w:val="004F4679"/>
    <w:rsid w:val="004F71BC"/>
    <w:rsid w:val="005048EF"/>
    <w:rsid w:val="005106AD"/>
    <w:rsid w:val="00510F2A"/>
    <w:rsid w:val="00513832"/>
    <w:rsid w:val="00517064"/>
    <w:rsid w:val="00522F4E"/>
    <w:rsid w:val="0052424E"/>
    <w:rsid w:val="00526C37"/>
    <w:rsid w:val="00533047"/>
    <w:rsid w:val="00534EB9"/>
    <w:rsid w:val="00536494"/>
    <w:rsid w:val="005579B4"/>
    <w:rsid w:val="005636C4"/>
    <w:rsid w:val="00563E17"/>
    <w:rsid w:val="005674B4"/>
    <w:rsid w:val="00567626"/>
    <w:rsid w:val="0057208C"/>
    <w:rsid w:val="0057604C"/>
    <w:rsid w:val="00577B45"/>
    <w:rsid w:val="0058158F"/>
    <w:rsid w:val="005854DB"/>
    <w:rsid w:val="0058624E"/>
    <w:rsid w:val="005919AF"/>
    <w:rsid w:val="00594E8D"/>
    <w:rsid w:val="005A20E2"/>
    <w:rsid w:val="005A46F3"/>
    <w:rsid w:val="005B6A1A"/>
    <w:rsid w:val="005C363E"/>
    <w:rsid w:val="005C7CB8"/>
    <w:rsid w:val="005C7E0C"/>
    <w:rsid w:val="005D2146"/>
    <w:rsid w:val="005E26E7"/>
    <w:rsid w:val="005E3E97"/>
    <w:rsid w:val="005F0EBE"/>
    <w:rsid w:val="005F6388"/>
    <w:rsid w:val="006137D7"/>
    <w:rsid w:val="00616366"/>
    <w:rsid w:val="00623719"/>
    <w:rsid w:val="00625FD2"/>
    <w:rsid w:val="0062624B"/>
    <w:rsid w:val="006275DE"/>
    <w:rsid w:val="006301A6"/>
    <w:rsid w:val="00630ED0"/>
    <w:rsid w:val="006329E1"/>
    <w:rsid w:val="00633E73"/>
    <w:rsid w:val="00636365"/>
    <w:rsid w:val="00637C0B"/>
    <w:rsid w:val="006403A0"/>
    <w:rsid w:val="00645047"/>
    <w:rsid w:val="00650B4D"/>
    <w:rsid w:val="0065352C"/>
    <w:rsid w:val="00655308"/>
    <w:rsid w:val="00655536"/>
    <w:rsid w:val="006567C9"/>
    <w:rsid w:val="00660720"/>
    <w:rsid w:val="006609B4"/>
    <w:rsid w:val="00660F67"/>
    <w:rsid w:val="00664450"/>
    <w:rsid w:val="00685B4E"/>
    <w:rsid w:val="006903EC"/>
    <w:rsid w:val="006936EB"/>
    <w:rsid w:val="006A083F"/>
    <w:rsid w:val="006A56FC"/>
    <w:rsid w:val="006A5E02"/>
    <w:rsid w:val="006B048A"/>
    <w:rsid w:val="006B1E69"/>
    <w:rsid w:val="006B2383"/>
    <w:rsid w:val="006C4D5C"/>
    <w:rsid w:val="006D0144"/>
    <w:rsid w:val="006E1049"/>
    <w:rsid w:val="006E3FC8"/>
    <w:rsid w:val="006F16B5"/>
    <w:rsid w:val="006F38DB"/>
    <w:rsid w:val="00712AA4"/>
    <w:rsid w:val="00713E4E"/>
    <w:rsid w:val="007157EF"/>
    <w:rsid w:val="00716599"/>
    <w:rsid w:val="007208FF"/>
    <w:rsid w:val="00722DC3"/>
    <w:rsid w:val="00725ABA"/>
    <w:rsid w:val="0073649F"/>
    <w:rsid w:val="0073670F"/>
    <w:rsid w:val="00740FCE"/>
    <w:rsid w:val="00741815"/>
    <w:rsid w:val="007516DC"/>
    <w:rsid w:val="00753E67"/>
    <w:rsid w:val="00757514"/>
    <w:rsid w:val="00757AB5"/>
    <w:rsid w:val="00776C75"/>
    <w:rsid w:val="0078010D"/>
    <w:rsid w:val="00784AB5"/>
    <w:rsid w:val="007875CE"/>
    <w:rsid w:val="00794B46"/>
    <w:rsid w:val="007A645A"/>
    <w:rsid w:val="007B17C4"/>
    <w:rsid w:val="007B1F5A"/>
    <w:rsid w:val="007B23C3"/>
    <w:rsid w:val="007B3AB6"/>
    <w:rsid w:val="007B5AFF"/>
    <w:rsid w:val="007B7104"/>
    <w:rsid w:val="007C03AA"/>
    <w:rsid w:val="007C0C1A"/>
    <w:rsid w:val="007C136F"/>
    <w:rsid w:val="007C5602"/>
    <w:rsid w:val="007C5AF4"/>
    <w:rsid w:val="007C6B37"/>
    <w:rsid w:val="007D3037"/>
    <w:rsid w:val="007D40C7"/>
    <w:rsid w:val="007D40E3"/>
    <w:rsid w:val="007D5767"/>
    <w:rsid w:val="007D5CB9"/>
    <w:rsid w:val="007E639F"/>
    <w:rsid w:val="007E73CE"/>
    <w:rsid w:val="007F1229"/>
    <w:rsid w:val="007F793B"/>
    <w:rsid w:val="0081066B"/>
    <w:rsid w:val="0081086A"/>
    <w:rsid w:val="00813EC8"/>
    <w:rsid w:val="00817F8C"/>
    <w:rsid w:val="0082491D"/>
    <w:rsid w:val="008323D0"/>
    <w:rsid w:val="0083428B"/>
    <w:rsid w:val="008342C7"/>
    <w:rsid w:val="00843A27"/>
    <w:rsid w:val="00846B88"/>
    <w:rsid w:val="00847BAC"/>
    <w:rsid w:val="008509BF"/>
    <w:rsid w:val="00851724"/>
    <w:rsid w:val="008645A2"/>
    <w:rsid w:val="00865EA0"/>
    <w:rsid w:val="008716EC"/>
    <w:rsid w:val="00876F99"/>
    <w:rsid w:val="008820B3"/>
    <w:rsid w:val="00886169"/>
    <w:rsid w:val="0089410F"/>
    <w:rsid w:val="00895905"/>
    <w:rsid w:val="008965F6"/>
    <w:rsid w:val="008A2B5E"/>
    <w:rsid w:val="008A4AAE"/>
    <w:rsid w:val="008A70D6"/>
    <w:rsid w:val="008A763A"/>
    <w:rsid w:val="008C6944"/>
    <w:rsid w:val="008C78FD"/>
    <w:rsid w:val="008D3386"/>
    <w:rsid w:val="008E16A6"/>
    <w:rsid w:val="008E5E67"/>
    <w:rsid w:val="008F3296"/>
    <w:rsid w:val="008F507A"/>
    <w:rsid w:val="008F704C"/>
    <w:rsid w:val="009013FB"/>
    <w:rsid w:val="00901E94"/>
    <w:rsid w:val="0090206C"/>
    <w:rsid w:val="00902998"/>
    <w:rsid w:val="00903545"/>
    <w:rsid w:val="00911720"/>
    <w:rsid w:val="00912C1B"/>
    <w:rsid w:val="00913311"/>
    <w:rsid w:val="00913D19"/>
    <w:rsid w:val="00916CCF"/>
    <w:rsid w:val="0092125E"/>
    <w:rsid w:val="009215DD"/>
    <w:rsid w:val="00921EC8"/>
    <w:rsid w:val="00924319"/>
    <w:rsid w:val="00927776"/>
    <w:rsid w:val="00930F2D"/>
    <w:rsid w:val="0093242A"/>
    <w:rsid w:val="0093432B"/>
    <w:rsid w:val="009351F3"/>
    <w:rsid w:val="009355C2"/>
    <w:rsid w:val="00942A2C"/>
    <w:rsid w:val="00945F83"/>
    <w:rsid w:val="00951204"/>
    <w:rsid w:val="00952A7A"/>
    <w:rsid w:val="0095369F"/>
    <w:rsid w:val="009537BE"/>
    <w:rsid w:val="00953993"/>
    <w:rsid w:val="009559ED"/>
    <w:rsid w:val="00955F21"/>
    <w:rsid w:val="0095701A"/>
    <w:rsid w:val="00961C61"/>
    <w:rsid w:val="009676BB"/>
    <w:rsid w:val="00972914"/>
    <w:rsid w:val="00974BF8"/>
    <w:rsid w:val="009754ED"/>
    <w:rsid w:val="00995F37"/>
    <w:rsid w:val="009A07F1"/>
    <w:rsid w:val="009A13EE"/>
    <w:rsid w:val="009A3B33"/>
    <w:rsid w:val="009A45A0"/>
    <w:rsid w:val="009B2DF6"/>
    <w:rsid w:val="009B35B5"/>
    <w:rsid w:val="009B3A56"/>
    <w:rsid w:val="009B4773"/>
    <w:rsid w:val="009B4A28"/>
    <w:rsid w:val="009C3903"/>
    <w:rsid w:val="009D2556"/>
    <w:rsid w:val="009E0053"/>
    <w:rsid w:val="009E0527"/>
    <w:rsid w:val="009E56BD"/>
    <w:rsid w:val="009E6130"/>
    <w:rsid w:val="009E759C"/>
    <w:rsid w:val="009F1D01"/>
    <w:rsid w:val="00A06280"/>
    <w:rsid w:val="00A23F0A"/>
    <w:rsid w:val="00A32AE1"/>
    <w:rsid w:val="00A371D8"/>
    <w:rsid w:val="00A42C17"/>
    <w:rsid w:val="00A45707"/>
    <w:rsid w:val="00A56887"/>
    <w:rsid w:val="00A6007D"/>
    <w:rsid w:val="00A630FD"/>
    <w:rsid w:val="00A67285"/>
    <w:rsid w:val="00A70430"/>
    <w:rsid w:val="00A70CBF"/>
    <w:rsid w:val="00A73745"/>
    <w:rsid w:val="00A74169"/>
    <w:rsid w:val="00A74908"/>
    <w:rsid w:val="00A852C3"/>
    <w:rsid w:val="00A91213"/>
    <w:rsid w:val="00A93852"/>
    <w:rsid w:val="00A960DC"/>
    <w:rsid w:val="00AA29B1"/>
    <w:rsid w:val="00AA387F"/>
    <w:rsid w:val="00AA66D7"/>
    <w:rsid w:val="00AA6F93"/>
    <w:rsid w:val="00AB62C7"/>
    <w:rsid w:val="00AC2672"/>
    <w:rsid w:val="00AC3653"/>
    <w:rsid w:val="00AC5E05"/>
    <w:rsid w:val="00AD2E60"/>
    <w:rsid w:val="00AE0241"/>
    <w:rsid w:val="00AE1DC1"/>
    <w:rsid w:val="00AE5008"/>
    <w:rsid w:val="00AE7B33"/>
    <w:rsid w:val="00AF3287"/>
    <w:rsid w:val="00AF7600"/>
    <w:rsid w:val="00B02B08"/>
    <w:rsid w:val="00B04163"/>
    <w:rsid w:val="00B12D81"/>
    <w:rsid w:val="00B201E7"/>
    <w:rsid w:val="00B22915"/>
    <w:rsid w:val="00B24C1A"/>
    <w:rsid w:val="00B26302"/>
    <w:rsid w:val="00B31A3F"/>
    <w:rsid w:val="00B36491"/>
    <w:rsid w:val="00B37B3B"/>
    <w:rsid w:val="00B40ED0"/>
    <w:rsid w:val="00B44C47"/>
    <w:rsid w:val="00B50698"/>
    <w:rsid w:val="00B5172C"/>
    <w:rsid w:val="00B51D3A"/>
    <w:rsid w:val="00B52AE9"/>
    <w:rsid w:val="00B54AB2"/>
    <w:rsid w:val="00B57756"/>
    <w:rsid w:val="00B57F4F"/>
    <w:rsid w:val="00B60E4F"/>
    <w:rsid w:val="00B61CD3"/>
    <w:rsid w:val="00B70C54"/>
    <w:rsid w:val="00B7636D"/>
    <w:rsid w:val="00B80CF1"/>
    <w:rsid w:val="00BA2643"/>
    <w:rsid w:val="00BA2A38"/>
    <w:rsid w:val="00BA31C4"/>
    <w:rsid w:val="00BA6FDD"/>
    <w:rsid w:val="00BB0031"/>
    <w:rsid w:val="00BB02E6"/>
    <w:rsid w:val="00BB21F7"/>
    <w:rsid w:val="00BB5099"/>
    <w:rsid w:val="00BC0F66"/>
    <w:rsid w:val="00BC3AD0"/>
    <w:rsid w:val="00BC4B3B"/>
    <w:rsid w:val="00BC7F41"/>
    <w:rsid w:val="00BD078A"/>
    <w:rsid w:val="00BD0C60"/>
    <w:rsid w:val="00BD362C"/>
    <w:rsid w:val="00BE2528"/>
    <w:rsid w:val="00BE71EF"/>
    <w:rsid w:val="00BF190C"/>
    <w:rsid w:val="00C06257"/>
    <w:rsid w:val="00C17BCF"/>
    <w:rsid w:val="00C2067F"/>
    <w:rsid w:val="00C20DDF"/>
    <w:rsid w:val="00C267F2"/>
    <w:rsid w:val="00C27E38"/>
    <w:rsid w:val="00C3038A"/>
    <w:rsid w:val="00C3246A"/>
    <w:rsid w:val="00C470FD"/>
    <w:rsid w:val="00C47A4A"/>
    <w:rsid w:val="00C50070"/>
    <w:rsid w:val="00C51EE8"/>
    <w:rsid w:val="00C65564"/>
    <w:rsid w:val="00C6628F"/>
    <w:rsid w:val="00C74DC1"/>
    <w:rsid w:val="00C77B20"/>
    <w:rsid w:val="00C80714"/>
    <w:rsid w:val="00C85695"/>
    <w:rsid w:val="00C91561"/>
    <w:rsid w:val="00C94555"/>
    <w:rsid w:val="00CA050D"/>
    <w:rsid w:val="00CA1837"/>
    <w:rsid w:val="00CA2A20"/>
    <w:rsid w:val="00CA32AC"/>
    <w:rsid w:val="00CA3B06"/>
    <w:rsid w:val="00CA5C0B"/>
    <w:rsid w:val="00CA61D8"/>
    <w:rsid w:val="00CA7274"/>
    <w:rsid w:val="00CC0EAE"/>
    <w:rsid w:val="00CC4EB6"/>
    <w:rsid w:val="00CD1D98"/>
    <w:rsid w:val="00CD6C13"/>
    <w:rsid w:val="00CE3533"/>
    <w:rsid w:val="00CF1267"/>
    <w:rsid w:val="00CF367C"/>
    <w:rsid w:val="00CF3B8A"/>
    <w:rsid w:val="00D13200"/>
    <w:rsid w:val="00D15938"/>
    <w:rsid w:val="00D26769"/>
    <w:rsid w:val="00D27AF8"/>
    <w:rsid w:val="00D3044F"/>
    <w:rsid w:val="00D30CF1"/>
    <w:rsid w:val="00D35FA1"/>
    <w:rsid w:val="00D4054E"/>
    <w:rsid w:val="00D53400"/>
    <w:rsid w:val="00D601AD"/>
    <w:rsid w:val="00D6543F"/>
    <w:rsid w:val="00D74E0C"/>
    <w:rsid w:val="00D8068C"/>
    <w:rsid w:val="00D94688"/>
    <w:rsid w:val="00DA2D18"/>
    <w:rsid w:val="00DB1CC9"/>
    <w:rsid w:val="00DB5A2E"/>
    <w:rsid w:val="00DB5BCE"/>
    <w:rsid w:val="00DB5C8D"/>
    <w:rsid w:val="00DB69F3"/>
    <w:rsid w:val="00DC0528"/>
    <w:rsid w:val="00DC1104"/>
    <w:rsid w:val="00DC7466"/>
    <w:rsid w:val="00DC7E1C"/>
    <w:rsid w:val="00DE089A"/>
    <w:rsid w:val="00DE2EED"/>
    <w:rsid w:val="00DE65A2"/>
    <w:rsid w:val="00DF2DCC"/>
    <w:rsid w:val="00DF4074"/>
    <w:rsid w:val="00E01D0E"/>
    <w:rsid w:val="00E033D8"/>
    <w:rsid w:val="00E141D3"/>
    <w:rsid w:val="00E16215"/>
    <w:rsid w:val="00E26829"/>
    <w:rsid w:val="00E31650"/>
    <w:rsid w:val="00E35169"/>
    <w:rsid w:val="00E45719"/>
    <w:rsid w:val="00E526F1"/>
    <w:rsid w:val="00E53724"/>
    <w:rsid w:val="00E552C8"/>
    <w:rsid w:val="00E56EA5"/>
    <w:rsid w:val="00E61CAE"/>
    <w:rsid w:val="00E75006"/>
    <w:rsid w:val="00E83005"/>
    <w:rsid w:val="00E84350"/>
    <w:rsid w:val="00E85863"/>
    <w:rsid w:val="00E906ED"/>
    <w:rsid w:val="00E9198C"/>
    <w:rsid w:val="00E91AE4"/>
    <w:rsid w:val="00E92C6D"/>
    <w:rsid w:val="00EA3468"/>
    <w:rsid w:val="00EA3A34"/>
    <w:rsid w:val="00EA431D"/>
    <w:rsid w:val="00EA58FC"/>
    <w:rsid w:val="00EB0A20"/>
    <w:rsid w:val="00EB64ED"/>
    <w:rsid w:val="00EC0E5F"/>
    <w:rsid w:val="00EC4BCD"/>
    <w:rsid w:val="00EC5923"/>
    <w:rsid w:val="00EC7DFA"/>
    <w:rsid w:val="00ED3B66"/>
    <w:rsid w:val="00EE1F33"/>
    <w:rsid w:val="00EE659E"/>
    <w:rsid w:val="00EF48B1"/>
    <w:rsid w:val="00EF4F44"/>
    <w:rsid w:val="00F01EA8"/>
    <w:rsid w:val="00F03040"/>
    <w:rsid w:val="00F05D68"/>
    <w:rsid w:val="00F1243A"/>
    <w:rsid w:val="00F12E28"/>
    <w:rsid w:val="00F15BDF"/>
    <w:rsid w:val="00F217D3"/>
    <w:rsid w:val="00F22FA8"/>
    <w:rsid w:val="00F25963"/>
    <w:rsid w:val="00F33D64"/>
    <w:rsid w:val="00F33F5E"/>
    <w:rsid w:val="00F501D1"/>
    <w:rsid w:val="00F60840"/>
    <w:rsid w:val="00F66449"/>
    <w:rsid w:val="00F75B52"/>
    <w:rsid w:val="00F75B86"/>
    <w:rsid w:val="00F77933"/>
    <w:rsid w:val="00F8411A"/>
    <w:rsid w:val="00F95B06"/>
    <w:rsid w:val="00F96B78"/>
    <w:rsid w:val="00FA2577"/>
    <w:rsid w:val="00FB1673"/>
    <w:rsid w:val="00FB22D4"/>
    <w:rsid w:val="00FB315C"/>
    <w:rsid w:val="00FC002A"/>
    <w:rsid w:val="00FC1405"/>
    <w:rsid w:val="00FC39F1"/>
    <w:rsid w:val="00FD1DA3"/>
    <w:rsid w:val="00FD329A"/>
    <w:rsid w:val="00FE1954"/>
    <w:rsid w:val="00FE2B77"/>
    <w:rsid w:val="00FE2D08"/>
    <w:rsid w:val="00FF0913"/>
    <w:rsid w:val="00FF31E9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F92A9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1D8"/>
    <w:rPr>
      <w:color w:val="595959" w:themeColor="text1" w:themeTint="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5C8D"/>
    <w:pPr>
      <w:keepNext/>
      <w:keepLines/>
      <w:pBdr>
        <w:bottom w:val="single" w:sz="24" w:space="4" w:color="7F7F7F" w:themeColor="text1" w:themeTint="80"/>
      </w:pBdr>
      <w:spacing w:before="360"/>
      <w:outlineLvl w:val="0"/>
    </w:pPr>
    <w:rPr>
      <w:rFonts w:ascii="Times New Roman" w:eastAsiaTheme="majorEastAsia" w:hAnsi="Times New Roman" w:cstheme="majorBidi"/>
      <w:b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664450"/>
    <w:pPr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1A54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AC6C1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A542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rsid w:val="00A67285"/>
    <w:pPr>
      <w:tabs>
        <w:tab w:val="center" w:pos="4844"/>
        <w:tab w:val="right" w:pos="9689"/>
      </w:tabs>
      <w:spacing w:after="600"/>
    </w:pPr>
    <w:rPr>
      <w:rFonts w:cstheme="minorHAnsi"/>
      <w:i/>
      <w:color w:val="331D01"/>
    </w:rPr>
  </w:style>
  <w:style w:type="character" w:customStyle="1" w:styleId="HeaderChar">
    <w:name w:val="Header Char"/>
    <w:basedOn w:val="DefaultParagraphFont"/>
    <w:link w:val="Header"/>
    <w:uiPriority w:val="99"/>
    <w:rsid w:val="00A67285"/>
    <w:rPr>
      <w:rFonts w:cstheme="minorHAnsi"/>
      <w:i/>
      <w:color w:val="331D01"/>
      <w:sz w:val="24"/>
    </w:rPr>
  </w:style>
  <w:style w:type="paragraph" w:styleId="Footer">
    <w:name w:val="footer"/>
    <w:basedOn w:val="Normal"/>
    <w:link w:val="FooterChar"/>
    <w:uiPriority w:val="99"/>
    <w:rsid w:val="005C7E0C"/>
    <w:pPr>
      <w:pBdr>
        <w:top w:val="single" w:sz="8" w:space="1" w:color="64B2C1" w:themeColor="background2"/>
      </w:pBdr>
      <w:tabs>
        <w:tab w:val="right" w:pos="1008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C7E0C"/>
    <w:rPr>
      <w:color w:val="595959" w:themeColor="text1" w:themeTint="A6"/>
      <w:sz w:val="18"/>
    </w:rPr>
  </w:style>
  <w:style w:type="character" w:styleId="PlaceholderText">
    <w:name w:val="Placeholder Text"/>
    <w:basedOn w:val="DefaultParagraphFont"/>
    <w:uiPriority w:val="99"/>
    <w:semiHidden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854DB"/>
    <w:pPr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4DB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4DB"/>
    <w:pPr>
      <w:jc w:val="center"/>
    </w:pPr>
    <w:rPr>
      <w:rFonts w:eastAsiaTheme="minorEastAsia"/>
      <w:i/>
      <w:color w:val="FFFFFF" w:themeColor="background1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A67285"/>
    <w:rPr>
      <w:rFonts w:eastAsiaTheme="minorEastAsia"/>
      <w:i/>
      <w:color w:val="FFFFFF" w:themeColor="background1"/>
      <w:spacing w:val="15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DB5C8D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Default">
    <w:name w:val="Default"/>
    <w:semiHidden/>
    <w:rsid w:val="005D214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ListParagraph">
    <w:name w:val="List Paragraph"/>
    <w:basedOn w:val="Normal"/>
    <w:uiPriority w:val="34"/>
    <w:semiHidden/>
    <w:qFormat/>
    <w:rsid w:val="005D2146"/>
    <w:pPr>
      <w:ind w:left="720"/>
      <w:contextualSpacing/>
    </w:pPr>
  </w:style>
  <w:style w:type="character" w:styleId="SubtleEmphasis">
    <w:name w:val="Subtle Emphasis"/>
    <w:uiPriority w:val="19"/>
    <w:semiHidden/>
    <w:qFormat/>
    <w:rsid w:val="00A67285"/>
    <w:rPr>
      <w:rFonts w:asciiTheme="majorHAnsi" w:hAnsiTheme="majorHAnsi"/>
      <w:b/>
      <w:i/>
      <w:color w:val="107082" w:themeColor="accent2"/>
      <w:sz w:val="28"/>
    </w:rPr>
  </w:style>
  <w:style w:type="character" w:styleId="Emphasis">
    <w:name w:val="Emphasis"/>
    <w:uiPriority w:val="20"/>
    <w:semiHidden/>
    <w:qFormat/>
    <w:rsid w:val="00F33F5E"/>
    <w:rPr>
      <w:rFonts w:cstheme="minorHAnsi"/>
      <w:i/>
      <w:color w:val="331D01"/>
    </w:rPr>
  </w:style>
  <w:style w:type="character" w:styleId="IntenseEmphasis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0779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285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OCHeading">
    <w:name w:val="TOC Heading"/>
    <w:basedOn w:val="Normal"/>
    <w:next w:val="Normal"/>
    <w:uiPriority w:val="39"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OC1">
    <w:name w:val="toc 1"/>
    <w:basedOn w:val="Normal"/>
    <w:next w:val="Normal"/>
    <w:autoRedefine/>
    <w:uiPriority w:val="39"/>
    <w:rsid w:val="001E1E58"/>
    <w:pPr>
      <w:spacing w:after="100"/>
    </w:pPr>
  </w:style>
  <w:style w:type="character" w:styleId="Hyperlink">
    <w:name w:val="Hyperlink"/>
    <w:basedOn w:val="DefaultParagraphFont"/>
    <w:uiPriority w:val="99"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rsid w:val="00D94688"/>
    <w:pPr>
      <w:tabs>
        <w:tab w:val="right" w:leader="dot" w:pos="5256"/>
      </w:tabs>
      <w:spacing w:after="100"/>
      <w:ind w:left="360"/>
    </w:pPr>
  </w:style>
  <w:style w:type="character" w:styleId="CommentReference">
    <w:name w:val="annotation reference"/>
    <w:basedOn w:val="DefaultParagraphFont"/>
    <w:semiHidden/>
    <w:unhideWhenUsed/>
    <w:rsid w:val="007C136F"/>
    <w:rPr>
      <w:sz w:val="16"/>
      <w:szCs w:val="16"/>
    </w:rPr>
  </w:style>
  <w:style w:type="paragraph" w:styleId="NoSpacing">
    <w:name w:val="No Spacing"/>
    <w:uiPriority w:val="1"/>
    <w:semiHidden/>
    <w:qFormat/>
    <w:rsid w:val="009B35B5"/>
    <w:rPr>
      <w:i/>
      <w:color w:val="595959" w:themeColor="text1" w:themeTint="A6"/>
      <w:sz w:val="24"/>
    </w:rPr>
  </w:style>
  <w:style w:type="paragraph" w:styleId="ListBullet">
    <w:name w:val="List Bullet"/>
    <w:basedOn w:val="Normal"/>
    <w:uiPriority w:val="99"/>
    <w:semiHidden/>
    <w:rsid w:val="0003123C"/>
    <w:pPr>
      <w:numPr>
        <w:numId w:val="16"/>
      </w:numPr>
      <w:spacing w:after="200" w:line="276" w:lineRule="auto"/>
      <w:ind w:left="340" w:hanging="340"/>
    </w:pPr>
  </w:style>
  <w:style w:type="paragraph" w:styleId="ListNumber">
    <w:name w:val="List Number"/>
    <w:basedOn w:val="Normal"/>
    <w:uiPriority w:val="99"/>
    <w:qFormat/>
    <w:rsid w:val="00685B4E"/>
    <w:pPr>
      <w:numPr>
        <w:numId w:val="32"/>
      </w:numPr>
      <w:spacing w:line="276" w:lineRule="auto"/>
    </w:pPr>
  </w:style>
  <w:style w:type="character" w:styleId="Strong">
    <w:name w:val="Strong"/>
    <w:basedOn w:val="DefaultParagraphFont"/>
    <w:uiPriority w:val="22"/>
    <w:semiHidden/>
    <w:qFormat/>
    <w:rsid w:val="00BA31C4"/>
    <w:rPr>
      <w:b/>
      <w:bCs/>
    </w:rPr>
  </w:style>
  <w:style w:type="character" w:customStyle="1" w:styleId="Bold">
    <w:name w:val="Bold"/>
    <w:uiPriority w:val="1"/>
    <w:semiHidden/>
    <w:qFormat/>
    <w:rsid w:val="00BA31C4"/>
    <w:rPr>
      <w:b/>
      <w:bCs/>
    </w:rPr>
  </w:style>
  <w:style w:type="paragraph" w:styleId="ListBullet2">
    <w:name w:val="List Bullet 2"/>
    <w:basedOn w:val="Normal"/>
    <w:uiPriority w:val="99"/>
    <w:semiHidden/>
    <w:rsid w:val="00D27AF8"/>
    <w:pPr>
      <w:numPr>
        <w:numId w:val="35"/>
      </w:numPr>
    </w:pPr>
  </w:style>
  <w:style w:type="paragraph" w:customStyle="1" w:styleId="Graphheading1">
    <w:name w:val="Graph heading 1"/>
    <w:basedOn w:val="Normal"/>
    <w:semiHidden/>
    <w:qFormat/>
    <w:rsid w:val="008965F6"/>
    <w:pPr>
      <w:spacing w:after="60"/>
    </w:pPr>
    <w:rPr>
      <w:b/>
      <w:color w:val="054854" w:themeColor="accent3"/>
    </w:rPr>
  </w:style>
  <w:style w:type="paragraph" w:customStyle="1" w:styleId="Graphheading2">
    <w:name w:val="Graph heading 2"/>
    <w:basedOn w:val="Normal"/>
    <w:semiHidden/>
    <w:qFormat/>
    <w:rsid w:val="00664450"/>
    <w:pPr>
      <w:spacing w:after="60"/>
    </w:pPr>
    <w:rPr>
      <w:b/>
      <w:color w:val="F99927" w:themeColor="accent5"/>
    </w:rPr>
  </w:style>
  <w:style w:type="paragraph" w:customStyle="1" w:styleId="Graphheading3">
    <w:name w:val="Graph heading 3"/>
    <w:basedOn w:val="Normal"/>
    <w:semiHidden/>
    <w:qFormat/>
    <w:rsid w:val="00664450"/>
    <w:pPr>
      <w:spacing w:after="60"/>
    </w:pPr>
    <w:rPr>
      <w:b/>
      <w:color w:val="EC7216" w:themeColor="accent6"/>
    </w:rPr>
  </w:style>
  <w:style w:type="paragraph" w:customStyle="1" w:styleId="Graphheading4">
    <w:name w:val="Graph heading 4"/>
    <w:basedOn w:val="Normal"/>
    <w:semiHidden/>
    <w:qFormat/>
    <w:rsid w:val="008965F6"/>
    <w:pPr>
      <w:spacing w:after="60"/>
    </w:pPr>
    <w:rPr>
      <w:b/>
      <w:color w:val="107082" w:themeColor="accent2"/>
    </w:rPr>
  </w:style>
  <w:style w:type="paragraph" w:customStyle="1" w:styleId="Graphbullet">
    <w:name w:val="Graph bullet"/>
    <w:basedOn w:val="Normal"/>
    <w:semiHidden/>
    <w:qFormat/>
    <w:rsid w:val="008965F6"/>
    <w:pPr>
      <w:numPr>
        <w:numId w:val="28"/>
      </w:numPr>
      <w:spacing w:line="216" w:lineRule="auto"/>
      <w:ind w:left="284" w:hanging="284"/>
    </w:pPr>
    <w:rPr>
      <w:sz w:val="20"/>
    </w:rPr>
  </w:style>
  <w:style w:type="paragraph" w:customStyle="1" w:styleId="Graphbullet2">
    <w:name w:val="Graph bullet 2"/>
    <w:basedOn w:val="Normal"/>
    <w:semiHidden/>
    <w:qFormat/>
    <w:rsid w:val="008965F6"/>
    <w:pPr>
      <w:numPr>
        <w:numId w:val="30"/>
      </w:numPr>
      <w:spacing w:line="216" w:lineRule="auto"/>
      <w:ind w:left="284" w:hanging="284"/>
    </w:pPr>
    <w:rPr>
      <w:sz w:val="20"/>
    </w:rPr>
  </w:style>
  <w:style w:type="paragraph" w:customStyle="1" w:styleId="Graphbullet3">
    <w:name w:val="Graph bullet 3"/>
    <w:basedOn w:val="Normal"/>
    <w:semiHidden/>
    <w:qFormat/>
    <w:rsid w:val="008965F6"/>
    <w:pPr>
      <w:numPr>
        <w:numId w:val="29"/>
      </w:numPr>
      <w:spacing w:line="216" w:lineRule="auto"/>
      <w:ind w:left="284" w:hanging="284"/>
    </w:pPr>
    <w:rPr>
      <w:sz w:val="20"/>
    </w:rPr>
  </w:style>
  <w:style w:type="paragraph" w:customStyle="1" w:styleId="Graphbullet4">
    <w:name w:val="Graph bullet 4"/>
    <w:basedOn w:val="Normal"/>
    <w:semiHidden/>
    <w:qFormat/>
    <w:rsid w:val="008965F6"/>
    <w:pPr>
      <w:numPr>
        <w:numId w:val="31"/>
      </w:numPr>
      <w:ind w:left="284" w:hanging="284"/>
    </w:pPr>
    <w:rPr>
      <w:sz w:val="20"/>
    </w:rPr>
  </w:style>
  <w:style w:type="paragraph" w:customStyle="1" w:styleId="TableTextLarge">
    <w:name w:val="Table Text Large"/>
    <w:basedOn w:val="Normal"/>
    <w:semiHidden/>
    <w:qFormat/>
    <w:rsid w:val="00F77933"/>
    <w:rPr>
      <w:color w:val="2F2F2F"/>
      <w:sz w:val="18"/>
    </w:rPr>
  </w:style>
  <w:style w:type="paragraph" w:styleId="ListNumber2">
    <w:name w:val="List Number 2"/>
    <w:basedOn w:val="Normal"/>
    <w:uiPriority w:val="99"/>
    <w:qFormat/>
    <w:rsid w:val="00685B4E"/>
    <w:pPr>
      <w:numPr>
        <w:ilvl w:val="1"/>
        <w:numId w:val="32"/>
      </w:numPr>
      <w:spacing w:line="271" w:lineRule="auto"/>
    </w:pPr>
  </w:style>
  <w:style w:type="paragraph" w:customStyle="1" w:styleId="Checkbox">
    <w:name w:val="Checkbox"/>
    <w:basedOn w:val="Normal"/>
    <w:qFormat/>
    <w:rsid w:val="00A67285"/>
  </w:style>
  <w:style w:type="paragraph" w:customStyle="1" w:styleId="Header1">
    <w:name w:val="Header 1"/>
    <w:basedOn w:val="Normal"/>
    <w:next w:val="Normal"/>
    <w:link w:val="Header1Char"/>
    <w:uiPriority w:val="99"/>
    <w:qFormat/>
    <w:rsid w:val="003639D2"/>
    <w:rPr>
      <w:rFonts w:asciiTheme="majorHAnsi" w:hAnsiTheme="majorHAnsi"/>
      <w:b/>
      <w:caps/>
      <w:color w:val="107082" w:themeColor="accent2"/>
      <w:sz w:val="28"/>
    </w:rPr>
  </w:style>
  <w:style w:type="character" w:customStyle="1" w:styleId="Header1Char">
    <w:name w:val="Header 1 Char"/>
    <w:basedOn w:val="DefaultParagraphFont"/>
    <w:link w:val="Header1"/>
    <w:uiPriority w:val="99"/>
    <w:rsid w:val="00A371D8"/>
    <w:rPr>
      <w:rFonts w:asciiTheme="majorHAnsi" w:hAnsiTheme="majorHAnsi"/>
      <w:b/>
      <w:caps/>
      <w:color w:val="107082" w:themeColor="accent2"/>
      <w:sz w:val="28"/>
    </w:rPr>
  </w:style>
  <w:style w:type="table" w:customStyle="1" w:styleId="TableGrid1">
    <w:name w:val="Table Grid1"/>
    <w:basedOn w:val="TableNormal"/>
    <w:next w:val="TableGrid"/>
    <w:uiPriority w:val="39"/>
    <w:rsid w:val="009E56BD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F15BDF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F15BDF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BD362C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unhideWhenUsed/>
    <w:rsid w:val="00B24C1A"/>
    <w:rPr>
      <w:rFonts w:ascii="Cambria" w:eastAsia="Cambria" w:hAnsi="Cambria" w:cs="Cambria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24C1A"/>
    <w:rPr>
      <w:rFonts w:ascii="Cambria" w:eastAsia="Cambria" w:hAnsi="Cambria" w:cs="Cambria"/>
      <w:sz w:val="20"/>
      <w:szCs w:val="20"/>
    </w:rPr>
  </w:style>
  <w:style w:type="table" w:customStyle="1" w:styleId="TableGrid4">
    <w:name w:val="Table Grid4"/>
    <w:basedOn w:val="TableNormal"/>
    <w:next w:val="TableGrid"/>
    <w:uiPriority w:val="39"/>
    <w:rsid w:val="00C91561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FB22D4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39"/>
    <w:rsid w:val="00FB22D4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39"/>
    <w:rsid w:val="00FB22D4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3B66"/>
    <w:pPr>
      <w:spacing w:before="120" w:after="120"/>
    </w:pPr>
    <w:rPr>
      <w:rFonts w:asciiTheme="minorHAnsi" w:eastAsiaTheme="minorHAnsi" w:hAnsiTheme="minorHAnsi" w:cstheme="minorBidi"/>
      <w:b/>
      <w:bCs/>
      <w:color w:val="595959" w:themeColor="text1" w:themeTint="A6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3B66"/>
    <w:rPr>
      <w:rFonts w:ascii="Cambria" w:eastAsia="Cambria" w:hAnsi="Cambria" w:cs="Cambria"/>
      <w:b/>
      <w:bC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B21F7"/>
    <w:pPr>
      <w:spacing w:after="200"/>
    </w:pPr>
    <w:rPr>
      <w:i/>
      <w:iCs/>
      <w:color w:val="00292E" w:themeColor="text2"/>
      <w:sz w:val="18"/>
      <w:szCs w:val="18"/>
    </w:rPr>
  </w:style>
  <w:style w:type="paragraph" w:styleId="Revision">
    <w:name w:val="Revision"/>
    <w:hidden/>
    <w:uiPriority w:val="99"/>
    <w:semiHidden/>
    <w:rsid w:val="004C6F3E"/>
    <w:rPr>
      <w:color w:val="595959" w:themeColor="text1" w:themeTint="A6"/>
      <w:sz w:val="24"/>
    </w:rPr>
  </w:style>
  <w:style w:type="paragraph" w:customStyle="1" w:styleId="TableCaption">
    <w:name w:val="Table Caption"/>
    <w:basedOn w:val="Normal"/>
    <w:qFormat/>
    <w:rsid w:val="00CF3B8A"/>
    <w:rPr>
      <w:rFonts w:ascii="Times New Roman" w:hAnsi="Times New Roman" w:cs="Times New Roman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webSettings" Target="webSettings.xml"/>
<Relationship Id="rId13" Type="http://schemas.openxmlformats.org/officeDocument/2006/relationships/image" Target="media/image3.png"/>
<Relationship Id="rId18" Type="http://schemas.openxmlformats.org/officeDocument/2006/relationships/footer" Target="footer1.xml"/>
<Relationship Id="rId3" Type="http://schemas.openxmlformats.org/officeDocument/2006/relationships/customXml" Target="../customXml/item3.xml"/>
<Relationship Id="rId21" Type="http://schemas.openxmlformats.org/officeDocument/2006/relationships/fontTable" Target="fontTable.xml"/>
<Relationship Id="rId7" Type="http://schemas.openxmlformats.org/officeDocument/2006/relationships/settings" Target="settings.xml"/>
<Relationship Id="rId12" Type="http://schemas.openxmlformats.org/officeDocument/2006/relationships/image" Target="media/image2.png"/>
<Relationship Id="rId17" Type="http://schemas.openxmlformats.org/officeDocument/2006/relationships/header" Target="header1.xml"/>
<Relationship Id="rId2" Type="http://schemas.openxmlformats.org/officeDocument/2006/relationships/customXml" Target="../customXml/item2.xml"/>
<Relationship Id="rId16" Type="http://schemas.microsoft.com/office/2016/09/relationships/commentsIds" Target="commentsIds.xml"/>
<Relationship Id="rId20" Type="http://schemas.openxmlformats.org/officeDocument/2006/relationships/footer" Target="footer2.xml"/>
<Relationship Id="rId1" Type="http://schemas.openxmlformats.org/officeDocument/2006/relationships/customXml" Target="../customXml/item1.xml"/>
<Relationship Id="rId6" Type="http://schemas.openxmlformats.org/officeDocument/2006/relationships/styles" Target="styles.xml"/>
<Relationship Id="rId11" Type="http://schemas.openxmlformats.org/officeDocument/2006/relationships/image" Target="media/image1.png"/>
<Relationship Id="rId5" Type="http://schemas.openxmlformats.org/officeDocument/2006/relationships/numbering" Target="numbering.xml"/>
<Relationship Id="rId15" Type="http://schemas.microsoft.com/office/2011/relationships/commentsExtended" Target="commentsExtended.xml"/>
<Relationship Id="rId23" Type="http://schemas.openxmlformats.org/officeDocument/2006/relationships/theme" Target="theme/theme1.xml"/>
<Relationship Id="rId10" Type="http://schemas.openxmlformats.org/officeDocument/2006/relationships/endnotes" Target="endnotes.xml"/>
<Relationship Id="rId19" Type="http://schemas.openxmlformats.org/officeDocument/2006/relationships/header" Target="header2.xml"/>
<Relationship Id="rId4" Type="http://schemas.openxmlformats.org/officeDocument/2006/relationships/customXml" Target="../customXml/item4.xml"/>
<Relationship Id="rId9" Type="http://schemas.openxmlformats.org/officeDocument/2006/relationships/footnotes" Target="footnotes.xml"/>
<Relationship Id="rId14" Type="http://schemas.openxmlformats.org/officeDocument/2006/relationships/comments" Target="comments.xml"/>
<Relationship Id="rId22" Type="http://schemas.openxmlformats.org/officeDocument/2006/relationships/glossaryDocument" Target="glossary/document.xml"/>
<Relationship Id="rId24" Type="http://schemas.openxmlformats.org/officeDocument/2006/relationships/image" Target="media/file97a5587dc758.jpeg"/>
<Relationship Id="rId25" Type="http://schemas.openxmlformats.org/officeDocument/2006/relationships/image" Target="media/file97a529aa8fcb.jpeg"/>
<Relationship Id="rId26" Type="http://schemas.openxmlformats.org/officeDocument/2006/relationships/image" Target="media/file97a57cc66dcb.jpeg"/>
</Relationships>
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cca\AppData\Roaming\Microsoft\Templates\Small%20business%20startup%20check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1B3294669A4824A8EDD6010B10C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B7F0F-32DC-413E-8591-262060FA311A}"/>
      </w:docPartPr>
      <w:docPartBody>
        <w:p w:rsidR="00EA7FDF" w:rsidRDefault="00EA7FDF">
          <w:pPr>
            <w:pStyle w:val="BD1B3294669A4824A8EDD6010B10CE0A"/>
          </w:pPr>
          <w:r w:rsidRPr="00207A17">
            <w:t>Let the local or regional press know you are opening and when.</w:t>
          </w:r>
        </w:p>
      </w:docPartBody>
    </w:docPart>
    <w:docPart>
      <w:docPartPr>
        <w:name w:val="0585CAC43D9E4739BC81CCDBEB497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7FA0-B5D6-46E6-A29E-AC23E94AA667}"/>
      </w:docPartPr>
      <w:docPartBody>
        <w:p w:rsidR="00EA7FDF" w:rsidRDefault="00EA7FDF" w:rsidP="00EA7FDF">
          <w:pPr>
            <w:pStyle w:val="0585CAC43D9E4739BC81CCDBEB497E7C"/>
          </w:pPr>
          <w:r w:rsidRPr="003639D2">
            <w:t>OFFICE-BASED AGENCY</w:t>
          </w:r>
        </w:p>
      </w:docPartBody>
    </w:docPart>
    <w:docPart>
      <w:docPartPr>
        <w:name w:val="5EDB659287E242EFBEE837E7A2E9C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FBEBB-AB46-4869-BB3F-DDD1917C3377}"/>
      </w:docPartPr>
      <w:docPartBody>
        <w:p w:rsidR="00EA7FDF" w:rsidRDefault="00EA7FDF" w:rsidP="00EA7FDF">
          <w:pPr>
            <w:pStyle w:val="5EDB659287E242EFBEE837E7A2E9CD9B"/>
          </w:pPr>
          <w:r w:rsidRPr="003639D2">
            <w:t>Startup Checklist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FDF"/>
    <w:rsid w:val="0005086C"/>
    <w:rsid w:val="00127040"/>
    <w:rsid w:val="001D731B"/>
    <w:rsid w:val="001E5D73"/>
    <w:rsid w:val="003307DD"/>
    <w:rsid w:val="003B4780"/>
    <w:rsid w:val="00431518"/>
    <w:rsid w:val="004A10C6"/>
    <w:rsid w:val="004C4C59"/>
    <w:rsid w:val="005564C6"/>
    <w:rsid w:val="005B398C"/>
    <w:rsid w:val="00641E7D"/>
    <w:rsid w:val="006653A8"/>
    <w:rsid w:val="00670025"/>
    <w:rsid w:val="00767985"/>
    <w:rsid w:val="008B2EDD"/>
    <w:rsid w:val="008E6319"/>
    <w:rsid w:val="00910DCF"/>
    <w:rsid w:val="009B3628"/>
    <w:rsid w:val="00AA2A9B"/>
    <w:rsid w:val="00AE1C9A"/>
    <w:rsid w:val="00B17038"/>
    <w:rsid w:val="00B6194A"/>
    <w:rsid w:val="00C04AE9"/>
    <w:rsid w:val="00C365D0"/>
    <w:rsid w:val="00C85FE7"/>
    <w:rsid w:val="00CD3B0A"/>
    <w:rsid w:val="00CD7C95"/>
    <w:rsid w:val="00D0263A"/>
    <w:rsid w:val="00DB7AC3"/>
    <w:rsid w:val="00DC1E9E"/>
    <w:rsid w:val="00E37BD6"/>
    <w:rsid w:val="00E52F4C"/>
    <w:rsid w:val="00EA7FDF"/>
    <w:rsid w:val="00EC3E15"/>
    <w:rsid w:val="00F11058"/>
    <w:rsid w:val="00F5275D"/>
    <w:rsid w:val="00F8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1B3294669A4824A8EDD6010B10CE0A">
    <w:name w:val="BD1B3294669A4824A8EDD6010B10CE0A"/>
  </w:style>
  <w:style w:type="paragraph" w:customStyle="1" w:styleId="0585CAC43D9E4739BC81CCDBEB497E7C">
    <w:name w:val="0585CAC43D9E4739BC81CCDBEB497E7C"/>
    <w:rsid w:val="00EA7FDF"/>
  </w:style>
  <w:style w:type="paragraph" w:customStyle="1" w:styleId="5EDB659287E242EFBEE837E7A2E9CD9B">
    <w:name w:val="5EDB659287E242EFBEE837E7A2E9CD9B"/>
    <w:rsid w:val="00EA7F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59B6AF4-E925-4A75-A45E-1B6610FC17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E3B718-8B27-48AF-8E10-37ABDC429E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462C11-B7F3-5845-968F-5B9573813F3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2AE156F-FAD6-48D0-AB60-1722333C836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C:\Users\becca\AppData\Roaming\Microsoft\Templates\Small business startup checklist.dotx</Template>
  <TotalTime>0</TotalTime>
  <Pages>12</Pages>
  <Words>1296</Words>
  <Characters>7389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Link2Care Agenda</vt:lpstr>
    </vt:vector>
  </TitlesOfParts>
  <Company/>
  <LinksUpToDate>false</LinksUpToDate>
  <CharactersWithSpaces>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Link2Care Agenda</dc:title>
  <dc:subject/>
  <dc:creator/>
  <cp:keywords/>
  <dc:description/>
  <cp:lastModifiedBy>bradcannell</cp:lastModifiedBy>
  <cp:revision>1</cp:revision>
  <dcterms:created xsi:type="dcterms:W3CDTF">2021-08-07T12:39:00Z</dcterms:created>
  <dcterms:modified xsi:type="dcterms:W3CDTF">2021-12-04T17:39:34Z</dcterms:modified>
  <cp:contentStatus>Quarter 4 [2021]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