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8E129F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8E129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4B204B45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N=2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43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Participants as of 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August 31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CA2A20">
      <w:pPr>
        <w:pStyle w:val="Heading1"/>
      </w:pPr>
      <w:bookmarkStart w:id="2" w:name="_Toc42615786"/>
      <w:r w:rsidRPr="00DB5C8D">
        <w:t>Study Participants</w:t>
      </w:r>
      <w:bookmarkEnd w:id="2"/>
      <w:r w:rsidRPr="00DB5C8D">
        <w:t xml:space="preserve"> </w:t>
      </w:r>
    </w:p>
    <w:tbl>
      <w:tblPr>
        <w:tblpPr w:leftFromText="180" w:rightFromText="180" w:vertAnchor="text" w:horzAnchor="margin" w:tblpY="178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4DBCDA9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E90E71" w14:textId="3D039B79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of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all people screened-in (n=243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43F6A76B" w14:textId="77777777" w:rsidTr="00FB22D4"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F6D803F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6DDBF09" w14:textId="77777777" w:rsidR="00CA2A20" w:rsidRPr="002C3909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  <w:t>40.7 (10.9)</w:t>
            </w:r>
          </w:p>
        </w:tc>
      </w:tr>
      <w:tr w:rsidR="00CA2A20" w:rsidRPr="00CA2A20" w14:paraId="1AF70B26" w14:textId="77777777" w:rsidTr="00FB22D4">
        <w:tc>
          <w:tcPr>
            <w:tcW w:w="4675" w:type="dxa"/>
            <w:shd w:val="clear" w:color="auto" w:fill="auto"/>
          </w:tcPr>
          <w:p w14:paraId="3F078A22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1F4AFDCB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4F08249F" w14:textId="77777777" w:rsidTr="00FB22D4">
        <w:tc>
          <w:tcPr>
            <w:tcW w:w="4675" w:type="dxa"/>
            <w:shd w:val="clear" w:color="auto" w:fill="auto"/>
          </w:tcPr>
          <w:p w14:paraId="12735F57" w14:textId="46F4339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6F1D385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4ADD5B9" w14:textId="77777777" w:rsidTr="00FB22D4">
        <w:tc>
          <w:tcPr>
            <w:tcW w:w="4675" w:type="dxa"/>
            <w:shd w:val="clear" w:color="auto" w:fill="auto"/>
          </w:tcPr>
          <w:p w14:paraId="0671C3B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556D7EFF" w14:textId="7D6A2062" w:rsidR="00CA2A20" w:rsidRPr="00CA2A20" w:rsidRDefault="004655D3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205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(84.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AB49A07" w14:textId="77777777" w:rsidTr="00FB22D4">
        <w:tc>
          <w:tcPr>
            <w:tcW w:w="4675" w:type="dxa"/>
            <w:shd w:val="clear" w:color="auto" w:fill="auto"/>
          </w:tcPr>
          <w:p w14:paraId="7BED194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51EFE1C1" w14:textId="5221D38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(13.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8F4A8A3" w14:textId="77777777" w:rsidTr="00FB22D4">
        <w:tc>
          <w:tcPr>
            <w:tcW w:w="4675" w:type="dxa"/>
            <w:shd w:val="clear" w:color="auto" w:fill="auto"/>
          </w:tcPr>
          <w:p w14:paraId="7D85F47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1700E8EE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5 (2.1)</w:t>
            </w:r>
          </w:p>
        </w:tc>
      </w:tr>
      <w:tr w:rsidR="00CA2A20" w:rsidRPr="00CA2A20" w14:paraId="702340A9" w14:textId="77777777" w:rsidTr="00FB22D4">
        <w:tc>
          <w:tcPr>
            <w:tcW w:w="4675" w:type="dxa"/>
            <w:shd w:val="clear" w:color="auto" w:fill="auto"/>
          </w:tcPr>
          <w:p w14:paraId="7CF6353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0C63EA6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A719273" w14:textId="77777777" w:rsidTr="00FB22D4">
        <w:tc>
          <w:tcPr>
            <w:tcW w:w="4675" w:type="dxa"/>
            <w:shd w:val="clear" w:color="auto" w:fill="auto"/>
          </w:tcPr>
          <w:p w14:paraId="137480C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777DA6B6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07F42FEB" w14:textId="77777777" w:rsidTr="00FB22D4">
        <w:tc>
          <w:tcPr>
            <w:tcW w:w="4675" w:type="dxa"/>
            <w:shd w:val="clear" w:color="auto" w:fill="auto"/>
          </w:tcPr>
          <w:p w14:paraId="620C02D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01D5F3BC" w14:textId="0662867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F3F027E" w14:textId="77777777" w:rsidTr="00FB22D4">
        <w:tc>
          <w:tcPr>
            <w:tcW w:w="4675" w:type="dxa"/>
            <w:shd w:val="clear" w:color="auto" w:fill="auto"/>
          </w:tcPr>
          <w:p w14:paraId="3DDEFBD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2E6FB9FE" w14:textId="046D7629" w:rsidR="00CA2A20" w:rsidRPr="00CA2A20" w:rsidRDefault="00EB64ED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(25.1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7BED1CA" w14:textId="77777777" w:rsidTr="00FB22D4">
        <w:tc>
          <w:tcPr>
            <w:tcW w:w="4675" w:type="dxa"/>
            <w:shd w:val="clear" w:color="auto" w:fill="auto"/>
          </w:tcPr>
          <w:p w14:paraId="7F4F5E9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2ED616A" w14:textId="53DCDB1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2AB3748" w14:textId="77777777" w:rsidTr="00FB22D4">
        <w:tc>
          <w:tcPr>
            <w:tcW w:w="4675" w:type="dxa"/>
            <w:shd w:val="clear" w:color="auto" w:fill="auto"/>
          </w:tcPr>
          <w:p w14:paraId="3E82E14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3E09A27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34826062" w14:textId="77777777" w:rsidTr="00FB22D4">
        <w:tc>
          <w:tcPr>
            <w:tcW w:w="4675" w:type="dxa"/>
            <w:shd w:val="clear" w:color="auto" w:fill="auto"/>
          </w:tcPr>
          <w:p w14:paraId="4D747C87" w14:textId="216C3AA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08DA29CD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FA8321D" w14:textId="77777777" w:rsidTr="00FB22D4">
        <w:tc>
          <w:tcPr>
            <w:tcW w:w="4675" w:type="dxa"/>
            <w:shd w:val="clear" w:color="auto" w:fill="auto"/>
          </w:tcPr>
          <w:p w14:paraId="08B8715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26DFB825" w14:textId="60997705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B46DFAA" w14:textId="77777777" w:rsidTr="00FB22D4"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297781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7E730C6" w14:textId="4DB6A321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29 (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11.9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2A53C6D5" w14:textId="2A81824A" w:rsidR="00CA2A20" w:rsidRDefault="00CA2A20" w:rsidP="00DB5C8D"/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3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3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4" w:name="_Toc42615788"/>
      <w:r>
        <w:lastRenderedPageBreak/>
        <w:t>Phone Terminations</w:t>
      </w:r>
      <w:bookmarkEnd w:id="4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5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6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5"/>
      <w:bookmarkEnd w:id="6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7" w:name="_Toc42615789"/>
      <w:r>
        <w:lastRenderedPageBreak/>
        <w:t>Visit Compliance</w:t>
      </w:r>
      <w:bookmarkEnd w:id="7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8" w:name="_Toc42615790"/>
      <w:r>
        <w:t>COVID -19</w:t>
      </w:r>
      <w:bookmarkEnd w:id="8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9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0" w:name="_Toc42615792"/>
      <w:r>
        <w:lastRenderedPageBreak/>
        <w:t>Arrests</w:t>
      </w:r>
      <w:bookmarkEnd w:id="10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1" w:name="_Toc42615793"/>
      <w:r w:rsidRPr="00BC4B3B">
        <w:lastRenderedPageBreak/>
        <w:t>Bridge Case Session Minutes</w:t>
      </w:r>
      <w:bookmarkEnd w:id="11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2" w:name="_Toc42615794"/>
      <w:r w:rsidR="00FB22D4">
        <w:lastRenderedPageBreak/>
        <w:t>Recruitment</w:t>
      </w:r>
      <w:bookmarkEnd w:id="12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8E129F" w:rsidP="002865B9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8E129F" w:rsidP="00BB21F7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8E129F" w:rsidRPr="00B51D3A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8E129F" w:rsidRPr="00BB21F7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8E129F" w:rsidRDefault="008E129F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8E129F" w:rsidRPr="0073649F" w:rsidRDefault="008E129F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8E129F" w:rsidRDefault="008E129F" w:rsidP="0073649F"/>
                          <w:p w14:paraId="241C5E6D" w14:textId="77777777" w:rsidR="008E129F" w:rsidRDefault="008E129F" w:rsidP="0073649F">
                            <w:r>
                              <w:t>First</w:t>
                            </w:r>
                          </w:p>
                          <w:p w14:paraId="6F5F4028" w14:textId="77777777" w:rsidR="008E129F" w:rsidRDefault="008E129F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8E129F" w:rsidRPr="00B51D3A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8E129F" w:rsidRPr="00BB21F7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8E129F" w:rsidRDefault="008E129F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8E129F" w:rsidRPr="0073649F" w:rsidRDefault="008E129F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8E129F" w:rsidRDefault="008E129F" w:rsidP="0073649F"/>
                    <w:p w14:paraId="241C5E6D" w14:textId="77777777" w:rsidR="008E129F" w:rsidRDefault="008E129F" w:rsidP="0073649F">
                      <w:r>
                        <w:t>First</w:t>
                      </w:r>
                    </w:p>
                    <w:p w14:paraId="6F5F4028" w14:textId="77777777" w:rsidR="008E129F" w:rsidRDefault="008E129F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9B7E1" w14:textId="77777777" w:rsidR="00277807" w:rsidRDefault="00277807" w:rsidP="005A20E2">
      <w:pPr>
        <w:spacing w:after="0"/>
      </w:pPr>
      <w:r>
        <w:separator/>
      </w:r>
    </w:p>
    <w:p w14:paraId="0AAFDF06" w14:textId="77777777" w:rsidR="00277807" w:rsidRDefault="00277807"/>
    <w:p w14:paraId="180BAA12" w14:textId="77777777" w:rsidR="00277807" w:rsidRDefault="00277807" w:rsidP="009B4773"/>
    <w:p w14:paraId="1288338F" w14:textId="77777777" w:rsidR="00277807" w:rsidRDefault="00277807" w:rsidP="00513832"/>
  </w:endnote>
  <w:endnote w:type="continuationSeparator" w:id="0">
    <w:p w14:paraId="2D9E9F2E" w14:textId="77777777" w:rsidR="00277807" w:rsidRDefault="00277807" w:rsidP="005A20E2">
      <w:pPr>
        <w:spacing w:after="0"/>
      </w:pPr>
      <w:r>
        <w:continuationSeparator/>
      </w:r>
    </w:p>
    <w:p w14:paraId="394D62E8" w14:textId="77777777" w:rsidR="00277807" w:rsidRDefault="00277807"/>
    <w:p w14:paraId="68D824C9" w14:textId="77777777" w:rsidR="00277807" w:rsidRDefault="00277807" w:rsidP="009B4773"/>
    <w:p w14:paraId="4708304D" w14:textId="77777777" w:rsidR="00277807" w:rsidRDefault="00277807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8E129F" w:rsidRPr="00C51EE8" w:rsidRDefault="008E129F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8E129F" w:rsidRPr="00C51EE8" w:rsidRDefault="008E129F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998AA" w14:textId="77777777" w:rsidR="00277807" w:rsidRDefault="00277807" w:rsidP="005A20E2">
      <w:pPr>
        <w:spacing w:after="0"/>
      </w:pPr>
      <w:r>
        <w:separator/>
      </w:r>
    </w:p>
    <w:p w14:paraId="1442ADC4" w14:textId="77777777" w:rsidR="00277807" w:rsidRDefault="00277807"/>
    <w:p w14:paraId="5D11035B" w14:textId="77777777" w:rsidR="00277807" w:rsidRDefault="00277807" w:rsidP="009B4773"/>
    <w:p w14:paraId="70BA9B03" w14:textId="77777777" w:rsidR="00277807" w:rsidRDefault="00277807" w:rsidP="00513832"/>
  </w:footnote>
  <w:footnote w:type="continuationSeparator" w:id="0">
    <w:p w14:paraId="5A3EC625" w14:textId="77777777" w:rsidR="00277807" w:rsidRDefault="00277807" w:rsidP="005A20E2">
      <w:pPr>
        <w:spacing w:after="0"/>
      </w:pPr>
      <w:r>
        <w:continuationSeparator/>
      </w:r>
    </w:p>
    <w:p w14:paraId="3544723A" w14:textId="77777777" w:rsidR="00277807" w:rsidRDefault="00277807"/>
    <w:p w14:paraId="1DDEED6B" w14:textId="77777777" w:rsidR="00277807" w:rsidRDefault="00277807" w:rsidP="009B4773"/>
    <w:p w14:paraId="0C46ED41" w14:textId="77777777" w:rsidR="00277807" w:rsidRDefault="00277807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8E129F" w:rsidRPr="005674B4" w:rsidRDefault="008E129F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8E129F" w:rsidRDefault="008E129F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8E129F" w:rsidRPr="005674B4" w:rsidRDefault="008E129F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8E129F" w:rsidRDefault="008E129F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S824G872C562A985"/>
    <w:docVar w:name="paperpile-doc-name" w:val="Brad_Link2Care Quarterly Agenda Q3_2020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77807"/>
    <w:rsid w:val="002819FA"/>
    <w:rsid w:val="002861F3"/>
    <w:rsid w:val="002865B9"/>
    <w:rsid w:val="002919FB"/>
    <w:rsid w:val="002955AB"/>
    <w:rsid w:val="002A137B"/>
    <w:rsid w:val="002C1562"/>
    <w:rsid w:val="002C3909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E129F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3040"/>
    <w:rsid w:val="00F0306D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F6BD3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2020-12-15T17:27:00Z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