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0D410E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45C8C80A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73D3C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66B34073" w:rsidR="005674B4" w:rsidRPr="005674B4" w:rsidRDefault="00D802EB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19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0D410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>Phone and Clin</w:t>
      </w:r>
      <w:r w:rsidR="00A06280">
        <w:t>C</w:t>
      </w:r>
      <w:r>
        <w:t>ard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ClinCards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9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9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ClinCard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10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1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2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3" w:name="t3_n_clincard_replacements"/>
            <w:bookmarkStart w:id="14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108</w:t>
            </w:r>
            <w:bookmarkEnd w:id="13"/>
            <w:bookmarkEnd w:id="14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5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  <w:bookmarkEnd w:id="15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17</w:t>
            </w:r>
            <w:bookmarkEnd w:id="16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bookmarkEnd w:id="17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4128185D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8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8"/>
          </w:p>
        </w:tc>
      </w:tr>
    </w:tbl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27E904A3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2853354B" w14:textId="77777777" w:rsidR="000D410E" w:rsidRDefault="000D410E" w:rsidP="00713E4E"/>
    <w:p w14:paraId="2426C9EA" w14:textId="77777777" w:rsidR="000D410E" w:rsidRDefault="000D410E" w:rsidP="00713E4E"/>
    <w:p w14:paraId="10A3921E" w14:textId="77777777" w:rsidR="000D410E" w:rsidRDefault="000D410E" w:rsidP="00713E4E"/>
    <w:p w14:paraId="3D60132C" w14:textId="77777777" w:rsidR="000D410E" w:rsidRDefault="000D410E" w:rsidP="00713E4E"/>
    <w:p w14:paraId="1C5F0C05" w14:textId="77777777" w:rsidR="000D410E" w:rsidRDefault="000D410E" w:rsidP="00713E4E"/>
    <w:p w14:paraId="583257C2" w14:textId="77777777" w:rsidR="000D410E" w:rsidRDefault="000D410E" w:rsidP="00713E4E"/>
    <w:p w14:paraId="04EF022C" w14:textId="77777777" w:rsidR="000D410E" w:rsidRDefault="000D410E" w:rsidP="00713E4E"/>
    <w:p w14:paraId="1EB624F1" w14:textId="77777777" w:rsidR="000D410E" w:rsidRDefault="000D410E" w:rsidP="00713E4E"/>
    <w:p w14:paraId="2CFB887E" w14:textId="77777777" w:rsidR="000D410E" w:rsidRDefault="000D410E" w:rsidP="00713E4E"/>
    <w:p w14:paraId="24E37748" w14:textId="77777777" w:rsidR="000D410E" w:rsidRDefault="000D410E" w:rsidP="00713E4E"/>
    <w:p w14:paraId="229FB79F" w14:textId="77777777" w:rsidR="000D410E" w:rsidRDefault="000D410E" w:rsidP="00713E4E"/>
    <w:p w14:paraId="0A0E3FFC" w14:textId="77777777" w:rsidR="000D410E" w:rsidRDefault="000D410E" w:rsidP="00713E4E"/>
    <w:p w14:paraId="6623D9D0" w14:textId="77777777" w:rsidR="000D410E" w:rsidRDefault="000D410E" w:rsidP="00713E4E"/>
    <w:p w14:paraId="170986DD" w14:textId="77777777" w:rsidR="000D410E" w:rsidRDefault="000D410E" w:rsidP="00713E4E"/>
    <w:p w14:paraId="61AD1CF5" w14:textId="77777777" w:rsidR="000D410E" w:rsidRDefault="000D410E" w:rsidP="00713E4E"/>
    <w:p w14:paraId="3B842C5D" w14:textId="77777777" w:rsidR="000D410E" w:rsidRDefault="000D410E" w:rsidP="00713E4E"/>
    <w:p w14:paraId="104BE48F" w14:textId="77777777" w:rsidR="000D410E" w:rsidRDefault="000D410E" w:rsidP="00713E4E"/>
    <w:p w14:paraId="78D14B8E" w14:textId="77777777" w:rsidR="000D410E" w:rsidRDefault="000D410E" w:rsidP="00713E4E"/>
    <w:p w14:paraId="63AABBD1" w14:textId="77777777" w:rsidR="000D410E" w:rsidRDefault="000D410E" w:rsidP="00713E4E"/>
    <w:p w14:paraId="01FDDB9D" w14:textId="4ECDC70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19" w:name="_Toc42615788"/>
      <w:r>
        <w:lastRenderedPageBreak/>
        <w:t>Phone Terminations</w:t>
      </w:r>
      <w:bookmarkEnd w:id="1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20" w:name="n_phone_terminations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20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21" w:name="fig_phone_terminations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21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22" w:name="_Toc42615789"/>
      <w:r>
        <w:lastRenderedPageBreak/>
        <w:t>Visit Compliance</w:t>
      </w:r>
      <w:bookmarkEnd w:id="2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2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2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24" w:name="n_randomized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24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2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2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2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2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F3287" w:rsidRPr="00851724" w:rsidRDefault="00B4495D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2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2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REDCap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2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2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( 9.4)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29" w:name="_Toc42615792"/>
      <w:r>
        <w:lastRenderedPageBreak/>
        <w:t>Arrests</w:t>
      </w:r>
      <w:bookmarkEnd w:id="2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3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3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31" w:name="_Toc42615793"/>
      <w:r w:rsidRPr="00BC4B3B">
        <w:lastRenderedPageBreak/>
        <w:t>Bridge Case Session Minutes</w:t>
      </w:r>
      <w:bookmarkEnd w:id="3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32"/>
            <w:commentRangeStart w:id="3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32"/>
            <w:r w:rsidR="00CF367C">
              <w:rPr>
                <w:rStyle w:val="CommentReference"/>
                <w:color w:val="auto"/>
              </w:rPr>
              <w:commentReference w:id="32"/>
            </w:r>
            <w:commentRangeEnd w:id="33"/>
            <w:r w:rsidR="00CF367C">
              <w:rPr>
                <w:rStyle w:val="CommentReference"/>
                <w:color w:val="auto"/>
              </w:rPr>
              <w:commentReference w:id="3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3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3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35" w:name="_Toc42615794"/>
      <w:r w:rsidR="00FB22D4">
        <w:lastRenderedPageBreak/>
        <w:t>Recruitment</w:t>
      </w:r>
      <w:bookmarkEnd w:id="3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36" w:name="fig_recruitment_by_month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36"/>
    </w:p>
    <w:p w14:paraId="31F3654D" w14:textId="01B147B5" w:rsidR="002865B9" w:rsidRPr="002865B9" w:rsidRDefault="000D410E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0D410E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37" w:name="fig_recruitment_by_year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37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2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2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3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3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3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definitely to most complex table to fill in. Figure out a better layout. </w:t>
      </w:r>
    </w:p>
  </w:comment>
  <w:comment w:id="3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EF0B" w14:textId="77777777" w:rsidR="00E05727" w:rsidRDefault="00E05727" w:rsidP="005A20E2">
      <w:r>
        <w:separator/>
      </w:r>
    </w:p>
    <w:p w14:paraId="0A926DE3" w14:textId="77777777" w:rsidR="00E05727" w:rsidRDefault="00E05727"/>
    <w:p w14:paraId="2E8E5EBB" w14:textId="77777777" w:rsidR="00E05727" w:rsidRDefault="00E05727" w:rsidP="009B4773"/>
    <w:p w14:paraId="26D4E76E" w14:textId="77777777" w:rsidR="00E05727" w:rsidRDefault="00E05727" w:rsidP="00513832"/>
    <w:p w14:paraId="50BF22FA" w14:textId="77777777" w:rsidR="00E05727" w:rsidRDefault="00E05727"/>
  </w:endnote>
  <w:endnote w:type="continuationSeparator" w:id="0">
    <w:p w14:paraId="57502659" w14:textId="77777777" w:rsidR="00E05727" w:rsidRDefault="00E05727" w:rsidP="005A20E2">
      <w:r>
        <w:continuationSeparator/>
      </w:r>
    </w:p>
    <w:p w14:paraId="38DBF6E7" w14:textId="77777777" w:rsidR="00E05727" w:rsidRDefault="00E05727"/>
    <w:p w14:paraId="699BDC33" w14:textId="77777777" w:rsidR="00E05727" w:rsidRDefault="00E05727" w:rsidP="009B4773"/>
    <w:p w14:paraId="1B5B7A07" w14:textId="77777777" w:rsidR="00E05727" w:rsidRDefault="00E05727" w:rsidP="00513832"/>
    <w:p w14:paraId="1F652ECB" w14:textId="77777777" w:rsidR="00E05727" w:rsidRDefault="00E05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9F61" w14:textId="77777777" w:rsidR="00E05727" w:rsidRDefault="00E05727" w:rsidP="005A20E2">
      <w:r>
        <w:separator/>
      </w:r>
    </w:p>
    <w:p w14:paraId="754D0508" w14:textId="77777777" w:rsidR="00E05727" w:rsidRDefault="00E05727"/>
    <w:p w14:paraId="26C6F7F9" w14:textId="77777777" w:rsidR="00E05727" w:rsidRDefault="00E05727" w:rsidP="009B4773"/>
    <w:p w14:paraId="3A23CCDF" w14:textId="77777777" w:rsidR="00E05727" w:rsidRDefault="00E05727" w:rsidP="00513832"/>
    <w:p w14:paraId="0A775072" w14:textId="77777777" w:rsidR="00E05727" w:rsidRDefault="00E05727"/>
  </w:footnote>
  <w:footnote w:type="continuationSeparator" w:id="0">
    <w:p w14:paraId="5E79F3FB" w14:textId="77777777" w:rsidR="00E05727" w:rsidRDefault="00E05727" w:rsidP="005A20E2">
      <w:r>
        <w:continuationSeparator/>
      </w:r>
    </w:p>
    <w:p w14:paraId="0791D375" w14:textId="77777777" w:rsidR="00E05727" w:rsidRDefault="00E05727"/>
    <w:p w14:paraId="0069D8DE" w14:textId="77777777" w:rsidR="00E05727" w:rsidRDefault="00E05727" w:rsidP="009B4773"/>
    <w:p w14:paraId="77B17A50" w14:textId="77777777" w:rsidR="00E05727" w:rsidRDefault="00E05727" w:rsidP="00513832"/>
    <w:p w14:paraId="6EAE3BB5" w14:textId="77777777" w:rsidR="00E05727" w:rsidRDefault="00E05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7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3CBB0653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D23033"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 w:rsidR="00D23033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="00D23033">
      <w:rPr>
        <w:rFonts w:ascii="Times New Roman" w:hAnsi="Times New Roman" w:cs="Times New Roman"/>
      </w:rPr>
      <w:t>9</w:t>
    </w:r>
    <w:r w:rsidRPr="005674B4">
      <w:rPr>
        <w:rFonts w:ascii="Times New Roman" w:hAnsi="Times New Roman" w:cs="Times New Roman"/>
      </w:rPr>
      <w:t>, 202</w:t>
    </w:r>
    <w:r w:rsidR="00D23033">
      <w:rPr>
        <w:rFonts w:ascii="Times New Roman" w:hAnsi="Times New Roman" w:cs="Times New Roman"/>
      </w:rPr>
      <w:t>2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55645070">
    <w:abstractNumId w:val="29"/>
  </w:num>
  <w:num w:numId="2" w16cid:durableId="489910775">
    <w:abstractNumId w:val="38"/>
  </w:num>
  <w:num w:numId="3" w16cid:durableId="1291089512">
    <w:abstractNumId w:val="19"/>
  </w:num>
  <w:num w:numId="4" w16cid:durableId="819275535">
    <w:abstractNumId w:val="27"/>
  </w:num>
  <w:num w:numId="5" w16cid:durableId="1396125705">
    <w:abstractNumId w:val="15"/>
  </w:num>
  <w:num w:numId="6" w16cid:durableId="1085803410">
    <w:abstractNumId w:val="9"/>
  </w:num>
  <w:num w:numId="7" w16cid:durableId="2063477428">
    <w:abstractNumId w:val="37"/>
  </w:num>
  <w:num w:numId="8" w16cid:durableId="33360087">
    <w:abstractNumId w:val="14"/>
  </w:num>
  <w:num w:numId="9" w16cid:durableId="2022121347">
    <w:abstractNumId w:val="40"/>
  </w:num>
  <w:num w:numId="10" w16cid:durableId="1307198519">
    <w:abstractNumId w:val="33"/>
  </w:num>
  <w:num w:numId="11" w16cid:durableId="1854762557">
    <w:abstractNumId w:val="4"/>
  </w:num>
  <w:num w:numId="12" w16cid:durableId="866479509">
    <w:abstractNumId w:val="12"/>
  </w:num>
  <w:num w:numId="13" w16cid:durableId="1799490661">
    <w:abstractNumId w:val="18"/>
  </w:num>
  <w:num w:numId="14" w16cid:durableId="1480658890">
    <w:abstractNumId w:val="26"/>
  </w:num>
  <w:num w:numId="15" w16cid:durableId="1282607615">
    <w:abstractNumId w:val="22"/>
  </w:num>
  <w:num w:numId="16" w16cid:durableId="16010648">
    <w:abstractNumId w:val="8"/>
  </w:num>
  <w:num w:numId="17" w16cid:durableId="731318258">
    <w:abstractNumId w:val="28"/>
  </w:num>
  <w:num w:numId="18" w16cid:durableId="1085568881">
    <w:abstractNumId w:val="41"/>
  </w:num>
  <w:num w:numId="19" w16cid:durableId="730348802">
    <w:abstractNumId w:val="11"/>
  </w:num>
  <w:num w:numId="20" w16cid:durableId="204371729">
    <w:abstractNumId w:val="31"/>
  </w:num>
  <w:num w:numId="21" w16cid:durableId="461583585">
    <w:abstractNumId w:val="13"/>
  </w:num>
  <w:num w:numId="22" w16cid:durableId="1153179963">
    <w:abstractNumId w:val="23"/>
  </w:num>
  <w:num w:numId="23" w16cid:durableId="1712799117">
    <w:abstractNumId w:val="25"/>
  </w:num>
  <w:num w:numId="24" w16cid:durableId="90706756">
    <w:abstractNumId w:val="21"/>
  </w:num>
  <w:num w:numId="25" w16cid:durableId="767192619">
    <w:abstractNumId w:val="24"/>
  </w:num>
  <w:num w:numId="26" w16cid:durableId="45882803">
    <w:abstractNumId w:val="10"/>
  </w:num>
  <w:num w:numId="27" w16cid:durableId="2023697756">
    <w:abstractNumId w:val="35"/>
  </w:num>
  <w:num w:numId="28" w16cid:durableId="1948388023">
    <w:abstractNumId w:val="17"/>
  </w:num>
  <w:num w:numId="29" w16cid:durableId="1156844122">
    <w:abstractNumId w:val="6"/>
  </w:num>
  <w:num w:numId="30" w16cid:durableId="20715949">
    <w:abstractNumId w:val="20"/>
  </w:num>
  <w:num w:numId="31" w16cid:durableId="665670036">
    <w:abstractNumId w:val="5"/>
  </w:num>
  <w:num w:numId="32" w16cid:durableId="2042394204">
    <w:abstractNumId w:val="30"/>
  </w:num>
  <w:num w:numId="33" w16cid:durableId="1786346083">
    <w:abstractNumId w:val="32"/>
  </w:num>
  <w:num w:numId="34" w16cid:durableId="869681618">
    <w:abstractNumId w:val="3"/>
  </w:num>
  <w:num w:numId="35" w16cid:durableId="321399568">
    <w:abstractNumId w:val="1"/>
  </w:num>
  <w:num w:numId="36" w16cid:durableId="1843856943">
    <w:abstractNumId w:val="2"/>
  </w:num>
  <w:num w:numId="37" w16cid:durableId="996229054">
    <w:abstractNumId w:val="0"/>
  </w:num>
  <w:num w:numId="38" w16cid:durableId="814103767">
    <w:abstractNumId w:val="36"/>
  </w:num>
  <w:num w:numId="39" w16cid:durableId="15089109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6663245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342927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301139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89937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672205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876835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5949706">
    <w:abstractNumId w:val="34"/>
  </w:num>
  <w:num w:numId="47" w16cid:durableId="1092700527">
    <w:abstractNumId w:val="7"/>
  </w:num>
  <w:num w:numId="48" w16cid:durableId="1192567602">
    <w:abstractNumId w:val="42"/>
  </w:num>
  <w:num w:numId="49" w16cid:durableId="1491750854">
    <w:abstractNumId w:val="39"/>
  </w:num>
  <w:num w:numId="50" w16cid:durableId="58302787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D410E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32957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169"/>
    <w:rsid w:val="00186FF5"/>
    <w:rsid w:val="00187788"/>
    <w:rsid w:val="001A5429"/>
    <w:rsid w:val="001A5878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668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3F6EA9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6605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35E2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E0053"/>
    <w:rsid w:val="009E0527"/>
    <w:rsid w:val="009E56BD"/>
    <w:rsid w:val="009E6130"/>
    <w:rsid w:val="009E6D81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02A8"/>
    <w:rsid w:val="00D74E0C"/>
    <w:rsid w:val="00D802EB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A3468"/>
    <w:rsid w:val="00EA3A34"/>
    <w:rsid w:val="00EA42F1"/>
    <w:rsid w:val="00EA431D"/>
    <w:rsid w:val="00EA58FC"/>
    <w:rsid w:val="00EB0A20"/>
    <w:rsid w:val="00EB3602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80874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187A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2022-08-16T16:09:00Z</dcterms:modified>
  <cp:contentStatus>Quarter 3 [2022]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